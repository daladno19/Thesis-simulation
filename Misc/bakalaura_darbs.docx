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264D" w14:textId="77777777" w:rsidR="0034274D" w:rsidRPr="00591342" w:rsidRDefault="0034274D" w:rsidP="00B9074A">
      <w:pPr>
        <w:jc w:val="center"/>
        <w:rPr>
          <w:b/>
          <w:bCs/>
          <w:sz w:val="32"/>
          <w:szCs w:val="32"/>
        </w:rPr>
      </w:pPr>
      <w:r w:rsidRPr="00591342">
        <w:rPr>
          <w:rFonts w:eastAsia="Times New Roman Bold"/>
          <w:b/>
          <w:bCs/>
          <w:sz w:val="32"/>
          <w:szCs w:val="32"/>
        </w:rPr>
        <w:t>RĪGAS TEHNISKĀ UNIVERSITĀTE</w:t>
      </w:r>
    </w:p>
    <w:p w14:paraId="5E8B1D94" w14:textId="77777777" w:rsidR="0034274D" w:rsidRPr="00591342" w:rsidRDefault="0034274D" w:rsidP="00B9074A">
      <w:pPr>
        <w:jc w:val="center"/>
        <w:rPr>
          <w:sz w:val="32"/>
          <w:szCs w:val="32"/>
        </w:rPr>
      </w:pPr>
      <w:r w:rsidRPr="00591342">
        <w:rPr>
          <w:rFonts w:eastAsia="Times New Roman"/>
          <w:sz w:val="32"/>
          <w:szCs w:val="32"/>
        </w:rPr>
        <w:t>Datorzinātnes un informācijas tehnoloģijas fakultāte</w:t>
      </w:r>
    </w:p>
    <w:p w14:paraId="19FAAD28" w14:textId="28A8ED10" w:rsidR="0034274D" w:rsidRPr="00591342" w:rsidRDefault="006017B2" w:rsidP="00B9074A">
      <w:pPr>
        <w:jc w:val="center"/>
        <w:rPr>
          <w:sz w:val="32"/>
          <w:szCs w:val="32"/>
        </w:rPr>
      </w:pPr>
      <w:r>
        <w:rPr>
          <w:rFonts w:eastAsia="Times New Roman"/>
          <w:sz w:val="32"/>
          <w:szCs w:val="32"/>
        </w:rPr>
        <w:t>Lietišķo datorsistēmu institūts</w:t>
      </w:r>
    </w:p>
    <w:p w14:paraId="40D18AB5" w14:textId="2751CB1D" w:rsidR="0034274D" w:rsidRPr="00591342" w:rsidRDefault="0034274D" w:rsidP="00B9074A">
      <w:pPr>
        <w:jc w:val="center"/>
        <w:rPr>
          <w:rFonts w:eastAsia="Times New Roman"/>
          <w:sz w:val="32"/>
          <w:szCs w:val="32"/>
        </w:rPr>
      </w:pPr>
    </w:p>
    <w:p w14:paraId="41C31DEA" w14:textId="77777777" w:rsidR="0034274D" w:rsidRPr="00E95BD9" w:rsidRDefault="0034274D" w:rsidP="00E95BD9">
      <w:pPr>
        <w:rPr>
          <w:rFonts w:eastAsia="Times New Roman"/>
        </w:rPr>
      </w:pPr>
    </w:p>
    <w:p w14:paraId="755F83E1" w14:textId="77777777" w:rsidR="0034274D" w:rsidRDefault="0034274D" w:rsidP="00E95BD9"/>
    <w:p w14:paraId="6C5341D3" w14:textId="77777777" w:rsidR="00CF7C83" w:rsidRPr="00E95BD9" w:rsidRDefault="00CF7C83" w:rsidP="00E95BD9"/>
    <w:p w14:paraId="51113BDB" w14:textId="0A399B36" w:rsidR="0034274D" w:rsidRPr="003E27C4" w:rsidRDefault="006017B2" w:rsidP="003E27C4">
      <w:pPr>
        <w:jc w:val="center"/>
        <w:rPr>
          <w:b/>
          <w:bCs/>
          <w:sz w:val="32"/>
          <w:szCs w:val="32"/>
        </w:rPr>
      </w:pPr>
      <w:r>
        <w:rPr>
          <w:rFonts w:eastAsia="Times New Roman Bold"/>
          <w:b/>
          <w:bCs/>
          <w:sz w:val="32"/>
          <w:szCs w:val="32"/>
        </w:rPr>
        <w:t>Domeniks Delvers</w:t>
      </w:r>
    </w:p>
    <w:p w14:paraId="1D32124F" w14:textId="1365CA13" w:rsidR="0034274D" w:rsidRPr="00E95BD9" w:rsidRDefault="0034274D" w:rsidP="003E27C4">
      <w:pPr>
        <w:jc w:val="center"/>
      </w:pPr>
      <w:r w:rsidRPr="00E95BD9">
        <w:rPr>
          <w:rFonts w:eastAsia="Times New Roman"/>
        </w:rPr>
        <w:t>bakalaura akadēmisko, pirmā līmeņa studiju programmas</w:t>
      </w:r>
    </w:p>
    <w:p w14:paraId="24F51AB2" w14:textId="221E4D8D" w:rsidR="0034274D" w:rsidRPr="00E95BD9" w:rsidRDefault="0034274D" w:rsidP="003E27C4">
      <w:pPr>
        <w:jc w:val="center"/>
        <w:rPr>
          <w:rFonts w:eastAsia="Times New Roman"/>
        </w:rPr>
      </w:pPr>
      <w:r w:rsidRPr="00E95BD9">
        <w:rPr>
          <w:rFonts w:eastAsia="Times New Roman"/>
        </w:rPr>
        <w:t xml:space="preserve">students, </w:t>
      </w:r>
      <w:proofErr w:type="spellStart"/>
      <w:r w:rsidRPr="00E95BD9">
        <w:rPr>
          <w:rFonts w:eastAsia="Times New Roman"/>
        </w:rPr>
        <w:t>stud</w:t>
      </w:r>
      <w:proofErr w:type="spellEnd"/>
      <w:r w:rsidRPr="00E95BD9">
        <w:rPr>
          <w:rFonts w:eastAsia="Times New Roman"/>
        </w:rPr>
        <w:t xml:space="preserve">. </w:t>
      </w:r>
      <w:proofErr w:type="spellStart"/>
      <w:r w:rsidRPr="00E95BD9">
        <w:rPr>
          <w:rFonts w:eastAsia="Times New Roman"/>
        </w:rPr>
        <w:t>apl</w:t>
      </w:r>
      <w:proofErr w:type="spellEnd"/>
      <w:r w:rsidRPr="00E95BD9">
        <w:rPr>
          <w:rFonts w:eastAsia="Times New Roman"/>
        </w:rPr>
        <w:t xml:space="preserve">. nr. </w:t>
      </w:r>
      <w:r w:rsidR="006017B2">
        <w:rPr>
          <w:rFonts w:eastAsia="Times New Roman"/>
        </w:rPr>
        <w:t>201RDB298</w:t>
      </w:r>
    </w:p>
    <w:p w14:paraId="6A0DE8C4" w14:textId="77777777" w:rsidR="0034274D" w:rsidRPr="00E95BD9" w:rsidRDefault="0034274D" w:rsidP="00E95BD9">
      <w:pPr>
        <w:rPr>
          <w:rFonts w:eastAsia="Times New Roman"/>
        </w:rPr>
      </w:pPr>
    </w:p>
    <w:p w14:paraId="32A799B2" w14:textId="77777777" w:rsidR="0034274D" w:rsidRDefault="0034274D" w:rsidP="00E95BD9"/>
    <w:p w14:paraId="62C00A1E" w14:textId="77777777" w:rsidR="00CF7C83" w:rsidRPr="00E95BD9" w:rsidRDefault="00CF7C83" w:rsidP="00E95BD9"/>
    <w:p w14:paraId="1619878D" w14:textId="77777777" w:rsidR="00700635" w:rsidRDefault="00700635" w:rsidP="006017B2">
      <w:pPr>
        <w:jc w:val="center"/>
        <w:rPr>
          <w:rFonts w:eastAsia="Times New Roman Bold"/>
          <w:b/>
          <w:bCs/>
          <w:sz w:val="48"/>
          <w:szCs w:val="48"/>
        </w:rPr>
      </w:pPr>
    </w:p>
    <w:p w14:paraId="6AE14231" w14:textId="5459D20E" w:rsidR="00700635" w:rsidRDefault="00700635" w:rsidP="006017B2">
      <w:pPr>
        <w:jc w:val="center"/>
        <w:rPr>
          <w:rFonts w:eastAsia="Times New Roman Bold"/>
          <w:b/>
          <w:bCs/>
          <w:sz w:val="48"/>
          <w:szCs w:val="48"/>
        </w:rPr>
      </w:pPr>
      <w:r>
        <w:rPr>
          <w:rFonts w:eastAsia="Times New Roman Bold"/>
          <w:b/>
          <w:bCs/>
          <w:sz w:val="48"/>
          <w:szCs w:val="48"/>
        </w:rPr>
        <w:t>PĀRKLĀJUMA CEĻA PLĀNOŠANAS ALGORITMU SALĪDZINĀJUMS</w:t>
      </w:r>
    </w:p>
    <w:p w14:paraId="20718664" w14:textId="4059D5DF" w:rsidR="006017B2" w:rsidRDefault="006017B2" w:rsidP="006017B2">
      <w:pPr>
        <w:jc w:val="center"/>
        <w:rPr>
          <w:rFonts w:eastAsia="Times New Roman Bold"/>
          <w:b/>
          <w:bCs/>
          <w:sz w:val="48"/>
          <w:szCs w:val="48"/>
        </w:rPr>
      </w:pPr>
      <w:r w:rsidRPr="006017B2">
        <w:rPr>
          <w:rFonts w:eastAsia="Times New Roman Bold"/>
          <w:b/>
          <w:bCs/>
          <w:sz w:val="48"/>
          <w:szCs w:val="48"/>
        </w:rPr>
        <w:t>PUTEKĻSŪCĒJU ROBOT</w:t>
      </w:r>
      <w:r w:rsidR="00700635">
        <w:rPr>
          <w:rFonts w:eastAsia="Times New Roman Bold"/>
          <w:b/>
          <w:bCs/>
          <w:sz w:val="48"/>
          <w:szCs w:val="48"/>
        </w:rPr>
        <w:t>IEM</w:t>
      </w:r>
    </w:p>
    <w:p w14:paraId="1394DE28" w14:textId="22F34B2B" w:rsidR="0034274D" w:rsidRPr="003E27C4" w:rsidRDefault="0034274D" w:rsidP="003E27C4">
      <w:pPr>
        <w:jc w:val="center"/>
        <w:rPr>
          <w:b/>
          <w:bCs/>
          <w:sz w:val="32"/>
          <w:szCs w:val="32"/>
        </w:rPr>
      </w:pPr>
      <w:r w:rsidRPr="003E27C4">
        <w:rPr>
          <w:rFonts w:eastAsia="Times New Roman Bold"/>
          <w:b/>
          <w:bCs/>
          <w:sz w:val="32"/>
          <w:szCs w:val="32"/>
        </w:rPr>
        <w:t>BAKALAURA DARBS</w:t>
      </w:r>
    </w:p>
    <w:p w14:paraId="21AFEF07" w14:textId="193A29E7" w:rsidR="0034274D" w:rsidRPr="003E27C4" w:rsidRDefault="0034274D" w:rsidP="003E27C4">
      <w:pPr>
        <w:jc w:val="center"/>
        <w:rPr>
          <w:b/>
          <w:bCs/>
          <w:sz w:val="32"/>
          <w:szCs w:val="32"/>
        </w:rPr>
      </w:pPr>
    </w:p>
    <w:p w14:paraId="7571B436" w14:textId="77777777" w:rsidR="0034274D" w:rsidRPr="00E95BD9" w:rsidRDefault="0034274D" w:rsidP="00E95BD9">
      <w:pPr>
        <w:rPr>
          <w:rFonts w:eastAsia="Times New Roman"/>
        </w:rPr>
      </w:pPr>
    </w:p>
    <w:p w14:paraId="7A71AC64" w14:textId="77777777" w:rsidR="0034274D" w:rsidRPr="00E95BD9" w:rsidRDefault="0034274D" w:rsidP="00E95BD9">
      <w:pPr>
        <w:rPr>
          <w:rFonts w:eastAsia="Times New Roman"/>
        </w:rPr>
      </w:pPr>
    </w:p>
    <w:p w14:paraId="75EF7323" w14:textId="59D563FF" w:rsidR="0034274D" w:rsidRPr="00E95BD9" w:rsidRDefault="0034274D" w:rsidP="00CF7C83">
      <w:pPr>
        <w:jc w:val="right"/>
        <w:rPr>
          <w:rFonts w:eastAsia="Times New Roman"/>
        </w:rPr>
      </w:pPr>
      <w:r w:rsidRPr="00E95BD9">
        <w:rPr>
          <w:rFonts w:eastAsia="Times New Roman"/>
        </w:rPr>
        <w:t xml:space="preserve">Zinātniskais vadītājs </w:t>
      </w:r>
      <w:r w:rsidR="006017B2">
        <w:t>Doktors, Profesors</w:t>
      </w:r>
    </w:p>
    <w:p w14:paraId="7E20EB64" w14:textId="47DD948C" w:rsidR="0034274D" w:rsidRPr="00CF7C83" w:rsidRDefault="0034274D" w:rsidP="00CF7C83">
      <w:pPr>
        <w:jc w:val="right"/>
        <w:rPr>
          <w:rFonts w:eastAsia="Times New Roman"/>
          <w:sz w:val="32"/>
          <w:szCs w:val="32"/>
        </w:rPr>
      </w:pPr>
      <w:r w:rsidRPr="00CF7C83">
        <w:rPr>
          <w:rFonts w:eastAsia="Times New Roman"/>
          <w:sz w:val="32"/>
          <w:szCs w:val="32"/>
        </w:rPr>
        <w:t xml:space="preserve"> </w:t>
      </w:r>
      <w:r w:rsidR="006017B2" w:rsidRPr="006017B2">
        <w:rPr>
          <w:rFonts w:eastAsia="Times New Roman"/>
          <w:sz w:val="32"/>
          <w:szCs w:val="32"/>
        </w:rPr>
        <w:t>Agris Ņikitenko</w:t>
      </w:r>
    </w:p>
    <w:p w14:paraId="4FF347E6" w14:textId="77777777" w:rsidR="0034274D" w:rsidRPr="00E95BD9" w:rsidRDefault="0034274D" w:rsidP="00E95BD9">
      <w:pPr>
        <w:rPr>
          <w:rFonts w:eastAsia="Times New Roman"/>
        </w:rPr>
      </w:pPr>
    </w:p>
    <w:p w14:paraId="431A2409" w14:textId="77777777" w:rsidR="00CF7C83" w:rsidRDefault="00CF7C83" w:rsidP="00CF7C83">
      <w:pPr>
        <w:jc w:val="center"/>
        <w:rPr>
          <w:rFonts w:eastAsia="Times New Roman"/>
          <w:sz w:val="32"/>
          <w:szCs w:val="32"/>
        </w:rPr>
      </w:pPr>
    </w:p>
    <w:p w14:paraId="5CE5532C" w14:textId="4AA3949B" w:rsidR="0034274D" w:rsidRPr="00CF7C83" w:rsidRDefault="0034274D" w:rsidP="00CF7C83">
      <w:pPr>
        <w:jc w:val="center"/>
        <w:rPr>
          <w:sz w:val="32"/>
          <w:szCs w:val="32"/>
        </w:rPr>
      </w:pPr>
      <w:r w:rsidRPr="00CF7C83">
        <w:rPr>
          <w:rFonts w:eastAsia="Times New Roman"/>
          <w:sz w:val="32"/>
          <w:szCs w:val="32"/>
        </w:rPr>
        <w:t>RĪGA 2</w:t>
      </w:r>
      <w:r w:rsidR="005166BE">
        <w:rPr>
          <w:rFonts w:eastAsia="Times New Roman"/>
          <w:sz w:val="32"/>
          <w:szCs w:val="32"/>
        </w:rPr>
        <w:t>022</w:t>
      </w:r>
    </w:p>
    <w:p w14:paraId="64B49A05" w14:textId="77777777" w:rsidR="0034274D" w:rsidRPr="00CF7C83" w:rsidRDefault="0034274D" w:rsidP="00CF7C83">
      <w:pPr>
        <w:jc w:val="center"/>
        <w:rPr>
          <w:sz w:val="32"/>
          <w:szCs w:val="32"/>
        </w:rPr>
        <w:sectPr w:rsidR="0034274D" w:rsidRPr="00CF7C83" w:rsidSect="00177671">
          <w:headerReference w:type="default" r:id="rId8"/>
          <w:footerReference w:type="default" r:id="rId9"/>
          <w:headerReference w:type="first" r:id="rId10"/>
          <w:footerReference w:type="first" r:id="rId11"/>
          <w:pgSz w:w="11907" w:h="16840" w:code="9"/>
          <w:pgMar w:top="1440" w:right="1803" w:bottom="1440" w:left="1803" w:header="720" w:footer="720" w:gutter="0"/>
          <w:cols w:space="720"/>
          <w:titlePg/>
          <w:docGrid w:linePitch="360"/>
        </w:sectPr>
      </w:pPr>
    </w:p>
    <w:p w14:paraId="7F85A640" w14:textId="77777777" w:rsidR="0034274D" w:rsidRPr="00F44F13" w:rsidRDefault="0034274D" w:rsidP="00F44F13">
      <w:pPr>
        <w:jc w:val="center"/>
        <w:rPr>
          <w:b/>
          <w:bCs/>
          <w:sz w:val="28"/>
          <w:szCs w:val="28"/>
        </w:rPr>
      </w:pPr>
      <w:r w:rsidRPr="00F44F13">
        <w:rPr>
          <w:b/>
          <w:bCs/>
          <w:sz w:val="28"/>
          <w:szCs w:val="28"/>
        </w:rPr>
        <w:lastRenderedPageBreak/>
        <w:t>RĪGAS TEHNISKĀ UNIVERSITĀTE</w:t>
      </w:r>
    </w:p>
    <w:p w14:paraId="4547EFCB" w14:textId="77777777" w:rsidR="0034274D" w:rsidRPr="00F44F13" w:rsidRDefault="0034274D" w:rsidP="00F44F13">
      <w:pPr>
        <w:jc w:val="center"/>
        <w:rPr>
          <w:b/>
          <w:bCs/>
        </w:rPr>
      </w:pPr>
      <w:r w:rsidRPr="00F44F13">
        <w:rPr>
          <w:b/>
          <w:bCs/>
        </w:rPr>
        <w:t>DATORZINĀTNES UN INFORMĀCIJAS TEHNOLOĢIJAS FAKULTĀTE</w:t>
      </w:r>
    </w:p>
    <w:p w14:paraId="73C7130A" w14:textId="77777777" w:rsidR="0034274D" w:rsidRPr="00E95BD9" w:rsidRDefault="0034274D" w:rsidP="00F44F13">
      <w:pPr>
        <w:jc w:val="center"/>
      </w:pPr>
      <w:r w:rsidRPr="00E95BD9">
        <w:t>&lt;institūta nosaukums&gt;</w:t>
      </w:r>
    </w:p>
    <w:p w14:paraId="37324DBC" w14:textId="77777777" w:rsidR="0034274D" w:rsidRPr="00E95BD9" w:rsidRDefault="0034274D" w:rsidP="00F44F13">
      <w:pPr>
        <w:jc w:val="center"/>
      </w:pPr>
      <w:r w:rsidRPr="00E95BD9">
        <w:t>&lt;struktūrvienības nosaukums&gt;</w:t>
      </w:r>
    </w:p>
    <w:p w14:paraId="1FDCFCBE" w14:textId="77777777" w:rsidR="0034274D" w:rsidRPr="00E95BD9" w:rsidRDefault="0034274D" w:rsidP="00E95BD9"/>
    <w:p w14:paraId="7BD8B786" w14:textId="77777777" w:rsidR="0034274D" w:rsidRPr="00E95BD9" w:rsidRDefault="0034274D" w:rsidP="00E95BD9">
      <w:pPr>
        <w:pStyle w:val="WorkTaskPage"/>
        <w:spacing w:line="360" w:lineRule="auto"/>
        <w:jc w:val="center"/>
      </w:pPr>
      <w:r w:rsidRPr="00E95BD9">
        <w:rPr>
          <w:b/>
          <w:szCs w:val="24"/>
        </w:rPr>
        <w:t>&lt;Noslēguma darba no saraksta: bakalaura darbs, maģistra darbs, diplomprojekts, kvalifikācijas darbs&gt; izpildes lapa</w:t>
      </w:r>
    </w:p>
    <w:p w14:paraId="440579DA" w14:textId="77777777" w:rsidR="0034274D" w:rsidRPr="00E95BD9" w:rsidRDefault="0034274D" w:rsidP="00E95BD9">
      <w:pPr>
        <w:pStyle w:val="WorkTaskPage"/>
        <w:spacing w:line="360" w:lineRule="auto"/>
      </w:pPr>
    </w:p>
    <w:p w14:paraId="212088DF" w14:textId="77777777" w:rsidR="0034274D" w:rsidRPr="00E95BD9" w:rsidRDefault="0034274D" w:rsidP="00E95BD9">
      <w:pPr>
        <w:pStyle w:val="WorkTaskPage"/>
        <w:spacing w:line="360" w:lineRule="auto"/>
      </w:pPr>
    </w:p>
    <w:p w14:paraId="782FA355" w14:textId="77777777" w:rsidR="0034274D" w:rsidRPr="00E95BD9" w:rsidRDefault="0034274D" w:rsidP="00E95BD9">
      <w:pPr>
        <w:pStyle w:val="WorkTaskPage"/>
        <w:spacing w:line="360" w:lineRule="auto"/>
      </w:pPr>
    </w:p>
    <w:p w14:paraId="5699E94A" w14:textId="77777777" w:rsidR="0034274D" w:rsidRPr="00E95BD9" w:rsidRDefault="0034274D" w:rsidP="00E95BD9">
      <w:pPr>
        <w:pStyle w:val="WorkTaskPage"/>
        <w:spacing w:line="360" w:lineRule="auto"/>
      </w:pPr>
      <w:r w:rsidRPr="00E95BD9">
        <w:t>Noslēguma darba autors:</w:t>
      </w:r>
    </w:p>
    <w:p w14:paraId="6997ADFF" w14:textId="77777777" w:rsidR="0034274D" w:rsidRPr="00E95BD9" w:rsidRDefault="00A35772" w:rsidP="00E95BD9">
      <w:pPr>
        <w:pStyle w:val="WorkTaskPage"/>
        <w:spacing w:line="360" w:lineRule="auto"/>
        <w:jc w:val="both"/>
      </w:pPr>
      <w:r>
        <w:t>s</w:t>
      </w:r>
      <w:r w:rsidR="0034274D" w:rsidRPr="00E95BD9">
        <w:t>tudents</w:t>
      </w:r>
      <w:r>
        <w:t xml:space="preserve">(-e) </w:t>
      </w:r>
      <w:r w:rsidR="0034274D" w:rsidRPr="00E95BD9">
        <w:t>&lt;vārds, uzvārds&gt;</w:t>
      </w:r>
      <w:r w:rsidR="0034274D" w:rsidRPr="00E95BD9">
        <w:rPr>
          <w:b/>
          <w:bCs/>
        </w:rPr>
        <w:t xml:space="preserve"> </w:t>
      </w:r>
      <w:r>
        <w:rPr>
          <w:b/>
          <w:bCs/>
        </w:rPr>
        <w:tab/>
      </w:r>
      <w:r>
        <w:rPr>
          <w:b/>
          <w:bCs/>
        </w:rPr>
        <w:tab/>
      </w:r>
      <w:r w:rsidR="007477CF" w:rsidRPr="00E95BD9">
        <w:t>_____________________________</w:t>
      </w:r>
    </w:p>
    <w:p w14:paraId="7AFB01F9"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0A87B4B5" w14:textId="77777777" w:rsidR="0034274D" w:rsidRPr="00E95BD9" w:rsidRDefault="0034274D" w:rsidP="00E95BD9">
      <w:pPr>
        <w:pStyle w:val="WorkTaskPage"/>
        <w:spacing w:line="360" w:lineRule="auto"/>
      </w:pPr>
    </w:p>
    <w:p w14:paraId="132C31FD" w14:textId="77777777" w:rsidR="0034274D" w:rsidRPr="00E95BD9" w:rsidRDefault="0034274D" w:rsidP="00E95BD9">
      <w:pPr>
        <w:pStyle w:val="WorkTaskPage"/>
        <w:spacing w:line="360" w:lineRule="auto"/>
      </w:pPr>
    </w:p>
    <w:p w14:paraId="21866D29" w14:textId="77777777" w:rsidR="0034274D" w:rsidRPr="00E95BD9" w:rsidRDefault="0034274D" w:rsidP="00E95BD9">
      <w:pPr>
        <w:pStyle w:val="WorkTaskPage"/>
        <w:spacing w:line="360" w:lineRule="auto"/>
      </w:pPr>
    </w:p>
    <w:p w14:paraId="3D1684DA" w14:textId="77777777" w:rsidR="0034274D" w:rsidRPr="00E95BD9" w:rsidRDefault="0034274D" w:rsidP="00E95BD9">
      <w:pPr>
        <w:pStyle w:val="WorkTaskPage"/>
        <w:spacing w:line="360" w:lineRule="auto"/>
      </w:pPr>
    </w:p>
    <w:p w14:paraId="23F37990" w14:textId="77777777" w:rsidR="0034274D" w:rsidRPr="00E95BD9" w:rsidRDefault="0034274D" w:rsidP="00E95BD9">
      <w:pPr>
        <w:pStyle w:val="WorkTaskPage"/>
        <w:spacing w:line="360" w:lineRule="auto"/>
      </w:pPr>
      <w:r w:rsidRPr="00E95BD9">
        <w:t>Noslēguma darbs ieteikts aizstāvēšanai:</w:t>
      </w:r>
    </w:p>
    <w:p w14:paraId="4E8B3F09" w14:textId="77777777" w:rsidR="0034274D" w:rsidRPr="00E95BD9" w:rsidRDefault="0034274D" w:rsidP="00E95BD9">
      <w:pPr>
        <w:pStyle w:val="WorkTaskPage"/>
        <w:spacing w:line="360" w:lineRule="auto"/>
      </w:pPr>
    </w:p>
    <w:p w14:paraId="4EFE1F2D" w14:textId="77777777" w:rsidR="0034274D" w:rsidRPr="00E95BD9" w:rsidRDefault="0034274D" w:rsidP="00E95BD9">
      <w:pPr>
        <w:pStyle w:val="WorkTaskPage"/>
        <w:spacing w:line="360" w:lineRule="auto"/>
      </w:pPr>
      <w:r w:rsidRPr="00E95BD9">
        <w:t>Zinātniskais vadītājs:</w:t>
      </w:r>
    </w:p>
    <w:p w14:paraId="05FED233" w14:textId="77777777" w:rsidR="0034274D" w:rsidRPr="00E95BD9" w:rsidRDefault="0034274D" w:rsidP="00E95BD9">
      <w:pPr>
        <w:pStyle w:val="WorkTaskPage"/>
        <w:spacing w:line="360" w:lineRule="auto"/>
        <w:jc w:val="both"/>
      </w:pPr>
      <w:r w:rsidRPr="00E95BD9">
        <w:t>&lt;zinātniskais grāds, amats, vārds, uzvārds&gt;</w:t>
      </w:r>
      <w:r w:rsidR="007477CF">
        <w:tab/>
      </w:r>
      <w:r w:rsidRPr="00E95BD9">
        <w:t>_____________________________</w:t>
      </w:r>
    </w:p>
    <w:p w14:paraId="1BD2A1A2" w14:textId="77777777" w:rsidR="0034274D" w:rsidRPr="00E95BD9" w:rsidRDefault="0034274D" w:rsidP="00E95BD9">
      <w:pPr>
        <w:pStyle w:val="WorkTaskPage"/>
        <w:spacing w:line="360" w:lineRule="auto"/>
        <w:ind w:left="6480"/>
        <w:rPr>
          <w:vertAlign w:val="superscript"/>
        </w:rPr>
      </w:pPr>
      <w:r w:rsidRPr="00E95BD9">
        <w:rPr>
          <w:vertAlign w:val="superscript"/>
        </w:rPr>
        <w:t>(paraksts, datums)</w:t>
      </w:r>
    </w:p>
    <w:p w14:paraId="7A8F72AE" w14:textId="77777777" w:rsidR="0034274D" w:rsidRPr="00E95BD9" w:rsidRDefault="0034274D" w:rsidP="00E95BD9">
      <w:pPr>
        <w:pStyle w:val="WorkTaskPage"/>
        <w:spacing w:line="360" w:lineRule="auto"/>
      </w:pPr>
    </w:p>
    <w:p w14:paraId="6C2F6B34" w14:textId="77777777" w:rsidR="0034274D" w:rsidRPr="00E95BD9" w:rsidRDefault="0034274D" w:rsidP="00E95BD9">
      <w:pPr>
        <w:pStyle w:val="WorkTaskPage"/>
        <w:spacing w:line="360" w:lineRule="auto"/>
      </w:pPr>
    </w:p>
    <w:p w14:paraId="72309C9A" w14:textId="77777777" w:rsidR="000D4CAB" w:rsidRPr="00E95BD9" w:rsidRDefault="0034274D" w:rsidP="00EA5C9C">
      <w:pPr>
        <w:pStyle w:val="Virsraksts-neiekaujams-rdtja"/>
        <w:rPr>
          <w:rFonts w:eastAsia="Times New Roman"/>
          <w:szCs w:val="20"/>
        </w:rPr>
      </w:pPr>
      <w:r w:rsidRPr="00E95BD9">
        <w:br w:type="page"/>
      </w:r>
      <w:bookmarkStart w:id="0" w:name="_Toc88601890"/>
      <w:bookmarkStart w:id="1" w:name="_Toc88602594"/>
      <w:bookmarkStart w:id="2" w:name="_Toc122525248"/>
      <w:bookmarkStart w:id="3" w:name="_Ref84599159"/>
      <w:bookmarkStart w:id="4" w:name="_Toc95713114"/>
      <w:bookmarkStart w:id="5" w:name="_Toc99252554"/>
      <w:bookmarkStart w:id="6" w:name="_Toc442989572"/>
      <w:bookmarkStart w:id="7" w:name="_Toc132053988"/>
      <w:r w:rsidR="000D4CAB" w:rsidRPr="00E95BD9">
        <w:lastRenderedPageBreak/>
        <w:t>Anotācija</w:t>
      </w:r>
      <w:bookmarkEnd w:id="0"/>
      <w:bookmarkEnd w:id="1"/>
      <w:bookmarkEnd w:id="2"/>
      <w:bookmarkEnd w:id="7"/>
    </w:p>
    <w:p w14:paraId="4DF4C3BE" w14:textId="1EC15EC3" w:rsidR="00A4730F" w:rsidRDefault="005166BE" w:rsidP="004C75F7">
      <w:pPr>
        <w:pStyle w:val="Teksts"/>
      </w:pPr>
      <w:r>
        <w:t>Putekļsūcēj-robots, simulācija, ceļa plānošanas algoritms</w:t>
      </w:r>
    </w:p>
    <w:p w14:paraId="42063D58" w14:textId="77777777" w:rsidR="00A4730F" w:rsidRDefault="00A4730F" w:rsidP="004C75F7">
      <w:pPr>
        <w:pStyle w:val="Teksts"/>
      </w:pPr>
    </w:p>
    <w:p w14:paraId="0A0A61A6" w14:textId="77777777" w:rsidR="00166736" w:rsidRDefault="005166BE" w:rsidP="00A4730F">
      <w:r>
        <w:tab/>
        <w:t xml:space="preserve">Mūsdienās mājas tīrīšanas roboti paliek arvien izplatītāki, un īpaši – putekļsūcēj-roboti. Viena no īpašībām, kas raksturo robotu ir tā tīrīšanas ātrums, tāpēc ražotāji mēģina izstrādāt pēc iespējas efektīvākus algoritmus, lai robots spētu iztīrīt visu dzīvokļa platumu pēc iespējas mazākā laikā.  Šajā darbā tiek apskatīti vairāki tādi algoritmi, kā arī simulēti virtuālajā vidē un salīdzināti dažādos </w:t>
      </w:r>
      <w:r w:rsidR="00166736">
        <w:t>apstākļos</w:t>
      </w:r>
      <w:r>
        <w:t>.</w:t>
      </w:r>
    </w:p>
    <w:p w14:paraId="7937D9DD" w14:textId="77777777" w:rsidR="00166736" w:rsidRDefault="00166736" w:rsidP="00A4730F"/>
    <w:p w14:paraId="1FAF2311" w14:textId="702C42FD" w:rsidR="000D4CAB" w:rsidRPr="00E95BD9" w:rsidRDefault="00166736" w:rsidP="00166736">
      <w:pPr>
        <w:ind w:firstLine="720"/>
      </w:pPr>
      <w:r>
        <w:t>Darbā ir X lappušu, Y attēlu, Z tabulu, W pielikumu un Q izmantoto avotu skaits.</w:t>
      </w:r>
      <w:r w:rsidR="000D4CAB" w:rsidRPr="00E95BD9">
        <w:br w:type="page"/>
      </w:r>
    </w:p>
    <w:p w14:paraId="1CE0F648" w14:textId="77777777" w:rsidR="000D4CAB" w:rsidRPr="00006027" w:rsidRDefault="000D4CAB" w:rsidP="00EA5C9C">
      <w:pPr>
        <w:pStyle w:val="Virsraksts-neiekaujams-rdtja"/>
      </w:pPr>
      <w:bookmarkStart w:id="8" w:name="_Toc88601891"/>
      <w:bookmarkStart w:id="9" w:name="_Toc88602595"/>
      <w:bookmarkStart w:id="10" w:name="_Toc122525249"/>
      <w:bookmarkStart w:id="11" w:name="_Toc132053989"/>
      <w:r w:rsidRPr="00006027">
        <w:lastRenderedPageBreak/>
        <w:t>Abstract</w:t>
      </w:r>
      <w:bookmarkEnd w:id="8"/>
      <w:bookmarkEnd w:id="9"/>
      <w:bookmarkEnd w:id="10"/>
      <w:bookmarkEnd w:id="11"/>
    </w:p>
    <w:p w14:paraId="7D54D6FC" w14:textId="1377875B" w:rsidR="0004030A" w:rsidRPr="00850A4D" w:rsidRDefault="00850A4D" w:rsidP="003F335E">
      <w:pPr>
        <w:pStyle w:val="Teksts"/>
        <w:rPr>
          <w:lang w:val="en-US"/>
        </w:rPr>
      </w:pPr>
      <w:r w:rsidRPr="00850A4D">
        <w:rPr>
          <w:lang w:val="en-US"/>
        </w:rPr>
        <w:t>Nowadays, home cleaning robots are becoming more and more popular, particularly vacuum-cleaning robots. One of the characteristics that defines a robot is its cleaning speed, so manufacturers are trying to develop as efficient algorithms as possible so that the robot can clean the entire width of the apartment in the shortest possible time. In this work, several such algorithms are examined and simulated in a virtual environment and compared under different conditions.</w:t>
      </w:r>
    </w:p>
    <w:p w14:paraId="3AC86F8B" w14:textId="77777777" w:rsidR="0004030A" w:rsidRDefault="0004030A">
      <w:pPr>
        <w:spacing w:after="160" w:line="259" w:lineRule="auto"/>
        <w:jc w:val="left"/>
      </w:pPr>
      <w:r>
        <w:br w:type="page"/>
      </w:r>
    </w:p>
    <w:p w14:paraId="366BF3D9" w14:textId="6A0FDBCA" w:rsidR="0034274D" w:rsidRDefault="0034274D" w:rsidP="00EA5C9C">
      <w:pPr>
        <w:pStyle w:val="Virsraksts-neiekaujams-rdtja"/>
      </w:pPr>
      <w:bookmarkStart w:id="12" w:name="_Toc88601892"/>
      <w:bookmarkStart w:id="13" w:name="_Toc88602596"/>
      <w:bookmarkStart w:id="14" w:name="_Toc122525250"/>
      <w:bookmarkStart w:id="15" w:name="_Toc132053990"/>
      <w:bookmarkEnd w:id="3"/>
      <w:bookmarkEnd w:id="4"/>
      <w:bookmarkEnd w:id="5"/>
      <w:bookmarkEnd w:id="6"/>
      <w:r w:rsidRPr="0004030A">
        <w:lastRenderedPageBreak/>
        <w:t>Satura rādītāj</w:t>
      </w:r>
      <w:r w:rsidR="000D4CAB" w:rsidRPr="0004030A">
        <w:t>s</w:t>
      </w:r>
      <w:bookmarkEnd w:id="12"/>
      <w:bookmarkEnd w:id="13"/>
      <w:bookmarkEnd w:id="14"/>
      <w:bookmarkEnd w:id="15"/>
    </w:p>
    <w:sdt>
      <w:sdtPr>
        <w:rPr>
          <w:rFonts w:eastAsiaTheme="minorEastAsia"/>
          <w:caps w:val="0"/>
          <w:szCs w:val="24"/>
          <w:lang w:val="en-GB" w:eastAsia="en-US"/>
        </w:rPr>
        <w:id w:val="1214784226"/>
        <w:docPartObj>
          <w:docPartGallery w:val="Table of Contents"/>
          <w:docPartUnique/>
        </w:docPartObj>
      </w:sdtPr>
      <w:sdtEndPr>
        <w:rPr>
          <w:b/>
          <w:bCs/>
        </w:rPr>
      </w:sdtEndPr>
      <w:sdtContent>
        <w:p w14:paraId="1796D293" w14:textId="40603D5D" w:rsidR="00245B38" w:rsidRDefault="00954BEF">
          <w:pPr>
            <w:pStyle w:val="TOC1"/>
            <w:tabs>
              <w:tab w:val="right" w:leader="dot" w:pos="8291"/>
            </w:tabs>
            <w:rPr>
              <w:rFonts w:asciiTheme="minorHAnsi" w:eastAsiaTheme="minorEastAsia" w:hAnsiTheme="minorHAnsi" w:cstheme="minorBidi"/>
              <w:caps w:val="0"/>
              <w:noProof/>
              <w:sz w:val="22"/>
              <w:szCs w:val="22"/>
              <w:lang w:val="ru-RU" w:eastAsia="ru-RU"/>
            </w:rPr>
          </w:pPr>
          <w:r>
            <w:rPr>
              <w:rFonts w:asciiTheme="majorHAnsi" w:eastAsiaTheme="majorEastAsia" w:hAnsiTheme="majorHAnsi" w:cstheme="majorBidi"/>
              <w:color w:val="2F5496" w:themeColor="accent1" w:themeShade="BF"/>
              <w:sz w:val="32"/>
              <w:szCs w:val="32"/>
              <w:lang w:val="ru-RU" w:eastAsia="ru-RU"/>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ru-RU" w:eastAsia="ru-RU"/>
            </w:rPr>
            <w:fldChar w:fldCharType="separate"/>
          </w:r>
          <w:hyperlink w:anchor="_Toc132053988" w:history="1">
            <w:r w:rsidR="00245B38" w:rsidRPr="00D24259">
              <w:rPr>
                <w:rStyle w:val="Hyperlink"/>
                <w:noProof/>
              </w:rPr>
              <w:t>Anotācija</w:t>
            </w:r>
            <w:r w:rsidR="00245B38">
              <w:rPr>
                <w:noProof/>
                <w:webHidden/>
              </w:rPr>
              <w:tab/>
            </w:r>
            <w:r w:rsidR="00245B38">
              <w:rPr>
                <w:noProof/>
                <w:webHidden/>
              </w:rPr>
              <w:fldChar w:fldCharType="begin"/>
            </w:r>
            <w:r w:rsidR="00245B38">
              <w:rPr>
                <w:noProof/>
                <w:webHidden/>
              </w:rPr>
              <w:instrText xml:space="preserve"> PAGEREF _Toc132053988 \h </w:instrText>
            </w:r>
            <w:r w:rsidR="00245B38">
              <w:rPr>
                <w:noProof/>
                <w:webHidden/>
              </w:rPr>
            </w:r>
            <w:r w:rsidR="00245B38">
              <w:rPr>
                <w:noProof/>
                <w:webHidden/>
              </w:rPr>
              <w:fldChar w:fldCharType="separate"/>
            </w:r>
            <w:r w:rsidR="00245B38">
              <w:rPr>
                <w:noProof/>
                <w:webHidden/>
              </w:rPr>
              <w:t>2</w:t>
            </w:r>
            <w:r w:rsidR="00245B38">
              <w:rPr>
                <w:noProof/>
                <w:webHidden/>
              </w:rPr>
              <w:fldChar w:fldCharType="end"/>
            </w:r>
          </w:hyperlink>
        </w:p>
        <w:p w14:paraId="10191AC3" w14:textId="16772596" w:rsidR="00245B38" w:rsidRDefault="00245B38">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053989" w:history="1">
            <w:r w:rsidRPr="00D24259">
              <w:rPr>
                <w:rStyle w:val="Hyperlink"/>
                <w:noProof/>
              </w:rPr>
              <w:t>Abstract</w:t>
            </w:r>
            <w:r>
              <w:rPr>
                <w:noProof/>
                <w:webHidden/>
              </w:rPr>
              <w:tab/>
            </w:r>
            <w:r>
              <w:rPr>
                <w:noProof/>
                <w:webHidden/>
              </w:rPr>
              <w:fldChar w:fldCharType="begin"/>
            </w:r>
            <w:r>
              <w:rPr>
                <w:noProof/>
                <w:webHidden/>
              </w:rPr>
              <w:instrText xml:space="preserve"> PAGEREF _Toc132053989 \h </w:instrText>
            </w:r>
            <w:r>
              <w:rPr>
                <w:noProof/>
                <w:webHidden/>
              </w:rPr>
            </w:r>
            <w:r>
              <w:rPr>
                <w:noProof/>
                <w:webHidden/>
              </w:rPr>
              <w:fldChar w:fldCharType="separate"/>
            </w:r>
            <w:r>
              <w:rPr>
                <w:noProof/>
                <w:webHidden/>
              </w:rPr>
              <w:t>3</w:t>
            </w:r>
            <w:r>
              <w:rPr>
                <w:noProof/>
                <w:webHidden/>
              </w:rPr>
              <w:fldChar w:fldCharType="end"/>
            </w:r>
          </w:hyperlink>
        </w:p>
        <w:p w14:paraId="2E2457A6" w14:textId="3DAE8E17" w:rsidR="00245B38" w:rsidRDefault="00245B38">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053990" w:history="1">
            <w:r w:rsidRPr="00D24259">
              <w:rPr>
                <w:rStyle w:val="Hyperlink"/>
                <w:noProof/>
              </w:rPr>
              <w:t>Satura rādītājs</w:t>
            </w:r>
            <w:r>
              <w:rPr>
                <w:noProof/>
                <w:webHidden/>
              </w:rPr>
              <w:tab/>
            </w:r>
            <w:r>
              <w:rPr>
                <w:noProof/>
                <w:webHidden/>
              </w:rPr>
              <w:fldChar w:fldCharType="begin"/>
            </w:r>
            <w:r>
              <w:rPr>
                <w:noProof/>
                <w:webHidden/>
              </w:rPr>
              <w:instrText xml:space="preserve"> PAGEREF _Toc132053990 \h </w:instrText>
            </w:r>
            <w:r>
              <w:rPr>
                <w:noProof/>
                <w:webHidden/>
              </w:rPr>
            </w:r>
            <w:r>
              <w:rPr>
                <w:noProof/>
                <w:webHidden/>
              </w:rPr>
              <w:fldChar w:fldCharType="separate"/>
            </w:r>
            <w:r>
              <w:rPr>
                <w:noProof/>
                <w:webHidden/>
              </w:rPr>
              <w:t>4</w:t>
            </w:r>
            <w:r>
              <w:rPr>
                <w:noProof/>
                <w:webHidden/>
              </w:rPr>
              <w:fldChar w:fldCharType="end"/>
            </w:r>
          </w:hyperlink>
        </w:p>
        <w:p w14:paraId="4343469C" w14:textId="319DE51B" w:rsidR="00245B38" w:rsidRDefault="00245B38">
          <w:pPr>
            <w:pStyle w:val="TOC1"/>
            <w:tabs>
              <w:tab w:val="right" w:leader="dot" w:pos="8291"/>
            </w:tabs>
            <w:rPr>
              <w:rFonts w:asciiTheme="minorHAnsi" w:eastAsiaTheme="minorEastAsia" w:hAnsiTheme="minorHAnsi" w:cstheme="minorBidi"/>
              <w:caps w:val="0"/>
              <w:noProof/>
              <w:sz w:val="22"/>
              <w:szCs w:val="22"/>
              <w:lang w:val="ru-RU" w:eastAsia="ru-RU"/>
            </w:rPr>
          </w:pPr>
          <w:hyperlink w:anchor="_Toc132053991" w:history="1">
            <w:r w:rsidRPr="00D24259">
              <w:rPr>
                <w:rStyle w:val="Hyperlink"/>
                <w:noProof/>
              </w:rPr>
              <w:t>Ievads</w:t>
            </w:r>
            <w:r>
              <w:rPr>
                <w:noProof/>
                <w:webHidden/>
              </w:rPr>
              <w:tab/>
            </w:r>
            <w:r>
              <w:rPr>
                <w:noProof/>
                <w:webHidden/>
              </w:rPr>
              <w:fldChar w:fldCharType="begin"/>
            </w:r>
            <w:r>
              <w:rPr>
                <w:noProof/>
                <w:webHidden/>
              </w:rPr>
              <w:instrText xml:space="preserve"> PAGEREF _Toc132053991 \h </w:instrText>
            </w:r>
            <w:r>
              <w:rPr>
                <w:noProof/>
                <w:webHidden/>
              </w:rPr>
            </w:r>
            <w:r>
              <w:rPr>
                <w:noProof/>
                <w:webHidden/>
              </w:rPr>
              <w:fldChar w:fldCharType="separate"/>
            </w:r>
            <w:r>
              <w:rPr>
                <w:noProof/>
                <w:webHidden/>
              </w:rPr>
              <w:t>6</w:t>
            </w:r>
            <w:r>
              <w:rPr>
                <w:noProof/>
                <w:webHidden/>
              </w:rPr>
              <w:fldChar w:fldCharType="end"/>
            </w:r>
          </w:hyperlink>
        </w:p>
        <w:p w14:paraId="06F89735" w14:textId="1733D671" w:rsidR="00245B38" w:rsidRDefault="00245B38">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053992" w:history="1">
            <w:r w:rsidRPr="00D24259">
              <w:rPr>
                <w:rStyle w:val="Hyperlink"/>
                <w:noProof/>
              </w:rPr>
              <w:t>1.</w:t>
            </w:r>
            <w:r>
              <w:rPr>
                <w:rFonts w:asciiTheme="minorHAnsi" w:eastAsiaTheme="minorEastAsia" w:hAnsiTheme="minorHAnsi" w:cstheme="minorBidi"/>
                <w:caps w:val="0"/>
                <w:noProof/>
                <w:sz w:val="22"/>
                <w:szCs w:val="22"/>
                <w:lang w:val="ru-RU" w:eastAsia="ru-RU"/>
              </w:rPr>
              <w:tab/>
            </w:r>
            <w:r w:rsidRPr="00D24259">
              <w:rPr>
                <w:rStyle w:val="Hyperlink"/>
                <w:noProof/>
              </w:rPr>
              <w:t>Teorijas pārskats</w:t>
            </w:r>
            <w:r>
              <w:rPr>
                <w:noProof/>
                <w:webHidden/>
              </w:rPr>
              <w:tab/>
            </w:r>
            <w:r>
              <w:rPr>
                <w:noProof/>
                <w:webHidden/>
              </w:rPr>
              <w:fldChar w:fldCharType="begin"/>
            </w:r>
            <w:r>
              <w:rPr>
                <w:noProof/>
                <w:webHidden/>
              </w:rPr>
              <w:instrText xml:space="preserve"> PAGEREF _Toc132053992 \h </w:instrText>
            </w:r>
            <w:r>
              <w:rPr>
                <w:noProof/>
                <w:webHidden/>
              </w:rPr>
            </w:r>
            <w:r>
              <w:rPr>
                <w:noProof/>
                <w:webHidden/>
              </w:rPr>
              <w:fldChar w:fldCharType="separate"/>
            </w:r>
            <w:r>
              <w:rPr>
                <w:noProof/>
                <w:webHidden/>
              </w:rPr>
              <w:t>8</w:t>
            </w:r>
            <w:r>
              <w:rPr>
                <w:noProof/>
                <w:webHidden/>
              </w:rPr>
              <w:fldChar w:fldCharType="end"/>
            </w:r>
          </w:hyperlink>
        </w:p>
        <w:p w14:paraId="09CD7924" w14:textId="74A03501" w:rsidR="00245B38" w:rsidRDefault="00245B38">
          <w:pPr>
            <w:pStyle w:val="TOC2"/>
            <w:rPr>
              <w:rFonts w:asciiTheme="minorHAnsi" w:eastAsiaTheme="minorEastAsia" w:hAnsiTheme="minorHAnsi" w:cstheme="minorBidi"/>
              <w:noProof/>
              <w:sz w:val="22"/>
              <w:szCs w:val="22"/>
              <w:lang w:val="ru-RU" w:eastAsia="ru-RU"/>
            </w:rPr>
          </w:pPr>
          <w:hyperlink w:anchor="_Toc132053993" w:history="1">
            <w:r w:rsidRPr="00D24259">
              <w:rPr>
                <w:rStyle w:val="Hyperlink"/>
                <w:noProof/>
              </w:rPr>
              <w:t>1.1.</w:t>
            </w:r>
            <w:r>
              <w:rPr>
                <w:rFonts w:asciiTheme="minorHAnsi" w:eastAsiaTheme="minorEastAsia" w:hAnsiTheme="minorHAnsi" w:cstheme="minorBidi"/>
                <w:noProof/>
                <w:sz w:val="22"/>
                <w:szCs w:val="22"/>
                <w:lang w:val="ru-RU" w:eastAsia="ru-RU"/>
              </w:rPr>
              <w:tab/>
            </w:r>
            <w:r w:rsidRPr="00D24259">
              <w:rPr>
                <w:rStyle w:val="Hyperlink"/>
                <w:noProof/>
              </w:rPr>
              <w:t>Tradicionālas pārklājuma meklēšanas tehnikas</w:t>
            </w:r>
            <w:r>
              <w:rPr>
                <w:noProof/>
                <w:webHidden/>
              </w:rPr>
              <w:tab/>
            </w:r>
            <w:r>
              <w:rPr>
                <w:noProof/>
                <w:webHidden/>
              </w:rPr>
              <w:fldChar w:fldCharType="begin"/>
            </w:r>
            <w:r>
              <w:rPr>
                <w:noProof/>
                <w:webHidden/>
              </w:rPr>
              <w:instrText xml:space="preserve"> PAGEREF _Toc132053993 \h </w:instrText>
            </w:r>
            <w:r>
              <w:rPr>
                <w:noProof/>
                <w:webHidden/>
              </w:rPr>
            </w:r>
            <w:r>
              <w:rPr>
                <w:noProof/>
                <w:webHidden/>
              </w:rPr>
              <w:fldChar w:fldCharType="separate"/>
            </w:r>
            <w:r>
              <w:rPr>
                <w:noProof/>
                <w:webHidden/>
              </w:rPr>
              <w:t>8</w:t>
            </w:r>
            <w:r>
              <w:rPr>
                <w:noProof/>
                <w:webHidden/>
              </w:rPr>
              <w:fldChar w:fldCharType="end"/>
            </w:r>
          </w:hyperlink>
        </w:p>
        <w:p w14:paraId="2AAD05FD" w14:textId="334D7549"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3994" w:history="1">
            <w:r w:rsidRPr="00D24259">
              <w:rPr>
                <w:rStyle w:val="Hyperlink"/>
                <w:noProof/>
              </w:rPr>
              <w:t>1.1.1.</w:t>
            </w:r>
            <w:r>
              <w:rPr>
                <w:rFonts w:asciiTheme="minorHAnsi" w:eastAsiaTheme="minorEastAsia" w:hAnsiTheme="minorHAnsi" w:cstheme="minorBidi"/>
                <w:noProof/>
                <w:sz w:val="22"/>
                <w:szCs w:val="22"/>
                <w:lang w:val="ru-RU" w:eastAsia="ru-RU"/>
              </w:rPr>
              <w:tab/>
            </w:r>
            <w:r w:rsidRPr="00D24259">
              <w:rPr>
                <w:rStyle w:val="Hyperlink"/>
                <w:noProof/>
              </w:rPr>
              <w:t>Šūnu dekompozīcija</w:t>
            </w:r>
            <w:r>
              <w:rPr>
                <w:noProof/>
                <w:webHidden/>
              </w:rPr>
              <w:tab/>
            </w:r>
            <w:r>
              <w:rPr>
                <w:noProof/>
                <w:webHidden/>
              </w:rPr>
              <w:fldChar w:fldCharType="begin"/>
            </w:r>
            <w:r>
              <w:rPr>
                <w:noProof/>
                <w:webHidden/>
              </w:rPr>
              <w:instrText xml:space="preserve"> PAGEREF _Toc132053994 \h </w:instrText>
            </w:r>
            <w:r>
              <w:rPr>
                <w:noProof/>
                <w:webHidden/>
              </w:rPr>
            </w:r>
            <w:r>
              <w:rPr>
                <w:noProof/>
                <w:webHidden/>
              </w:rPr>
              <w:fldChar w:fldCharType="separate"/>
            </w:r>
            <w:r>
              <w:rPr>
                <w:noProof/>
                <w:webHidden/>
              </w:rPr>
              <w:t>8</w:t>
            </w:r>
            <w:r>
              <w:rPr>
                <w:noProof/>
                <w:webHidden/>
              </w:rPr>
              <w:fldChar w:fldCharType="end"/>
            </w:r>
          </w:hyperlink>
        </w:p>
        <w:p w14:paraId="4ACB7F52" w14:textId="43EB5BF4"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3995" w:history="1">
            <w:r w:rsidRPr="00D24259">
              <w:rPr>
                <w:rStyle w:val="Hyperlink"/>
                <w:noProof/>
              </w:rPr>
              <w:t>1.1.2.</w:t>
            </w:r>
            <w:r>
              <w:rPr>
                <w:rFonts w:asciiTheme="minorHAnsi" w:eastAsiaTheme="minorEastAsia" w:hAnsiTheme="minorHAnsi" w:cstheme="minorBidi"/>
                <w:noProof/>
                <w:sz w:val="22"/>
                <w:szCs w:val="22"/>
                <w:lang w:val="ru-RU" w:eastAsia="ru-RU"/>
              </w:rPr>
              <w:tab/>
            </w:r>
            <w:r w:rsidRPr="00D24259">
              <w:rPr>
                <w:rStyle w:val="Hyperlink"/>
                <w:noProof/>
              </w:rPr>
              <w:t>Bustrofedona dekompozīcija</w:t>
            </w:r>
            <w:r>
              <w:rPr>
                <w:noProof/>
                <w:webHidden/>
              </w:rPr>
              <w:tab/>
            </w:r>
            <w:r>
              <w:rPr>
                <w:noProof/>
                <w:webHidden/>
              </w:rPr>
              <w:fldChar w:fldCharType="begin"/>
            </w:r>
            <w:r>
              <w:rPr>
                <w:noProof/>
                <w:webHidden/>
              </w:rPr>
              <w:instrText xml:space="preserve"> PAGEREF _Toc132053995 \h </w:instrText>
            </w:r>
            <w:r>
              <w:rPr>
                <w:noProof/>
                <w:webHidden/>
              </w:rPr>
            </w:r>
            <w:r>
              <w:rPr>
                <w:noProof/>
                <w:webHidden/>
              </w:rPr>
              <w:fldChar w:fldCharType="separate"/>
            </w:r>
            <w:r>
              <w:rPr>
                <w:noProof/>
                <w:webHidden/>
              </w:rPr>
              <w:t>8</w:t>
            </w:r>
            <w:r>
              <w:rPr>
                <w:noProof/>
                <w:webHidden/>
              </w:rPr>
              <w:fldChar w:fldCharType="end"/>
            </w:r>
          </w:hyperlink>
        </w:p>
        <w:p w14:paraId="7BE04068" w14:textId="4B54379F"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3996" w:history="1">
            <w:r w:rsidRPr="00D24259">
              <w:rPr>
                <w:rStyle w:val="Hyperlink"/>
                <w:noProof/>
              </w:rPr>
              <w:t>1.1.3.</w:t>
            </w:r>
            <w:r>
              <w:rPr>
                <w:rFonts w:asciiTheme="minorHAnsi" w:eastAsiaTheme="minorEastAsia" w:hAnsiTheme="minorHAnsi" w:cstheme="minorBidi"/>
                <w:noProof/>
                <w:sz w:val="22"/>
                <w:szCs w:val="22"/>
                <w:lang w:val="ru-RU" w:eastAsia="ru-RU"/>
              </w:rPr>
              <w:tab/>
            </w:r>
            <w:r w:rsidRPr="00D24259">
              <w:rPr>
                <w:rStyle w:val="Hyperlink"/>
                <w:noProof/>
              </w:rPr>
              <w:t>Režģa bāzētās metodes</w:t>
            </w:r>
            <w:r>
              <w:rPr>
                <w:noProof/>
                <w:webHidden/>
              </w:rPr>
              <w:tab/>
            </w:r>
            <w:r>
              <w:rPr>
                <w:noProof/>
                <w:webHidden/>
              </w:rPr>
              <w:fldChar w:fldCharType="begin"/>
            </w:r>
            <w:r>
              <w:rPr>
                <w:noProof/>
                <w:webHidden/>
              </w:rPr>
              <w:instrText xml:space="preserve"> PAGEREF _Toc132053996 \h </w:instrText>
            </w:r>
            <w:r>
              <w:rPr>
                <w:noProof/>
                <w:webHidden/>
              </w:rPr>
            </w:r>
            <w:r>
              <w:rPr>
                <w:noProof/>
                <w:webHidden/>
              </w:rPr>
              <w:fldChar w:fldCharType="separate"/>
            </w:r>
            <w:r>
              <w:rPr>
                <w:noProof/>
                <w:webHidden/>
              </w:rPr>
              <w:t>9</w:t>
            </w:r>
            <w:r>
              <w:rPr>
                <w:noProof/>
                <w:webHidden/>
              </w:rPr>
              <w:fldChar w:fldCharType="end"/>
            </w:r>
          </w:hyperlink>
        </w:p>
        <w:p w14:paraId="6513CAE4" w14:textId="77CEE5BF"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3997" w:history="1">
            <w:r w:rsidRPr="00D24259">
              <w:rPr>
                <w:rStyle w:val="Hyperlink"/>
                <w:noProof/>
              </w:rPr>
              <w:t>1.1.4.</w:t>
            </w:r>
            <w:r>
              <w:rPr>
                <w:rFonts w:asciiTheme="minorHAnsi" w:eastAsiaTheme="minorEastAsia" w:hAnsiTheme="minorHAnsi" w:cstheme="minorBidi"/>
                <w:noProof/>
                <w:sz w:val="22"/>
                <w:szCs w:val="22"/>
                <w:lang w:val="ru-RU" w:eastAsia="ru-RU"/>
              </w:rPr>
              <w:tab/>
            </w:r>
            <w:r w:rsidRPr="00D24259">
              <w:rPr>
                <w:rStyle w:val="Hyperlink"/>
                <w:noProof/>
              </w:rPr>
              <w:t>Aptveroša koka metodes</w:t>
            </w:r>
            <w:r>
              <w:rPr>
                <w:noProof/>
                <w:webHidden/>
              </w:rPr>
              <w:tab/>
            </w:r>
            <w:r>
              <w:rPr>
                <w:noProof/>
                <w:webHidden/>
              </w:rPr>
              <w:fldChar w:fldCharType="begin"/>
            </w:r>
            <w:r>
              <w:rPr>
                <w:noProof/>
                <w:webHidden/>
              </w:rPr>
              <w:instrText xml:space="preserve"> PAGEREF _Toc132053997 \h </w:instrText>
            </w:r>
            <w:r>
              <w:rPr>
                <w:noProof/>
                <w:webHidden/>
              </w:rPr>
            </w:r>
            <w:r>
              <w:rPr>
                <w:noProof/>
                <w:webHidden/>
              </w:rPr>
              <w:fldChar w:fldCharType="separate"/>
            </w:r>
            <w:r>
              <w:rPr>
                <w:noProof/>
                <w:webHidden/>
              </w:rPr>
              <w:t>9</w:t>
            </w:r>
            <w:r>
              <w:rPr>
                <w:noProof/>
                <w:webHidden/>
              </w:rPr>
              <w:fldChar w:fldCharType="end"/>
            </w:r>
          </w:hyperlink>
        </w:p>
        <w:p w14:paraId="435B896F" w14:textId="0FFEBDDB" w:rsidR="00245B38" w:rsidRDefault="00245B38">
          <w:pPr>
            <w:pStyle w:val="TOC2"/>
            <w:rPr>
              <w:rFonts w:asciiTheme="minorHAnsi" w:eastAsiaTheme="minorEastAsia" w:hAnsiTheme="minorHAnsi" w:cstheme="minorBidi"/>
              <w:noProof/>
              <w:sz w:val="22"/>
              <w:szCs w:val="22"/>
              <w:lang w:val="ru-RU" w:eastAsia="ru-RU"/>
            </w:rPr>
          </w:pPr>
          <w:hyperlink w:anchor="_Toc132053998" w:history="1">
            <w:r w:rsidRPr="00D24259">
              <w:rPr>
                <w:rStyle w:val="Hyperlink"/>
                <w:noProof/>
              </w:rPr>
              <w:t>1.2.</w:t>
            </w:r>
            <w:r>
              <w:rPr>
                <w:rFonts w:asciiTheme="minorHAnsi" w:eastAsiaTheme="minorEastAsia" w:hAnsiTheme="minorHAnsi" w:cstheme="minorBidi"/>
                <w:noProof/>
                <w:sz w:val="22"/>
                <w:szCs w:val="22"/>
                <w:lang w:val="ru-RU" w:eastAsia="ru-RU"/>
              </w:rPr>
              <w:tab/>
            </w:r>
            <w:r w:rsidRPr="00D24259">
              <w:rPr>
                <w:rStyle w:val="Hyperlink"/>
                <w:noProof/>
              </w:rPr>
              <w:t>Apmācība ar pastiprinājumu vienīga aģenta pārklājuma ceļa plānošanai</w:t>
            </w:r>
            <w:r>
              <w:rPr>
                <w:noProof/>
                <w:webHidden/>
              </w:rPr>
              <w:tab/>
            </w:r>
            <w:r>
              <w:rPr>
                <w:noProof/>
                <w:webHidden/>
              </w:rPr>
              <w:fldChar w:fldCharType="begin"/>
            </w:r>
            <w:r>
              <w:rPr>
                <w:noProof/>
                <w:webHidden/>
              </w:rPr>
              <w:instrText xml:space="preserve"> PAGEREF _Toc132053998 \h </w:instrText>
            </w:r>
            <w:r>
              <w:rPr>
                <w:noProof/>
                <w:webHidden/>
              </w:rPr>
            </w:r>
            <w:r>
              <w:rPr>
                <w:noProof/>
                <w:webHidden/>
              </w:rPr>
              <w:fldChar w:fldCharType="separate"/>
            </w:r>
            <w:r>
              <w:rPr>
                <w:noProof/>
                <w:webHidden/>
              </w:rPr>
              <w:t>9</w:t>
            </w:r>
            <w:r>
              <w:rPr>
                <w:noProof/>
                <w:webHidden/>
              </w:rPr>
              <w:fldChar w:fldCharType="end"/>
            </w:r>
          </w:hyperlink>
        </w:p>
        <w:p w14:paraId="29B443CA" w14:textId="4393E048"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3999" w:history="1">
            <w:r w:rsidRPr="00D24259">
              <w:rPr>
                <w:rStyle w:val="Hyperlink"/>
                <w:noProof/>
              </w:rPr>
              <w:t>1.2.1. Q – apmācība</w:t>
            </w:r>
            <w:r>
              <w:rPr>
                <w:noProof/>
                <w:webHidden/>
              </w:rPr>
              <w:tab/>
            </w:r>
            <w:r>
              <w:rPr>
                <w:noProof/>
                <w:webHidden/>
              </w:rPr>
              <w:fldChar w:fldCharType="begin"/>
            </w:r>
            <w:r>
              <w:rPr>
                <w:noProof/>
                <w:webHidden/>
              </w:rPr>
              <w:instrText xml:space="preserve"> PAGEREF _Toc132053999 \h </w:instrText>
            </w:r>
            <w:r>
              <w:rPr>
                <w:noProof/>
                <w:webHidden/>
              </w:rPr>
            </w:r>
            <w:r>
              <w:rPr>
                <w:noProof/>
                <w:webHidden/>
              </w:rPr>
              <w:fldChar w:fldCharType="separate"/>
            </w:r>
            <w:r>
              <w:rPr>
                <w:noProof/>
                <w:webHidden/>
              </w:rPr>
              <w:t>10</w:t>
            </w:r>
            <w:r>
              <w:rPr>
                <w:noProof/>
                <w:webHidden/>
              </w:rPr>
              <w:fldChar w:fldCharType="end"/>
            </w:r>
          </w:hyperlink>
        </w:p>
        <w:p w14:paraId="03995568" w14:textId="63054CC0"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0" w:history="1">
            <w:r w:rsidRPr="00D24259">
              <w:rPr>
                <w:rStyle w:val="Hyperlink"/>
                <w:noProof/>
              </w:rPr>
              <w:t>1.2.2. Dziļie Q – tīkli</w:t>
            </w:r>
            <w:r>
              <w:rPr>
                <w:noProof/>
                <w:webHidden/>
              </w:rPr>
              <w:tab/>
            </w:r>
            <w:r>
              <w:rPr>
                <w:noProof/>
                <w:webHidden/>
              </w:rPr>
              <w:fldChar w:fldCharType="begin"/>
            </w:r>
            <w:r>
              <w:rPr>
                <w:noProof/>
                <w:webHidden/>
              </w:rPr>
              <w:instrText xml:space="preserve"> PAGEREF _Toc132054000 \h </w:instrText>
            </w:r>
            <w:r>
              <w:rPr>
                <w:noProof/>
                <w:webHidden/>
              </w:rPr>
            </w:r>
            <w:r>
              <w:rPr>
                <w:noProof/>
                <w:webHidden/>
              </w:rPr>
              <w:fldChar w:fldCharType="separate"/>
            </w:r>
            <w:r>
              <w:rPr>
                <w:noProof/>
                <w:webHidden/>
              </w:rPr>
              <w:t>10</w:t>
            </w:r>
            <w:r>
              <w:rPr>
                <w:noProof/>
                <w:webHidden/>
              </w:rPr>
              <w:fldChar w:fldCharType="end"/>
            </w:r>
          </w:hyperlink>
        </w:p>
        <w:p w14:paraId="2C6E3306" w14:textId="1760CCC1"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1" w:history="1">
            <w:r w:rsidRPr="00D24259">
              <w:rPr>
                <w:rStyle w:val="Hyperlink"/>
                <w:noProof/>
              </w:rPr>
              <w:t>1.2.3. Aktiera – kritiķa metodes</w:t>
            </w:r>
            <w:r>
              <w:rPr>
                <w:noProof/>
                <w:webHidden/>
              </w:rPr>
              <w:tab/>
            </w:r>
            <w:r>
              <w:rPr>
                <w:noProof/>
                <w:webHidden/>
              </w:rPr>
              <w:fldChar w:fldCharType="begin"/>
            </w:r>
            <w:r>
              <w:rPr>
                <w:noProof/>
                <w:webHidden/>
              </w:rPr>
              <w:instrText xml:space="preserve"> PAGEREF _Toc132054001 \h </w:instrText>
            </w:r>
            <w:r>
              <w:rPr>
                <w:noProof/>
                <w:webHidden/>
              </w:rPr>
            </w:r>
            <w:r>
              <w:rPr>
                <w:noProof/>
                <w:webHidden/>
              </w:rPr>
              <w:fldChar w:fldCharType="separate"/>
            </w:r>
            <w:r>
              <w:rPr>
                <w:noProof/>
                <w:webHidden/>
              </w:rPr>
              <w:t>11</w:t>
            </w:r>
            <w:r>
              <w:rPr>
                <w:noProof/>
                <w:webHidden/>
              </w:rPr>
              <w:fldChar w:fldCharType="end"/>
            </w:r>
          </w:hyperlink>
        </w:p>
        <w:p w14:paraId="1AA84885" w14:textId="27545506"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2" w:history="1">
            <w:r w:rsidRPr="00D24259">
              <w:rPr>
                <w:rStyle w:val="Hyperlink"/>
                <w:noProof/>
              </w:rPr>
              <w:t>1.2.4. Monte Carlo koka pārmeklēšana</w:t>
            </w:r>
            <w:r>
              <w:rPr>
                <w:noProof/>
                <w:webHidden/>
              </w:rPr>
              <w:tab/>
            </w:r>
            <w:r>
              <w:rPr>
                <w:noProof/>
                <w:webHidden/>
              </w:rPr>
              <w:fldChar w:fldCharType="begin"/>
            </w:r>
            <w:r>
              <w:rPr>
                <w:noProof/>
                <w:webHidden/>
              </w:rPr>
              <w:instrText xml:space="preserve"> PAGEREF _Toc132054002 \h </w:instrText>
            </w:r>
            <w:r>
              <w:rPr>
                <w:noProof/>
                <w:webHidden/>
              </w:rPr>
            </w:r>
            <w:r>
              <w:rPr>
                <w:noProof/>
                <w:webHidden/>
              </w:rPr>
              <w:fldChar w:fldCharType="separate"/>
            </w:r>
            <w:r>
              <w:rPr>
                <w:noProof/>
                <w:webHidden/>
              </w:rPr>
              <w:t>11</w:t>
            </w:r>
            <w:r>
              <w:rPr>
                <w:noProof/>
                <w:webHidden/>
              </w:rPr>
              <w:fldChar w:fldCharType="end"/>
            </w:r>
          </w:hyperlink>
        </w:p>
        <w:p w14:paraId="44F2D9E7" w14:textId="36791724" w:rsidR="00245B38" w:rsidRDefault="00245B38">
          <w:pPr>
            <w:pStyle w:val="TOC2"/>
            <w:rPr>
              <w:rFonts w:asciiTheme="minorHAnsi" w:eastAsiaTheme="minorEastAsia" w:hAnsiTheme="minorHAnsi" w:cstheme="minorBidi"/>
              <w:noProof/>
              <w:sz w:val="22"/>
              <w:szCs w:val="22"/>
              <w:lang w:val="ru-RU" w:eastAsia="ru-RU"/>
            </w:rPr>
          </w:pPr>
          <w:hyperlink w:anchor="_Toc132054003" w:history="1">
            <w:r w:rsidRPr="00D24259">
              <w:rPr>
                <w:rStyle w:val="Hyperlink"/>
                <w:noProof/>
              </w:rPr>
              <w:t>1.3.</w:t>
            </w:r>
            <w:r>
              <w:rPr>
                <w:rFonts w:asciiTheme="minorHAnsi" w:eastAsiaTheme="minorEastAsia" w:hAnsiTheme="minorHAnsi" w:cstheme="minorBidi"/>
                <w:noProof/>
                <w:sz w:val="22"/>
                <w:szCs w:val="22"/>
                <w:lang w:val="ru-RU" w:eastAsia="ru-RU"/>
              </w:rPr>
              <w:tab/>
            </w:r>
            <w:r w:rsidRPr="00D24259">
              <w:rPr>
                <w:rStyle w:val="Hyperlink"/>
                <w:noProof/>
              </w:rPr>
              <w:t>Apmācība ar pastiprinājumu vairāku aģentu pārklājuma ceļa meklēšanai</w:t>
            </w:r>
            <w:r>
              <w:rPr>
                <w:noProof/>
                <w:webHidden/>
              </w:rPr>
              <w:tab/>
            </w:r>
            <w:r>
              <w:rPr>
                <w:noProof/>
                <w:webHidden/>
              </w:rPr>
              <w:fldChar w:fldCharType="begin"/>
            </w:r>
            <w:r>
              <w:rPr>
                <w:noProof/>
                <w:webHidden/>
              </w:rPr>
              <w:instrText xml:space="preserve"> PAGEREF _Toc132054003 \h </w:instrText>
            </w:r>
            <w:r>
              <w:rPr>
                <w:noProof/>
                <w:webHidden/>
              </w:rPr>
            </w:r>
            <w:r>
              <w:rPr>
                <w:noProof/>
                <w:webHidden/>
              </w:rPr>
              <w:fldChar w:fldCharType="separate"/>
            </w:r>
            <w:r>
              <w:rPr>
                <w:noProof/>
                <w:webHidden/>
              </w:rPr>
              <w:t>11</w:t>
            </w:r>
            <w:r>
              <w:rPr>
                <w:noProof/>
                <w:webHidden/>
              </w:rPr>
              <w:fldChar w:fldCharType="end"/>
            </w:r>
          </w:hyperlink>
        </w:p>
        <w:p w14:paraId="339E469D" w14:textId="44B7466E"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4" w:history="1">
            <w:r w:rsidRPr="00D24259">
              <w:rPr>
                <w:rStyle w:val="Hyperlink"/>
                <w:noProof/>
              </w:rPr>
              <w:t>1.3.1. Neatkarīgi mācekļi</w:t>
            </w:r>
            <w:r>
              <w:rPr>
                <w:noProof/>
                <w:webHidden/>
              </w:rPr>
              <w:tab/>
            </w:r>
            <w:r>
              <w:rPr>
                <w:noProof/>
                <w:webHidden/>
              </w:rPr>
              <w:fldChar w:fldCharType="begin"/>
            </w:r>
            <w:r>
              <w:rPr>
                <w:noProof/>
                <w:webHidden/>
              </w:rPr>
              <w:instrText xml:space="preserve"> PAGEREF _Toc132054004 \h </w:instrText>
            </w:r>
            <w:r>
              <w:rPr>
                <w:noProof/>
                <w:webHidden/>
              </w:rPr>
            </w:r>
            <w:r>
              <w:rPr>
                <w:noProof/>
                <w:webHidden/>
              </w:rPr>
              <w:fldChar w:fldCharType="separate"/>
            </w:r>
            <w:r>
              <w:rPr>
                <w:noProof/>
                <w:webHidden/>
              </w:rPr>
              <w:t>12</w:t>
            </w:r>
            <w:r>
              <w:rPr>
                <w:noProof/>
                <w:webHidden/>
              </w:rPr>
              <w:fldChar w:fldCharType="end"/>
            </w:r>
          </w:hyperlink>
        </w:p>
        <w:p w14:paraId="5A07CAC0" w14:textId="3C9F6555"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5" w:history="1">
            <w:r w:rsidRPr="00D24259">
              <w:rPr>
                <w:rStyle w:val="Hyperlink"/>
                <w:noProof/>
              </w:rPr>
              <w:t>1.3.2. Kopīgu darbību mācekļi</w:t>
            </w:r>
            <w:r>
              <w:rPr>
                <w:noProof/>
                <w:webHidden/>
              </w:rPr>
              <w:tab/>
            </w:r>
            <w:r>
              <w:rPr>
                <w:noProof/>
                <w:webHidden/>
              </w:rPr>
              <w:fldChar w:fldCharType="begin"/>
            </w:r>
            <w:r>
              <w:rPr>
                <w:noProof/>
                <w:webHidden/>
              </w:rPr>
              <w:instrText xml:space="preserve"> PAGEREF _Toc132054005 \h </w:instrText>
            </w:r>
            <w:r>
              <w:rPr>
                <w:noProof/>
                <w:webHidden/>
              </w:rPr>
            </w:r>
            <w:r>
              <w:rPr>
                <w:noProof/>
                <w:webHidden/>
              </w:rPr>
              <w:fldChar w:fldCharType="separate"/>
            </w:r>
            <w:r>
              <w:rPr>
                <w:noProof/>
                <w:webHidden/>
              </w:rPr>
              <w:t>12</w:t>
            </w:r>
            <w:r>
              <w:rPr>
                <w:noProof/>
                <w:webHidden/>
              </w:rPr>
              <w:fldChar w:fldCharType="end"/>
            </w:r>
          </w:hyperlink>
        </w:p>
        <w:p w14:paraId="77FA2028" w14:textId="50DA68C8"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6" w:history="1">
            <w:r w:rsidRPr="00D24259">
              <w:rPr>
                <w:rStyle w:val="Hyperlink"/>
                <w:noProof/>
              </w:rPr>
              <w:t>1.3.3. Centralizēta apmācība ar decentralizētu izpildi</w:t>
            </w:r>
            <w:r>
              <w:rPr>
                <w:noProof/>
                <w:webHidden/>
              </w:rPr>
              <w:tab/>
            </w:r>
            <w:r>
              <w:rPr>
                <w:noProof/>
                <w:webHidden/>
              </w:rPr>
              <w:fldChar w:fldCharType="begin"/>
            </w:r>
            <w:r>
              <w:rPr>
                <w:noProof/>
                <w:webHidden/>
              </w:rPr>
              <w:instrText xml:space="preserve"> PAGEREF _Toc132054006 \h </w:instrText>
            </w:r>
            <w:r>
              <w:rPr>
                <w:noProof/>
                <w:webHidden/>
              </w:rPr>
            </w:r>
            <w:r>
              <w:rPr>
                <w:noProof/>
                <w:webHidden/>
              </w:rPr>
              <w:fldChar w:fldCharType="separate"/>
            </w:r>
            <w:r>
              <w:rPr>
                <w:noProof/>
                <w:webHidden/>
              </w:rPr>
              <w:t>12</w:t>
            </w:r>
            <w:r>
              <w:rPr>
                <w:noProof/>
                <w:webHidden/>
              </w:rPr>
              <w:fldChar w:fldCharType="end"/>
            </w:r>
          </w:hyperlink>
        </w:p>
        <w:p w14:paraId="51B09AC3" w14:textId="389826D2" w:rsidR="00245B38" w:rsidRDefault="00245B38">
          <w:pPr>
            <w:pStyle w:val="TOC3"/>
            <w:tabs>
              <w:tab w:val="right" w:leader="dot" w:pos="8291"/>
            </w:tabs>
            <w:rPr>
              <w:rFonts w:asciiTheme="minorHAnsi" w:eastAsiaTheme="minorEastAsia" w:hAnsiTheme="minorHAnsi" w:cstheme="minorBidi"/>
              <w:noProof/>
              <w:sz w:val="22"/>
              <w:szCs w:val="22"/>
              <w:lang w:val="ru-RU" w:eastAsia="ru-RU"/>
            </w:rPr>
          </w:pPr>
          <w:hyperlink w:anchor="_Toc132054007" w:history="1">
            <w:r w:rsidRPr="00D24259">
              <w:rPr>
                <w:rStyle w:val="Hyperlink"/>
                <w:noProof/>
              </w:rPr>
              <w:t>1.3.4. Komunikācijas pamatotas pieejas</w:t>
            </w:r>
            <w:r>
              <w:rPr>
                <w:noProof/>
                <w:webHidden/>
              </w:rPr>
              <w:tab/>
            </w:r>
            <w:r>
              <w:rPr>
                <w:noProof/>
                <w:webHidden/>
              </w:rPr>
              <w:fldChar w:fldCharType="begin"/>
            </w:r>
            <w:r>
              <w:rPr>
                <w:noProof/>
                <w:webHidden/>
              </w:rPr>
              <w:instrText xml:space="preserve"> PAGEREF _Toc132054007 \h </w:instrText>
            </w:r>
            <w:r>
              <w:rPr>
                <w:noProof/>
                <w:webHidden/>
              </w:rPr>
            </w:r>
            <w:r>
              <w:rPr>
                <w:noProof/>
                <w:webHidden/>
              </w:rPr>
              <w:fldChar w:fldCharType="separate"/>
            </w:r>
            <w:r>
              <w:rPr>
                <w:noProof/>
                <w:webHidden/>
              </w:rPr>
              <w:t>13</w:t>
            </w:r>
            <w:r>
              <w:rPr>
                <w:noProof/>
                <w:webHidden/>
              </w:rPr>
              <w:fldChar w:fldCharType="end"/>
            </w:r>
          </w:hyperlink>
        </w:p>
        <w:p w14:paraId="7F2E0AF8" w14:textId="18C35CD4" w:rsidR="00245B38" w:rsidRDefault="00245B38">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054008" w:history="1">
            <w:r w:rsidRPr="00D24259">
              <w:rPr>
                <w:rStyle w:val="Hyperlink"/>
                <w:noProof/>
              </w:rPr>
              <w:t>2.</w:t>
            </w:r>
            <w:r>
              <w:rPr>
                <w:rFonts w:asciiTheme="minorHAnsi" w:eastAsiaTheme="minorEastAsia" w:hAnsiTheme="minorHAnsi" w:cstheme="minorBidi"/>
                <w:caps w:val="0"/>
                <w:noProof/>
                <w:sz w:val="22"/>
                <w:szCs w:val="22"/>
                <w:lang w:val="ru-RU" w:eastAsia="ru-RU"/>
              </w:rPr>
              <w:tab/>
            </w:r>
            <w:r w:rsidRPr="00D24259">
              <w:rPr>
                <w:rStyle w:val="Hyperlink"/>
                <w:noProof/>
              </w:rPr>
              <w:t>ProBlēmas Nostādne</w:t>
            </w:r>
            <w:r>
              <w:rPr>
                <w:noProof/>
                <w:webHidden/>
              </w:rPr>
              <w:tab/>
            </w:r>
            <w:r>
              <w:rPr>
                <w:noProof/>
                <w:webHidden/>
              </w:rPr>
              <w:fldChar w:fldCharType="begin"/>
            </w:r>
            <w:r>
              <w:rPr>
                <w:noProof/>
                <w:webHidden/>
              </w:rPr>
              <w:instrText xml:space="preserve"> PAGEREF _Toc132054008 \h </w:instrText>
            </w:r>
            <w:r>
              <w:rPr>
                <w:noProof/>
                <w:webHidden/>
              </w:rPr>
            </w:r>
            <w:r>
              <w:rPr>
                <w:noProof/>
                <w:webHidden/>
              </w:rPr>
              <w:fldChar w:fldCharType="separate"/>
            </w:r>
            <w:r>
              <w:rPr>
                <w:noProof/>
                <w:webHidden/>
              </w:rPr>
              <w:t>14</w:t>
            </w:r>
            <w:r>
              <w:rPr>
                <w:noProof/>
                <w:webHidden/>
              </w:rPr>
              <w:fldChar w:fldCharType="end"/>
            </w:r>
          </w:hyperlink>
        </w:p>
        <w:p w14:paraId="2467CE05" w14:textId="18858A02" w:rsidR="00245B38" w:rsidRDefault="00245B38">
          <w:pPr>
            <w:pStyle w:val="TOC2"/>
            <w:rPr>
              <w:rFonts w:asciiTheme="minorHAnsi" w:eastAsiaTheme="minorEastAsia" w:hAnsiTheme="minorHAnsi" w:cstheme="minorBidi"/>
              <w:noProof/>
              <w:sz w:val="22"/>
              <w:szCs w:val="22"/>
              <w:lang w:val="ru-RU" w:eastAsia="ru-RU"/>
            </w:rPr>
          </w:pPr>
          <w:hyperlink w:anchor="_Toc132054009" w:history="1">
            <w:r w:rsidRPr="00D24259">
              <w:rPr>
                <w:rStyle w:val="Hyperlink"/>
                <w:noProof/>
              </w:rPr>
              <w:t>2.1.</w:t>
            </w:r>
            <w:r>
              <w:rPr>
                <w:rFonts w:asciiTheme="minorHAnsi" w:eastAsiaTheme="minorEastAsia" w:hAnsiTheme="minorHAnsi" w:cstheme="minorBidi"/>
                <w:noProof/>
                <w:sz w:val="22"/>
                <w:szCs w:val="22"/>
                <w:lang w:val="ru-RU" w:eastAsia="ru-RU"/>
              </w:rPr>
              <w:tab/>
            </w:r>
            <w:r w:rsidRPr="00D24259">
              <w:rPr>
                <w:rStyle w:val="Hyperlink"/>
                <w:noProof/>
              </w:rPr>
              <w:t>Vairāku aģentu pārklājuma ceļa plānošanas formalizēšana iekštelpu vidēs</w:t>
            </w:r>
            <w:r>
              <w:rPr>
                <w:noProof/>
                <w:webHidden/>
              </w:rPr>
              <w:tab/>
            </w:r>
            <w:r>
              <w:rPr>
                <w:noProof/>
                <w:webHidden/>
              </w:rPr>
              <w:fldChar w:fldCharType="begin"/>
            </w:r>
            <w:r>
              <w:rPr>
                <w:noProof/>
                <w:webHidden/>
              </w:rPr>
              <w:instrText xml:space="preserve"> PAGEREF _Toc132054009 \h </w:instrText>
            </w:r>
            <w:r>
              <w:rPr>
                <w:noProof/>
                <w:webHidden/>
              </w:rPr>
            </w:r>
            <w:r>
              <w:rPr>
                <w:noProof/>
                <w:webHidden/>
              </w:rPr>
              <w:fldChar w:fldCharType="separate"/>
            </w:r>
            <w:r>
              <w:rPr>
                <w:noProof/>
                <w:webHidden/>
              </w:rPr>
              <w:t>14</w:t>
            </w:r>
            <w:r>
              <w:rPr>
                <w:noProof/>
                <w:webHidden/>
              </w:rPr>
              <w:fldChar w:fldCharType="end"/>
            </w:r>
          </w:hyperlink>
        </w:p>
        <w:p w14:paraId="3D576E75" w14:textId="74E32798"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0" w:history="1">
            <w:r w:rsidRPr="00D24259">
              <w:rPr>
                <w:rStyle w:val="Hyperlink"/>
                <w:noProof/>
              </w:rPr>
              <w:t>2.1.1.</w:t>
            </w:r>
            <w:r>
              <w:rPr>
                <w:rFonts w:asciiTheme="minorHAnsi" w:eastAsiaTheme="minorEastAsia" w:hAnsiTheme="minorHAnsi" w:cstheme="minorBidi"/>
                <w:noProof/>
                <w:sz w:val="22"/>
                <w:szCs w:val="22"/>
                <w:lang w:val="ru-RU" w:eastAsia="ru-RU"/>
              </w:rPr>
              <w:tab/>
            </w:r>
            <w:r w:rsidRPr="00D24259">
              <w:rPr>
                <w:rStyle w:val="Hyperlink"/>
                <w:noProof/>
              </w:rPr>
              <w:t>Aģenta un vides modelis</w:t>
            </w:r>
            <w:r>
              <w:rPr>
                <w:noProof/>
                <w:webHidden/>
              </w:rPr>
              <w:tab/>
            </w:r>
            <w:r>
              <w:rPr>
                <w:noProof/>
                <w:webHidden/>
              </w:rPr>
              <w:fldChar w:fldCharType="begin"/>
            </w:r>
            <w:r>
              <w:rPr>
                <w:noProof/>
                <w:webHidden/>
              </w:rPr>
              <w:instrText xml:space="preserve"> PAGEREF _Toc132054010 \h </w:instrText>
            </w:r>
            <w:r>
              <w:rPr>
                <w:noProof/>
                <w:webHidden/>
              </w:rPr>
            </w:r>
            <w:r>
              <w:rPr>
                <w:noProof/>
                <w:webHidden/>
              </w:rPr>
              <w:fldChar w:fldCharType="separate"/>
            </w:r>
            <w:r>
              <w:rPr>
                <w:noProof/>
                <w:webHidden/>
              </w:rPr>
              <w:t>14</w:t>
            </w:r>
            <w:r>
              <w:rPr>
                <w:noProof/>
                <w:webHidden/>
              </w:rPr>
              <w:fldChar w:fldCharType="end"/>
            </w:r>
          </w:hyperlink>
        </w:p>
        <w:p w14:paraId="5E3553C5" w14:textId="5E9865F2"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1" w:history="1">
            <w:r w:rsidRPr="00D24259">
              <w:rPr>
                <w:rStyle w:val="Hyperlink"/>
                <w:noProof/>
              </w:rPr>
              <w:t>2.1.2.</w:t>
            </w:r>
            <w:r>
              <w:rPr>
                <w:rFonts w:asciiTheme="minorHAnsi" w:eastAsiaTheme="minorEastAsia" w:hAnsiTheme="minorHAnsi" w:cstheme="minorBidi"/>
                <w:noProof/>
                <w:sz w:val="22"/>
                <w:szCs w:val="22"/>
                <w:lang w:val="ru-RU" w:eastAsia="ru-RU"/>
              </w:rPr>
              <w:tab/>
            </w:r>
            <w:r w:rsidRPr="00D24259">
              <w:rPr>
                <w:rStyle w:val="Hyperlink"/>
                <w:noProof/>
              </w:rPr>
              <w:t>Mērķi un ierobežojumi</w:t>
            </w:r>
            <w:r>
              <w:rPr>
                <w:noProof/>
                <w:webHidden/>
              </w:rPr>
              <w:tab/>
            </w:r>
            <w:r>
              <w:rPr>
                <w:noProof/>
                <w:webHidden/>
              </w:rPr>
              <w:fldChar w:fldCharType="begin"/>
            </w:r>
            <w:r>
              <w:rPr>
                <w:noProof/>
                <w:webHidden/>
              </w:rPr>
              <w:instrText xml:space="preserve"> PAGEREF _Toc132054011 \h </w:instrText>
            </w:r>
            <w:r>
              <w:rPr>
                <w:noProof/>
                <w:webHidden/>
              </w:rPr>
            </w:r>
            <w:r>
              <w:rPr>
                <w:noProof/>
                <w:webHidden/>
              </w:rPr>
              <w:fldChar w:fldCharType="separate"/>
            </w:r>
            <w:r>
              <w:rPr>
                <w:noProof/>
                <w:webHidden/>
              </w:rPr>
              <w:t>14</w:t>
            </w:r>
            <w:r>
              <w:rPr>
                <w:noProof/>
                <w:webHidden/>
              </w:rPr>
              <w:fldChar w:fldCharType="end"/>
            </w:r>
          </w:hyperlink>
        </w:p>
        <w:p w14:paraId="3EDBA188" w14:textId="460CCA6B" w:rsidR="00245B38" w:rsidRDefault="00245B38">
          <w:pPr>
            <w:pStyle w:val="TOC2"/>
            <w:rPr>
              <w:rFonts w:asciiTheme="minorHAnsi" w:eastAsiaTheme="minorEastAsia" w:hAnsiTheme="minorHAnsi" w:cstheme="minorBidi"/>
              <w:noProof/>
              <w:sz w:val="22"/>
              <w:szCs w:val="22"/>
              <w:lang w:val="ru-RU" w:eastAsia="ru-RU"/>
            </w:rPr>
          </w:pPr>
          <w:hyperlink w:anchor="_Toc132054012" w:history="1">
            <w:r w:rsidRPr="00D24259">
              <w:rPr>
                <w:rStyle w:val="Hyperlink"/>
                <w:noProof/>
              </w:rPr>
              <w:t>2.2.</w:t>
            </w:r>
            <w:r>
              <w:rPr>
                <w:rFonts w:asciiTheme="minorHAnsi" w:eastAsiaTheme="minorEastAsia" w:hAnsiTheme="minorHAnsi" w:cstheme="minorBidi"/>
                <w:noProof/>
                <w:sz w:val="22"/>
                <w:szCs w:val="22"/>
                <w:lang w:val="ru-RU" w:eastAsia="ru-RU"/>
              </w:rPr>
              <w:tab/>
            </w:r>
            <w:r w:rsidRPr="00D24259">
              <w:rPr>
                <w:rStyle w:val="Hyperlink"/>
                <w:noProof/>
              </w:rPr>
              <w:t>Izaicinājumi vairāku aģentu pārklājuma ceļa plānošanā</w:t>
            </w:r>
            <w:r>
              <w:rPr>
                <w:noProof/>
                <w:webHidden/>
              </w:rPr>
              <w:tab/>
            </w:r>
            <w:r>
              <w:rPr>
                <w:noProof/>
                <w:webHidden/>
              </w:rPr>
              <w:fldChar w:fldCharType="begin"/>
            </w:r>
            <w:r>
              <w:rPr>
                <w:noProof/>
                <w:webHidden/>
              </w:rPr>
              <w:instrText xml:space="preserve"> PAGEREF _Toc132054012 \h </w:instrText>
            </w:r>
            <w:r>
              <w:rPr>
                <w:noProof/>
                <w:webHidden/>
              </w:rPr>
            </w:r>
            <w:r>
              <w:rPr>
                <w:noProof/>
                <w:webHidden/>
              </w:rPr>
              <w:fldChar w:fldCharType="separate"/>
            </w:r>
            <w:r>
              <w:rPr>
                <w:noProof/>
                <w:webHidden/>
              </w:rPr>
              <w:t>15</w:t>
            </w:r>
            <w:r>
              <w:rPr>
                <w:noProof/>
                <w:webHidden/>
              </w:rPr>
              <w:fldChar w:fldCharType="end"/>
            </w:r>
          </w:hyperlink>
        </w:p>
        <w:p w14:paraId="0AD0A6A4" w14:textId="18C6B19C"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3" w:history="1">
            <w:r w:rsidRPr="00D24259">
              <w:rPr>
                <w:rStyle w:val="Hyperlink"/>
                <w:noProof/>
              </w:rPr>
              <w:t>2.2.1.</w:t>
            </w:r>
            <w:r>
              <w:rPr>
                <w:rFonts w:asciiTheme="minorHAnsi" w:eastAsiaTheme="minorEastAsia" w:hAnsiTheme="minorHAnsi" w:cstheme="minorBidi"/>
                <w:noProof/>
                <w:sz w:val="22"/>
                <w:szCs w:val="22"/>
                <w:lang w:val="ru-RU" w:eastAsia="ru-RU"/>
              </w:rPr>
              <w:tab/>
            </w:r>
            <w:r w:rsidRPr="00D24259">
              <w:rPr>
                <w:rStyle w:val="Hyperlink"/>
                <w:noProof/>
              </w:rPr>
              <w:t>Mērogojamība</w:t>
            </w:r>
            <w:r>
              <w:rPr>
                <w:noProof/>
                <w:webHidden/>
              </w:rPr>
              <w:tab/>
            </w:r>
            <w:r>
              <w:rPr>
                <w:noProof/>
                <w:webHidden/>
              </w:rPr>
              <w:fldChar w:fldCharType="begin"/>
            </w:r>
            <w:r>
              <w:rPr>
                <w:noProof/>
                <w:webHidden/>
              </w:rPr>
              <w:instrText xml:space="preserve"> PAGEREF _Toc132054013 \h </w:instrText>
            </w:r>
            <w:r>
              <w:rPr>
                <w:noProof/>
                <w:webHidden/>
              </w:rPr>
            </w:r>
            <w:r>
              <w:rPr>
                <w:noProof/>
                <w:webHidden/>
              </w:rPr>
              <w:fldChar w:fldCharType="separate"/>
            </w:r>
            <w:r>
              <w:rPr>
                <w:noProof/>
                <w:webHidden/>
              </w:rPr>
              <w:t>15</w:t>
            </w:r>
            <w:r>
              <w:rPr>
                <w:noProof/>
                <w:webHidden/>
              </w:rPr>
              <w:fldChar w:fldCharType="end"/>
            </w:r>
          </w:hyperlink>
        </w:p>
        <w:p w14:paraId="019598F4" w14:textId="01963FE6"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4" w:history="1">
            <w:r w:rsidRPr="00D24259">
              <w:rPr>
                <w:rStyle w:val="Hyperlink"/>
                <w:noProof/>
              </w:rPr>
              <w:t>2.2.2.</w:t>
            </w:r>
            <w:r>
              <w:rPr>
                <w:rFonts w:asciiTheme="minorHAnsi" w:eastAsiaTheme="minorEastAsia" w:hAnsiTheme="minorHAnsi" w:cstheme="minorBidi"/>
                <w:noProof/>
                <w:sz w:val="22"/>
                <w:szCs w:val="22"/>
                <w:lang w:val="ru-RU" w:eastAsia="ru-RU"/>
              </w:rPr>
              <w:tab/>
            </w:r>
            <w:r w:rsidRPr="00D24259">
              <w:rPr>
                <w:rStyle w:val="Hyperlink"/>
                <w:noProof/>
              </w:rPr>
              <w:t>Koordinācija</w:t>
            </w:r>
            <w:r>
              <w:rPr>
                <w:noProof/>
                <w:webHidden/>
              </w:rPr>
              <w:tab/>
            </w:r>
            <w:r>
              <w:rPr>
                <w:noProof/>
                <w:webHidden/>
              </w:rPr>
              <w:fldChar w:fldCharType="begin"/>
            </w:r>
            <w:r>
              <w:rPr>
                <w:noProof/>
                <w:webHidden/>
              </w:rPr>
              <w:instrText xml:space="preserve"> PAGEREF _Toc132054014 \h </w:instrText>
            </w:r>
            <w:r>
              <w:rPr>
                <w:noProof/>
                <w:webHidden/>
              </w:rPr>
            </w:r>
            <w:r>
              <w:rPr>
                <w:noProof/>
                <w:webHidden/>
              </w:rPr>
              <w:fldChar w:fldCharType="separate"/>
            </w:r>
            <w:r>
              <w:rPr>
                <w:noProof/>
                <w:webHidden/>
              </w:rPr>
              <w:t>15</w:t>
            </w:r>
            <w:r>
              <w:rPr>
                <w:noProof/>
                <w:webHidden/>
              </w:rPr>
              <w:fldChar w:fldCharType="end"/>
            </w:r>
          </w:hyperlink>
        </w:p>
        <w:p w14:paraId="63198508" w14:textId="70D7E67F"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5" w:history="1">
            <w:r w:rsidRPr="00D24259">
              <w:rPr>
                <w:rStyle w:val="Hyperlink"/>
                <w:noProof/>
              </w:rPr>
              <w:t>2.2.3.</w:t>
            </w:r>
            <w:r>
              <w:rPr>
                <w:rFonts w:asciiTheme="minorHAnsi" w:eastAsiaTheme="minorEastAsia" w:hAnsiTheme="minorHAnsi" w:cstheme="minorBidi"/>
                <w:noProof/>
                <w:sz w:val="22"/>
                <w:szCs w:val="22"/>
                <w:lang w:val="ru-RU" w:eastAsia="ru-RU"/>
              </w:rPr>
              <w:tab/>
            </w:r>
            <w:r w:rsidRPr="00D24259">
              <w:rPr>
                <w:rStyle w:val="Hyperlink"/>
                <w:noProof/>
              </w:rPr>
              <w:t>Neskaidrība un dinamiskas vides</w:t>
            </w:r>
            <w:r>
              <w:rPr>
                <w:noProof/>
                <w:webHidden/>
              </w:rPr>
              <w:tab/>
            </w:r>
            <w:r>
              <w:rPr>
                <w:noProof/>
                <w:webHidden/>
              </w:rPr>
              <w:fldChar w:fldCharType="begin"/>
            </w:r>
            <w:r>
              <w:rPr>
                <w:noProof/>
                <w:webHidden/>
              </w:rPr>
              <w:instrText xml:space="preserve"> PAGEREF _Toc132054015 \h </w:instrText>
            </w:r>
            <w:r>
              <w:rPr>
                <w:noProof/>
                <w:webHidden/>
              </w:rPr>
            </w:r>
            <w:r>
              <w:rPr>
                <w:noProof/>
                <w:webHidden/>
              </w:rPr>
              <w:fldChar w:fldCharType="separate"/>
            </w:r>
            <w:r>
              <w:rPr>
                <w:noProof/>
                <w:webHidden/>
              </w:rPr>
              <w:t>15</w:t>
            </w:r>
            <w:r>
              <w:rPr>
                <w:noProof/>
                <w:webHidden/>
              </w:rPr>
              <w:fldChar w:fldCharType="end"/>
            </w:r>
          </w:hyperlink>
        </w:p>
        <w:p w14:paraId="65116D2E" w14:textId="26952376"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6" w:history="1">
            <w:r w:rsidRPr="00D24259">
              <w:rPr>
                <w:rStyle w:val="Hyperlink"/>
                <w:noProof/>
              </w:rPr>
              <w:t>2.2.4.</w:t>
            </w:r>
            <w:r>
              <w:rPr>
                <w:rFonts w:asciiTheme="minorHAnsi" w:eastAsiaTheme="minorEastAsia" w:hAnsiTheme="minorHAnsi" w:cstheme="minorBidi"/>
                <w:noProof/>
                <w:sz w:val="22"/>
                <w:szCs w:val="22"/>
                <w:lang w:val="ru-RU" w:eastAsia="ru-RU"/>
              </w:rPr>
              <w:tab/>
            </w:r>
            <w:r w:rsidRPr="00D24259">
              <w:rPr>
                <w:rStyle w:val="Hyperlink"/>
                <w:noProof/>
              </w:rPr>
              <w:t>Komunikācijas ierobežojumi</w:t>
            </w:r>
            <w:r>
              <w:rPr>
                <w:noProof/>
                <w:webHidden/>
              </w:rPr>
              <w:tab/>
            </w:r>
            <w:r>
              <w:rPr>
                <w:noProof/>
                <w:webHidden/>
              </w:rPr>
              <w:fldChar w:fldCharType="begin"/>
            </w:r>
            <w:r>
              <w:rPr>
                <w:noProof/>
                <w:webHidden/>
              </w:rPr>
              <w:instrText xml:space="preserve"> PAGEREF _Toc132054016 \h </w:instrText>
            </w:r>
            <w:r>
              <w:rPr>
                <w:noProof/>
                <w:webHidden/>
              </w:rPr>
            </w:r>
            <w:r>
              <w:rPr>
                <w:noProof/>
                <w:webHidden/>
              </w:rPr>
              <w:fldChar w:fldCharType="separate"/>
            </w:r>
            <w:r>
              <w:rPr>
                <w:noProof/>
                <w:webHidden/>
              </w:rPr>
              <w:t>16</w:t>
            </w:r>
            <w:r>
              <w:rPr>
                <w:noProof/>
                <w:webHidden/>
              </w:rPr>
              <w:fldChar w:fldCharType="end"/>
            </w:r>
          </w:hyperlink>
        </w:p>
        <w:p w14:paraId="68966AE1" w14:textId="53A9C5B1" w:rsidR="00245B38" w:rsidRDefault="00245B38">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054017" w:history="1">
            <w:r w:rsidRPr="00D24259">
              <w:rPr>
                <w:rStyle w:val="Hyperlink"/>
                <w:noProof/>
              </w:rPr>
              <w:t>3.</w:t>
            </w:r>
            <w:r>
              <w:rPr>
                <w:rFonts w:asciiTheme="minorHAnsi" w:eastAsiaTheme="minorEastAsia" w:hAnsiTheme="minorHAnsi" w:cstheme="minorBidi"/>
                <w:caps w:val="0"/>
                <w:noProof/>
                <w:sz w:val="22"/>
                <w:szCs w:val="22"/>
                <w:lang w:val="ru-RU" w:eastAsia="ru-RU"/>
              </w:rPr>
              <w:tab/>
            </w:r>
            <w:r w:rsidRPr="00D24259">
              <w:rPr>
                <w:rStyle w:val="Hyperlink"/>
                <w:noProof/>
              </w:rPr>
              <w:t>Pastiprināšanas mācīšanas pārskats</w:t>
            </w:r>
            <w:r>
              <w:rPr>
                <w:noProof/>
                <w:webHidden/>
              </w:rPr>
              <w:tab/>
            </w:r>
            <w:r>
              <w:rPr>
                <w:noProof/>
                <w:webHidden/>
              </w:rPr>
              <w:fldChar w:fldCharType="begin"/>
            </w:r>
            <w:r>
              <w:rPr>
                <w:noProof/>
                <w:webHidden/>
              </w:rPr>
              <w:instrText xml:space="preserve"> PAGEREF _Toc132054017 \h </w:instrText>
            </w:r>
            <w:r>
              <w:rPr>
                <w:noProof/>
                <w:webHidden/>
              </w:rPr>
            </w:r>
            <w:r>
              <w:rPr>
                <w:noProof/>
                <w:webHidden/>
              </w:rPr>
              <w:fldChar w:fldCharType="separate"/>
            </w:r>
            <w:r>
              <w:rPr>
                <w:noProof/>
                <w:webHidden/>
              </w:rPr>
              <w:t>17</w:t>
            </w:r>
            <w:r>
              <w:rPr>
                <w:noProof/>
                <w:webHidden/>
              </w:rPr>
              <w:fldChar w:fldCharType="end"/>
            </w:r>
          </w:hyperlink>
        </w:p>
        <w:p w14:paraId="6D8F2C87" w14:textId="35E9C095" w:rsidR="00245B38" w:rsidRDefault="00245B38">
          <w:pPr>
            <w:pStyle w:val="TOC2"/>
            <w:rPr>
              <w:rFonts w:asciiTheme="minorHAnsi" w:eastAsiaTheme="minorEastAsia" w:hAnsiTheme="minorHAnsi" w:cstheme="minorBidi"/>
              <w:noProof/>
              <w:sz w:val="22"/>
              <w:szCs w:val="22"/>
              <w:lang w:val="ru-RU" w:eastAsia="ru-RU"/>
            </w:rPr>
          </w:pPr>
          <w:hyperlink w:anchor="_Toc132054018" w:history="1">
            <w:r w:rsidRPr="00D24259">
              <w:rPr>
                <w:rStyle w:val="Hyperlink"/>
                <w:noProof/>
              </w:rPr>
              <w:t>3.1.</w:t>
            </w:r>
            <w:r>
              <w:rPr>
                <w:rFonts w:asciiTheme="minorHAnsi" w:eastAsiaTheme="minorEastAsia" w:hAnsiTheme="minorHAnsi" w:cstheme="minorBidi"/>
                <w:noProof/>
                <w:sz w:val="22"/>
                <w:szCs w:val="22"/>
                <w:lang w:val="ru-RU" w:eastAsia="ru-RU"/>
              </w:rPr>
              <w:tab/>
            </w:r>
            <w:r w:rsidRPr="00D24259">
              <w:rPr>
                <w:rStyle w:val="Hyperlink"/>
                <w:noProof/>
              </w:rPr>
              <w:t>Ievads pastiprināšanas mācīšanās</w:t>
            </w:r>
            <w:r>
              <w:rPr>
                <w:noProof/>
                <w:webHidden/>
              </w:rPr>
              <w:tab/>
            </w:r>
            <w:r>
              <w:rPr>
                <w:noProof/>
                <w:webHidden/>
              </w:rPr>
              <w:fldChar w:fldCharType="begin"/>
            </w:r>
            <w:r>
              <w:rPr>
                <w:noProof/>
                <w:webHidden/>
              </w:rPr>
              <w:instrText xml:space="preserve"> PAGEREF _Toc132054018 \h </w:instrText>
            </w:r>
            <w:r>
              <w:rPr>
                <w:noProof/>
                <w:webHidden/>
              </w:rPr>
            </w:r>
            <w:r>
              <w:rPr>
                <w:noProof/>
                <w:webHidden/>
              </w:rPr>
              <w:fldChar w:fldCharType="separate"/>
            </w:r>
            <w:r>
              <w:rPr>
                <w:noProof/>
                <w:webHidden/>
              </w:rPr>
              <w:t>17</w:t>
            </w:r>
            <w:r>
              <w:rPr>
                <w:noProof/>
                <w:webHidden/>
              </w:rPr>
              <w:fldChar w:fldCharType="end"/>
            </w:r>
          </w:hyperlink>
        </w:p>
        <w:p w14:paraId="28AC1B60" w14:textId="6E0F0BBB"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19" w:history="1">
            <w:r w:rsidRPr="00D24259">
              <w:rPr>
                <w:rStyle w:val="Hyperlink"/>
                <w:noProof/>
              </w:rPr>
              <w:t>3.1.1.</w:t>
            </w:r>
            <w:r>
              <w:rPr>
                <w:rFonts w:asciiTheme="minorHAnsi" w:eastAsiaTheme="minorEastAsia" w:hAnsiTheme="minorHAnsi" w:cstheme="minorBidi"/>
                <w:noProof/>
                <w:sz w:val="22"/>
                <w:szCs w:val="22"/>
                <w:lang w:val="ru-RU" w:eastAsia="ru-RU"/>
              </w:rPr>
              <w:tab/>
            </w:r>
            <w:r w:rsidRPr="00D24259">
              <w:rPr>
                <w:rStyle w:val="Hyperlink"/>
                <w:noProof/>
              </w:rPr>
              <w:t>Galvenie jēdzieni</w:t>
            </w:r>
            <w:r>
              <w:rPr>
                <w:noProof/>
                <w:webHidden/>
              </w:rPr>
              <w:tab/>
            </w:r>
            <w:r>
              <w:rPr>
                <w:noProof/>
                <w:webHidden/>
              </w:rPr>
              <w:fldChar w:fldCharType="begin"/>
            </w:r>
            <w:r>
              <w:rPr>
                <w:noProof/>
                <w:webHidden/>
              </w:rPr>
              <w:instrText xml:space="preserve"> PAGEREF _Toc132054019 \h </w:instrText>
            </w:r>
            <w:r>
              <w:rPr>
                <w:noProof/>
                <w:webHidden/>
              </w:rPr>
            </w:r>
            <w:r>
              <w:rPr>
                <w:noProof/>
                <w:webHidden/>
              </w:rPr>
              <w:fldChar w:fldCharType="separate"/>
            </w:r>
            <w:r>
              <w:rPr>
                <w:noProof/>
                <w:webHidden/>
              </w:rPr>
              <w:t>17</w:t>
            </w:r>
            <w:r>
              <w:rPr>
                <w:noProof/>
                <w:webHidden/>
              </w:rPr>
              <w:fldChar w:fldCharType="end"/>
            </w:r>
          </w:hyperlink>
        </w:p>
        <w:p w14:paraId="6DA2EDBE" w14:textId="2E4FFADE"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0" w:history="1">
            <w:r w:rsidRPr="00D24259">
              <w:rPr>
                <w:rStyle w:val="Hyperlink"/>
                <w:noProof/>
              </w:rPr>
              <w:t>3.1.2.</w:t>
            </w:r>
            <w:r>
              <w:rPr>
                <w:rFonts w:asciiTheme="minorHAnsi" w:eastAsiaTheme="minorEastAsia" w:hAnsiTheme="minorHAnsi" w:cstheme="minorBidi"/>
                <w:noProof/>
                <w:sz w:val="22"/>
                <w:szCs w:val="22"/>
                <w:lang w:val="ru-RU" w:eastAsia="ru-RU"/>
              </w:rPr>
              <w:tab/>
            </w:r>
            <w:r w:rsidRPr="00D24259">
              <w:rPr>
                <w:rStyle w:val="Hyperlink"/>
                <w:noProof/>
              </w:rPr>
              <w:t>Markova lēmumu procesi (MLP)</w:t>
            </w:r>
            <w:r>
              <w:rPr>
                <w:noProof/>
                <w:webHidden/>
              </w:rPr>
              <w:tab/>
            </w:r>
            <w:r>
              <w:rPr>
                <w:noProof/>
                <w:webHidden/>
              </w:rPr>
              <w:fldChar w:fldCharType="begin"/>
            </w:r>
            <w:r>
              <w:rPr>
                <w:noProof/>
                <w:webHidden/>
              </w:rPr>
              <w:instrText xml:space="preserve"> PAGEREF _Toc132054020 \h </w:instrText>
            </w:r>
            <w:r>
              <w:rPr>
                <w:noProof/>
                <w:webHidden/>
              </w:rPr>
            </w:r>
            <w:r>
              <w:rPr>
                <w:noProof/>
                <w:webHidden/>
              </w:rPr>
              <w:fldChar w:fldCharType="separate"/>
            </w:r>
            <w:r>
              <w:rPr>
                <w:noProof/>
                <w:webHidden/>
              </w:rPr>
              <w:t>17</w:t>
            </w:r>
            <w:r>
              <w:rPr>
                <w:noProof/>
                <w:webHidden/>
              </w:rPr>
              <w:fldChar w:fldCharType="end"/>
            </w:r>
          </w:hyperlink>
        </w:p>
        <w:p w14:paraId="1E8770E3" w14:textId="1BE15444" w:rsidR="00245B38" w:rsidRDefault="00245B38">
          <w:pPr>
            <w:pStyle w:val="TOC2"/>
            <w:rPr>
              <w:rFonts w:asciiTheme="minorHAnsi" w:eastAsiaTheme="minorEastAsia" w:hAnsiTheme="minorHAnsi" w:cstheme="minorBidi"/>
              <w:noProof/>
              <w:sz w:val="22"/>
              <w:szCs w:val="22"/>
              <w:lang w:val="ru-RU" w:eastAsia="ru-RU"/>
            </w:rPr>
          </w:pPr>
          <w:hyperlink w:anchor="_Toc132054021" w:history="1">
            <w:r w:rsidRPr="00D24259">
              <w:rPr>
                <w:rStyle w:val="Hyperlink"/>
                <w:noProof/>
              </w:rPr>
              <w:t>3.2.</w:t>
            </w:r>
            <w:r>
              <w:rPr>
                <w:rFonts w:asciiTheme="minorHAnsi" w:eastAsiaTheme="minorEastAsia" w:hAnsiTheme="minorHAnsi" w:cstheme="minorBidi"/>
                <w:noProof/>
                <w:sz w:val="22"/>
                <w:szCs w:val="22"/>
                <w:lang w:val="ru-RU" w:eastAsia="ru-RU"/>
              </w:rPr>
              <w:tab/>
            </w:r>
            <w:r w:rsidRPr="00D24259">
              <w:rPr>
                <w:rStyle w:val="Hyperlink"/>
                <w:noProof/>
              </w:rPr>
              <w:t>Vienīgā aģenta pastiprināšanas mācīšanas algoritmi</w:t>
            </w:r>
            <w:r>
              <w:rPr>
                <w:noProof/>
                <w:webHidden/>
              </w:rPr>
              <w:tab/>
            </w:r>
            <w:r>
              <w:rPr>
                <w:noProof/>
                <w:webHidden/>
              </w:rPr>
              <w:fldChar w:fldCharType="begin"/>
            </w:r>
            <w:r>
              <w:rPr>
                <w:noProof/>
                <w:webHidden/>
              </w:rPr>
              <w:instrText xml:space="preserve"> PAGEREF _Toc132054021 \h </w:instrText>
            </w:r>
            <w:r>
              <w:rPr>
                <w:noProof/>
                <w:webHidden/>
              </w:rPr>
            </w:r>
            <w:r>
              <w:rPr>
                <w:noProof/>
                <w:webHidden/>
              </w:rPr>
              <w:fldChar w:fldCharType="separate"/>
            </w:r>
            <w:r>
              <w:rPr>
                <w:noProof/>
                <w:webHidden/>
              </w:rPr>
              <w:t>17</w:t>
            </w:r>
            <w:r>
              <w:rPr>
                <w:noProof/>
                <w:webHidden/>
              </w:rPr>
              <w:fldChar w:fldCharType="end"/>
            </w:r>
          </w:hyperlink>
        </w:p>
        <w:p w14:paraId="4D026671" w14:textId="119A1F36"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2" w:history="1">
            <w:r w:rsidRPr="00D24259">
              <w:rPr>
                <w:rStyle w:val="Hyperlink"/>
                <w:noProof/>
              </w:rPr>
              <w:t>3.2.1.</w:t>
            </w:r>
            <w:r>
              <w:rPr>
                <w:rFonts w:asciiTheme="minorHAnsi" w:eastAsiaTheme="minorEastAsia" w:hAnsiTheme="minorHAnsi" w:cstheme="minorBidi"/>
                <w:noProof/>
                <w:sz w:val="22"/>
                <w:szCs w:val="22"/>
                <w:lang w:val="ru-RU" w:eastAsia="ru-RU"/>
              </w:rPr>
              <w:tab/>
            </w:r>
            <w:r w:rsidRPr="00D24259">
              <w:rPr>
                <w:rStyle w:val="Hyperlink"/>
                <w:noProof/>
              </w:rPr>
              <w:t>Uz modeli balstītas un no modeļa brīvas metodes</w:t>
            </w:r>
            <w:r>
              <w:rPr>
                <w:noProof/>
                <w:webHidden/>
              </w:rPr>
              <w:tab/>
            </w:r>
            <w:r>
              <w:rPr>
                <w:noProof/>
                <w:webHidden/>
              </w:rPr>
              <w:fldChar w:fldCharType="begin"/>
            </w:r>
            <w:r>
              <w:rPr>
                <w:noProof/>
                <w:webHidden/>
              </w:rPr>
              <w:instrText xml:space="preserve"> PAGEREF _Toc132054022 \h </w:instrText>
            </w:r>
            <w:r>
              <w:rPr>
                <w:noProof/>
                <w:webHidden/>
              </w:rPr>
            </w:r>
            <w:r>
              <w:rPr>
                <w:noProof/>
                <w:webHidden/>
              </w:rPr>
              <w:fldChar w:fldCharType="separate"/>
            </w:r>
            <w:r>
              <w:rPr>
                <w:noProof/>
                <w:webHidden/>
              </w:rPr>
              <w:t>17</w:t>
            </w:r>
            <w:r>
              <w:rPr>
                <w:noProof/>
                <w:webHidden/>
              </w:rPr>
              <w:fldChar w:fldCharType="end"/>
            </w:r>
          </w:hyperlink>
        </w:p>
        <w:p w14:paraId="7020DCCE" w14:textId="5B12F1AE"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3" w:history="1">
            <w:r w:rsidRPr="00D24259">
              <w:rPr>
                <w:rStyle w:val="Hyperlink"/>
                <w:noProof/>
              </w:rPr>
              <w:t>3.2.2.</w:t>
            </w:r>
            <w:r>
              <w:rPr>
                <w:rFonts w:asciiTheme="minorHAnsi" w:eastAsiaTheme="minorEastAsia" w:hAnsiTheme="minorHAnsi" w:cstheme="minorBidi"/>
                <w:noProof/>
                <w:sz w:val="22"/>
                <w:szCs w:val="22"/>
                <w:lang w:val="ru-RU" w:eastAsia="ru-RU"/>
              </w:rPr>
              <w:tab/>
            </w:r>
            <w:r w:rsidRPr="00D24259">
              <w:rPr>
                <w:rStyle w:val="Hyperlink"/>
                <w:noProof/>
              </w:rPr>
              <w:t>Uz vērtībām balstītas metodes</w:t>
            </w:r>
            <w:r>
              <w:rPr>
                <w:noProof/>
                <w:webHidden/>
              </w:rPr>
              <w:tab/>
            </w:r>
            <w:r>
              <w:rPr>
                <w:noProof/>
                <w:webHidden/>
              </w:rPr>
              <w:fldChar w:fldCharType="begin"/>
            </w:r>
            <w:r>
              <w:rPr>
                <w:noProof/>
                <w:webHidden/>
              </w:rPr>
              <w:instrText xml:space="preserve"> PAGEREF _Toc132054023 \h </w:instrText>
            </w:r>
            <w:r>
              <w:rPr>
                <w:noProof/>
                <w:webHidden/>
              </w:rPr>
            </w:r>
            <w:r>
              <w:rPr>
                <w:noProof/>
                <w:webHidden/>
              </w:rPr>
              <w:fldChar w:fldCharType="separate"/>
            </w:r>
            <w:r>
              <w:rPr>
                <w:noProof/>
                <w:webHidden/>
              </w:rPr>
              <w:t>18</w:t>
            </w:r>
            <w:r>
              <w:rPr>
                <w:noProof/>
                <w:webHidden/>
              </w:rPr>
              <w:fldChar w:fldCharType="end"/>
            </w:r>
          </w:hyperlink>
        </w:p>
        <w:p w14:paraId="37C3D049" w14:textId="18FC78E3"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4" w:history="1">
            <w:r w:rsidRPr="00D24259">
              <w:rPr>
                <w:rStyle w:val="Hyperlink"/>
                <w:noProof/>
              </w:rPr>
              <w:t>3.2.3.</w:t>
            </w:r>
            <w:r>
              <w:rPr>
                <w:rFonts w:asciiTheme="minorHAnsi" w:eastAsiaTheme="minorEastAsia" w:hAnsiTheme="minorHAnsi" w:cstheme="minorBidi"/>
                <w:noProof/>
                <w:sz w:val="22"/>
                <w:szCs w:val="22"/>
                <w:lang w:val="ru-RU" w:eastAsia="ru-RU"/>
              </w:rPr>
              <w:tab/>
            </w:r>
            <w:r w:rsidRPr="00D24259">
              <w:rPr>
                <w:rStyle w:val="Hyperlink"/>
                <w:noProof/>
              </w:rPr>
              <w:t>Uz politikām balstītas metodes</w:t>
            </w:r>
            <w:r>
              <w:rPr>
                <w:noProof/>
                <w:webHidden/>
              </w:rPr>
              <w:tab/>
            </w:r>
            <w:r>
              <w:rPr>
                <w:noProof/>
                <w:webHidden/>
              </w:rPr>
              <w:fldChar w:fldCharType="begin"/>
            </w:r>
            <w:r>
              <w:rPr>
                <w:noProof/>
                <w:webHidden/>
              </w:rPr>
              <w:instrText xml:space="preserve"> PAGEREF _Toc132054024 \h </w:instrText>
            </w:r>
            <w:r>
              <w:rPr>
                <w:noProof/>
                <w:webHidden/>
              </w:rPr>
            </w:r>
            <w:r>
              <w:rPr>
                <w:noProof/>
                <w:webHidden/>
              </w:rPr>
              <w:fldChar w:fldCharType="separate"/>
            </w:r>
            <w:r>
              <w:rPr>
                <w:noProof/>
                <w:webHidden/>
              </w:rPr>
              <w:t>18</w:t>
            </w:r>
            <w:r>
              <w:rPr>
                <w:noProof/>
                <w:webHidden/>
              </w:rPr>
              <w:fldChar w:fldCharType="end"/>
            </w:r>
          </w:hyperlink>
        </w:p>
        <w:p w14:paraId="6E1A4753" w14:textId="6EB95140"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5" w:history="1">
            <w:r w:rsidRPr="00D24259">
              <w:rPr>
                <w:rStyle w:val="Hyperlink"/>
                <w:noProof/>
              </w:rPr>
              <w:t>3.2.4.</w:t>
            </w:r>
            <w:r>
              <w:rPr>
                <w:rFonts w:asciiTheme="minorHAnsi" w:eastAsiaTheme="minorEastAsia" w:hAnsiTheme="minorHAnsi" w:cstheme="minorBidi"/>
                <w:noProof/>
                <w:sz w:val="22"/>
                <w:szCs w:val="22"/>
                <w:lang w:val="ru-RU" w:eastAsia="ru-RU"/>
              </w:rPr>
              <w:tab/>
            </w:r>
            <w:r w:rsidRPr="00D24259">
              <w:rPr>
                <w:rStyle w:val="Hyperlink"/>
                <w:noProof/>
              </w:rPr>
              <w:t>Aktiera – kritiķa metodes</w:t>
            </w:r>
            <w:r>
              <w:rPr>
                <w:noProof/>
                <w:webHidden/>
              </w:rPr>
              <w:tab/>
            </w:r>
            <w:r>
              <w:rPr>
                <w:noProof/>
                <w:webHidden/>
              </w:rPr>
              <w:fldChar w:fldCharType="begin"/>
            </w:r>
            <w:r>
              <w:rPr>
                <w:noProof/>
                <w:webHidden/>
              </w:rPr>
              <w:instrText xml:space="preserve"> PAGEREF _Toc132054025 \h </w:instrText>
            </w:r>
            <w:r>
              <w:rPr>
                <w:noProof/>
                <w:webHidden/>
              </w:rPr>
            </w:r>
            <w:r>
              <w:rPr>
                <w:noProof/>
                <w:webHidden/>
              </w:rPr>
              <w:fldChar w:fldCharType="separate"/>
            </w:r>
            <w:r>
              <w:rPr>
                <w:noProof/>
                <w:webHidden/>
              </w:rPr>
              <w:t>18</w:t>
            </w:r>
            <w:r>
              <w:rPr>
                <w:noProof/>
                <w:webHidden/>
              </w:rPr>
              <w:fldChar w:fldCharType="end"/>
            </w:r>
          </w:hyperlink>
        </w:p>
        <w:p w14:paraId="012F2DF2" w14:textId="7193E157" w:rsidR="00245B38" w:rsidRDefault="00245B38">
          <w:pPr>
            <w:pStyle w:val="TOC2"/>
            <w:rPr>
              <w:rFonts w:asciiTheme="minorHAnsi" w:eastAsiaTheme="minorEastAsia" w:hAnsiTheme="minorHAnsi" w:cstheme="minorBidi"/>
              <w:noProof/>
              <w:sz w:val="22"/>
              <w:szCs w:val="22"/>
              <w:lang w:val="ru-RU" w:eastAsia="ru-RU"/>
            </w:rPr>
          </w:pPr>
          <w:hyperlink w:anchor="_Toc132054026" w:history="1">
            <w:r w:rsidRPr="00D24259">
              <w:rPr>
                <w:rStyle w:val="Hyperlink"/>
                <w:noProof/>
              </w:rPr>
              <w:t>3.3.</w:t>
            </w:r>
            <w:r>
              <w:rPr>
                <w:rFonts w:asciiTheme="minorHAnsi" w:eastAsiaTheme="minorEastAsia" w:hAnsiTheme="minorHAnsi" w:cstheme="minorBidi"/>
                <w:noProof/>
                <w:sz w:val="22"/>
                <w:szCs w:val="22"/>
                <w:lang w:val="ru-RU" w:eastAsia="ru-RU"/>
              </w:rPr>
              <w:tab/>
            </w:r>
            <w:r w:rsidRPr="00D24259">
              <w:rPr>
                <w:rStyle w:val="Hyperlink"/>
                <w:noProof/>
              </w:rPr>
              <w:t>Izpētes un izmantošanas kompromiss</w:t>
            </w:r>
            <w:r>
              <w:rPr>
                <w:noProof/>
                <w:webHidden/>
              </w:rPr>
              <w:tab/>
            </w:r>
            <w:r>
              <w:rPr>
                <w:noProof/>
                <w:webHidden/>
              </w:rPr>
              <w:fldChar w:fldCharType="begin"/>
            </w:r>
            <w:r>
              <w:rPr>
                <w:noProof/>
                <w:webHidden/>
              </w:rPr>
              <w:instrText xml:space="preserve"> PAGEREF _Toc132054026 \h </w:instrText>
            </w:r>
            <w:r>
              <w:rPr>
                <w:noProof/>
                <w:webHidden/>
              </w:rPr>
            </w:r>
            <w:r>
              <w:rPr>
                <w:noProof/>
                <w:webHidden/>
              </w:rPr>
              <w:fldChar w:fldCharType="separate"/>
            </w:r>
            <w:r>
              <w:rPr>
                <w:noProof/>
                <w:webHidden/>
              </w:rPr>
              <w:t>19</w:t>
            </w:r>
            <w:r>
              <w:rPr>
                <w:noProof/>
                <w:webHidden/>
              </w:rPr>
              <w:fldChar w:fldCharType="end"/>
            </w:r>
          </w:hyperlink>
        </w:p>
        <w:p w14:paraId="0A025AE2" w14:textId="0F096AE6"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7" w:history="1">
            <w:r w:rsidRPr="00D24259">
              <w:rPr>
                <w:rStyle w:val="Hyperlink"/>
                <w:noProof/>
              </w:rPr>
              <w:t>3.3.1.</w:t>
            </w:r>
            <w:r>
              <w:rPr>
                <w:rFonts w:asciiTheme="minorHAnsi" w:eastAsiaTheme="minorEastAsia" w:hAnsiTheme="minorHAnsi" w:cstheme="minorBidi"/>
                <w:noProof/>
                <w:sz w:val="22"/>
                <w:szCs w:val="22"/>
                <w:lang w:val="ru-RU" w:eastAsia="ru-RU"/>
              </w:rPr>
              <w:tab/>
            </w:r>
            <w:r w:rsidRPr="00D24259">
              <w:rPr>
                <w:rStyle w:val="Hyperlink"/>
                <w:noProof/>
              </w:rPr>
              <w:t xml:space="preserve">Epsilon – </w:t>
            </w:r>
            <w:r w:rsidRPr="00D24259">
              <w:rPr>
                <w:rStyle w:val="Hyperlink"/>
                <w:i/>
                <w:iCs/>
                <w:noProof/>
              </w:rPr>
              <w:t>greedy</w:t>
            </w:r>
            <w:r>
              <w:rPr>
                <w:noProof/>
                <w:webHidden/>
              </w:rPr>
              <w:tab/>
            </w:r>
            <w:r>
              <w:rPr>
                <w:noProof/>
                <w:webHidden/>
              </w:rPr>
              <w:fldChar w:fldCharType="begin"/>
            </w:r>
            <w:r>
              <w:rPr>
                <w:noProof/>
                <w:webHidden/>
              </w:rPr>
              <w:instrText xml:space="preserve"> PAGEREF _Toc132054027 \h </w:instrText>
            </w:r>
            <w:r>
              <w:rPr>
                <w:noProof/>
                <w:webHidden/>
              </w:rPr>
            </w:r>
            <w:r>
              <w:rPr>
                <w:noProof/>
                <w:webHidden/>
              </w:rPr>
              <w:fldChar w:fldCharType="separate"/>
            </w:r>
            <w:r>
              <w:rPr>
                <w:noProof/>
                <w:webHidden/>
              </w:rPr>
              <w:t>19</w:t>
            </w:r>
            <w:r>
              <w:rPr>
                <w:noProof/>
                <w:webHidden/>
              </w:rPr>
              <w:fldChar w:fldCharType="end"/>
            </w:r>
          </w:hyperlink>
        </w:p>
        <w:p w14:paraId="17654BE6" w14:textId="2DA89842"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8" w:history="1">
            <w:r w:rsidRPr="00D24259">
              <w:rPr>
                <w:rStyle w:val="Hyperlink"/>
                <w:noProof/>
              </w:rPr>
              <w:t>3.3.2.</w:t>
            </w:r>
            <w:r>
              <w:rPr>
                <w:rFonts w:asciiTheme="minorHAnsi" w:eastAsiaTheme="minorEastAsia" w:hAnsiTheme="minorHAnsi" w:cstheme="minorBidi"/>
                <w:noProof/>
                <w:sz w:val="22"/>
                <w:szCs w:val="22"/>
                <w:lang w:val="ru-RU" w:eastAsia="ru-RU"/>
              </w:rPr>
              <w:tab/>
            </w:r>
            <w:r w:rsidRPr="00D24259">
              <w:rPr>
                <w:rStyle w:val="Hyperlink"/>
                <w:noProof/>
              </w:rPr>
              <w:t>Augšējas uzticības robeža</w:t>
            </w:r>
            <w:r>
              <w:rPr>
                <w:noProof/>
                <w:webHidden/>
              </w:rPr>
              <w:tab/>
            </w:r>
            <w:r>
              <w:rPr>
                <w:noProof/>
                <w:webHidden/>
              </w:rPr>
              <w:fldChar w:fldCharType="begin"/>
            </w:r>
            <w:r>
              <w:rPr>
                <w:noProof/>
                <w:webHidden/>
              </w:rPr>
              <w:instrText xml:space="preserve"> PAGEREF _Toc132054028 \h </w:instrText>
            </w:r>
            <w:r>
              <w:rPr>
                <w:noProof/>
                <w:webHidden/>
              </w:rPr>
            </w:r>
            <w:r>
              <w:rPr>
                <w:noProof/>
                <w:webHidden/>
              </w:rPr>
              <w:fldChar w:fldCharType="separate"/>
            </w:r>
            <w:r>
              <w:rPr>
                <w:noProof/>
                <w:webHidden/>
              </w:rPr>
              <w:t>19</w:t>
            </w:r>
            <w:r>
              <w:rPr>
                <w:noProof/>
                <w:webHidden/>
              </w:rPr>
              <w:fldChar w:fldCharType="end"/>
            </w:r>
          </w:hyperlink>
        </w:p>
        <w:p w14:paraId="241D7396" w14:textId="1BCF9663"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29" w:history="1">
            <w:r w:rsidRPr="00D24259">
              <w:rPr>
                <w:rStyle w:val="Hyperlink"/>
                <w:noProof/>
              </w:rPr>
              <w:t>3.3.3.</w:t>
            </w:r>
            <w:r>
              <w:rPr>
                <w:rFonts w:asciiTheme="minorHAnsi" w:eastAsiaTheme="minorEastAsia" w:hAnsiTheme="minorHAnsi" w:cstheme="minorBidi"/>
                <w:noProof/>
                <w:sz w:val="22"/>
                <w:szCs w:val="22"/>
                <w:lang w:val="ru-RU" w:eastAsia="ru-RU"/>
              </w:rPr>
              <w:tab/>
            </w:r>
            <w:r w:rsidRPr="00D24259">
              <w:rPr>
                <w:rStyle w:val="Hyperlink"/>
                <w:noProof/>
              </w:rPr>
              <w:t>Tompsona izlase</w:t>
            </w:r>
            <w:r>
              <w:rPr>
                <w:noProof/>
                <w:webHidden/>
              </w:rPr>
              <w:tab/>
            </w:r>
            <w:r>
              <w:rPr>
                <w:noProof/>
                <w:webHidden/>
              </w:rPr>
              <w:fldChar w:fldCharType="begin"/>
            </w:r>
            <w:r>
              <w:rPr>
                <w:noProof/>
                <w:webHidden/>
              </w:rPr>
              <w:instrText xml:space="preserve"> PAGEREF _Toc132054029 \h </w:instrText>
            </w:r>
            <w:r>
              <w:rPr>
                <w:noProof/>
                <w:webHidden/>
              </w:rPr>
            </w:r>
            <w:r>
              <w:rPr>
                <w:noProof/>
                <w:webHidden/>
              </w:rPr>
              <w:fldChar w:fldCharType="separate"/>
            </w:r>
            <w:r>
              <w:rPr>
                <w:noProof/>
                <w:webHidden/>
              </w:rPr>
              <w:t>19</w:t>
            </w:r>
            <w:r>
              <w:rPr>
                <w:noProof/>
                <w:webHidden/>
              </w:rPr>
              <w:fldChar w:fldCharType="end"/>
            </w:r>
          </w:hyperlink>
        </w:p>
        <w:p w14:paraId="18E80617" w14:textId="0F5FB5AA" w:rsidR="00245B38" w:rsidRDefault="00245B38">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054030" w:history="1">
            <w:r w:rsidRPr="00D24259">
              <w:rPr>
                <w:rStyle w:val="Hyperlink"/>
                <w:noProof/>
              </w:rPr>
              <w:t>4.</w:t>
            </w:r>
            <w:r>
              <w:rPr>
                <w:rFonts w:asciiTheme="minorHAnsi" w:eastAsiaTheme="minorEastAsia" w:hAnsiTheme="minorHAnsi" w:cstheme="minorBidi"/>
                <w:caps w:val="0"/>
                <w:noProof/>
                <w:sz w:val="22"/>
                <w:szCs w:val="22"/>
                <w:lang w:val="ru-RU" w:eastAsia="ru-RU"/>
              </w:rPr>
              <w:tab/>
            </w:r>
            <w:r w:rsidRPr="00D24259">
              <w:rPr>
                <w:rStyle w:val="Hyperlink"/>
                <w:noProof/>
              </w:rPr>
              <w:t>Vairāku aģentu pastiprināšanas mācīšanas</w:t>
            </w:r>
            <w:r>
              <w:rPr>
                <w:noProof/>
                <w:webHidden/>
              </w:rPr>
              <w:tab/>
            </w:r>
            <w:r>
              <w:rPr>
                <w:noProof/>
                <w:webHidden/>
              </w:rPr>
              <w:fldChar w:fldCharType="begin"/>
            </w:r>
            <w:r>
              <w:rPr>
                <w:noProof/>
                <w:webHidden/>
              </w:rPr>
              <w:instrText xml:space="preserve"> PAGEREF _Toc132054030 \h </w:instrText>
            </w:r>
            <w:r>
              <w:rPr>
                <w:noProof/>
                <w:webHidden/>
              </w:rPr>
            </w:r>
            <w:r>
              <w:rPr>
                <w:noProof/>
                <w:webHidden/>
              </w:rPr>
              <w:fldChar w:fldCharType="separate"/>
            </w:r>
            <w:r>
              <w:rPr>
                <w:noProof/>
                <w:webHidden/>
              </w:rPr>
              <w:t>20</w:t>
            </w:r>
            <w:r>
              <w:rPr>
                <w:noProof/>
                <w:webHidden/>
              </w:rPr>
              <w:fldChar w:fldCharType="end"/>
            </w:r>
          </w:hyperlink>
        </w:p>
        <w:p w14:paraId="183E7238" w14:textId="481E3D40" w:rsidR="00245B38" w:rsidRDefault="00245B38">
          <w:pPr>
            <w:pStyle w:val="TOC2"/>
            <w:rPr>
              <w:rFonts w:asciiTheme="minorHAnsi" w:eastAsiaTheme="minorEastAsia" w:hAnsiTheme="minorHAnsi" w:cstheme="minorBidi"/>
              <w:noProof/>
              <w:sz w:val="22"/>
              <w:szCs w:val="22"/>
              <w:lang w:val="ru-RU" w:eastAsia="ru-RU"/>
            </w:rPr>
          </w:pPr>
          <w:hyperlink w:anchor="_Toc132054031" w:history="1">
            <w:r w:rsidRPr="00D24259">
              <w:rPr>
                <w:rStyle w:val="Hyperlink"/>
                <w:noProof/>
              </w:rPr>
              <w:t>4.1.</w:t>
            </w:r>
            <w:r>
              <w:rPr>
                <w:rFonts w:asciiTheme="minorHAnsi" w:eastAsiaTheme="minorEastAsia" w:hAnsiTheme="minorHAnsi" w:cstheme="minorBidi"/>
                <w:noProof/>
                <w:sz w:val="22"/>
                <w:szCs w:val="22"/>
                <w:lang w:val="ru-RU" w:eastAsia="ru-RU"/>
              </w:rPr>
              <w:tab/>
            </w:r>
            <w:r w:rsidRPr="00D24259">
              <w:rPr>
                <w:rStyle w:val="Hyperlink"/>
                <w:noProof/>
              </w:rPr>
              <w:t>Vairāku aģentu pastiprināšanas mācīšanas pārskats</w:t>
            </w:r>
            <w:r>
              <w:rPr>
                <w:noProof/>
                <w:webHidden/>
              </w:rPr>
              <w:tab/>
            </w:r>
            <w:r>
              <w:rPr>
                <w:noProof/>
                <w:webHidden/>
              </w:rPr>
              <w:fldChar w:fldCharType="begin"/>
            </w:r>
            <w:r>
              <w:rPr>
                <w:noProof/>
                <w:webHidden/>
              </w:rPr>
              <w:instrText xml:space="preserve"> PAGEREF _Toc132054031 \h </w:instrText>
            </w:r>
            <w:r>
              <w:rPr>
                <w:noProof/>
                <w:webHidden/>
              </w:rPr>
            </w:r>
            <w:r>
              <w:rPr>
                <w:noProof/>
                <w:webHidden/>
              </w:rPr>
              <w:fldChar w:fldCharType="separate"/>
            </w:r>
            <w:r>
              <w:rPr>
                <w:noProof/>
                <w:webHidden/>
              </w:rPr>
              <w:t>20</w:t>
            </w:r>
            <w:r>
              <w:rPr>
                <w:noProof/>
                <w:webHidden/>
              </w:rPr>
              <w:fldChar w:fldCharType="end"/>
            </w:r>
          </w:hyperlink>
        </w:p>
        <w:p w14:paraId="2EB07F9C" w14:textId="62191B36"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32" w:history="1">
            <w:r w:rsidRPr="00D24259">
              <w:rPr>
                <w:rStyle w:val="Hyperlink"/>
                <w:noProof/>
              </w:rPr>
              <w:t>4.1.1.</w:t>
            </w:r>
            <w:r>
              <w:rPr>
                <w:rFonts w:asciiTheme="minorHAnsi" w:eastAsiaTheme="minorEastAsia" w:hAnsiTheme="minorHAnsi" w:cstheme="minorBidi"/>
                <w:noProof/>
                <w:sz w:val="22"/>
                <w:szCs w:val="22"/>
                <w:lang w:val="ru-RU" w:eastAsia="ru-RU"/>
              </w:rPr>
              <w:tab/>
            </w:r>
            <w:r w:rsidRPr="00D24259">
              <w:rPr>
                <w:rStyle w:val="Hyperlink"/>
                <w:noProof/>
              </w:rPr>
              <w:t>Problēmas vairāku aģentu pastiprināšanas mācībās</w:t>
            </w:r>
            <w:r>
              <w:rPr>
                <w:noProof/>
                <w:webHidden/>
              </w:rPr>
              <w:tab/>
            </w:r>
            <w:r>
              <w:rPr>
                <w:noProof/>
                <w:webHidden/>
              </w:rPr>
              <w:fldChar w:fldCharType="begin"/>
            </w:r>
            <w:r>
              <w:rPr>
                <w:noProof/>
                <w:webHidden/>
              </w:rPr>
              <w:instrText xml:space="preserve"> PAGEREF _Toc132054032 \h </w:instrText>
            </w:r>
            <w:r>
              <w:rPr>
                <w:noProof/>
                <w:webHidden/>
              </w:rPr>
            </w:r>
            <w:r>
              <w:rPr>
                <w:noProof/>
                <w:webHidden/>
              </w:rPr>
              <w:fldChar w:fldCharType="separate"/>
            </w:r>
            <w:r>
              <w:rPr>
                <w:noProof/>
                <w:webHidden/>
              </w:rPr>
              <w:t>20</w:t>
            </w:r>
            <w:r>
              <w:rPr>
                <w:noProof/>
                <w:webHidden/>
              </w:rPr>
              <w:fldChar w:fldCharType="end"/>
            </w:r>
          </w:hyperlink>
        </w:p>
        <w:p w14:paraId="441C5AC7" w14:textId="7259A92D"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33" w:history="1">
            <w:r w:rsidRPr="00D24259">
              <w:rPr>
                <w:rStyle w:val="Hyperlink"/>
                <w:noProof/>
              </w:rPr>
              <w:t>4.1.2.</w:t>
            </w:r>
            <w:r>
              <w:rPr>
                <w:rFonts w:asciiTheme="minorHAnsi" w:eastAsiaTheme="minorEastAsia" w:hAnsiTheme="minorHAnsi" w:cstheme="minorBidi"/>
                <w:noProof/>
                <w:sz w:val="22"/>
                <w:szCs w:val="22"/>
                <w:lang w:val="ru-RU" w:eastAsia="ru-RU"/>
              </w:rPr>
              <w:tab/>
            </w:r>
            <w:r w:rsidRPr="00D24259">
              <w:rPr>
                <w:rStyle w:val="Hyperlink"/>
                <w:noProof/>
              </w:rPr>
              <w:t>Kooperatīvie, konkurējošie un jaukti scenāriji</w:t>
            </w:r>
            <w:r>
              <w:rPr>
                <w:noProof/>
                <w:webHidden/>
              </w:rPr>
              <w:tab/>
            </w:r>
            <w:r>
              <w:rPr>
                <w:noProof/>
                <w:webHidden/>
              </w:rPr>
              <w:fldChar w:fldCharType="begin"/>
            </w:r>
            <w:r>
              <w:rPr>
                <w:noProof/>
                <w:webHidden/>
              </w:rPr>
              <w:instrText xml:space="preserve"> PAGEREF _Toc132054033 \h </w:instrText>
            </w:r>
            <w:r>
              <w:rPr>
                <w:noProof/>
                <w:webHidden/>
              </w:rPr>
            </w:r>
            <w:r>
              <w:rPr>
                <w:noProof/>
                <w:webHidden/>
              </w:rPr>
              <w:fldChar w:fldCharType="separate"/>
            </w:r>
            <w:r>
              <w:rPr>
                <w:noProof/>
                <w:webHidden/>
              </w:rPr>
              <w:t>20</w:t>
            </w:r>
            <w:r>
              <w:rPr>
                <w:noProof/>
                <w:webHidden/>
              </w:rPr>
              <w:fldChar w:fldCharType="end"/>
            </w:r>
          </w:hyperlink>
        </w:p>
        <w:p w14:paraId="0ED350FC" w14:textId="32F7773C" w:rsidR="00245B38" w:rsidRDefault="00245B38">
          <w:pPr>
            <w:pStyle w:val="TOC2"/>
            <w:rPr>
              <w:rFonts w:asciiTheme="minorHAnsi" w:eastAsiaTheme="minorEastAsia" w:hAnsiTheme="minorHAnsi" w:cstheme="minorBidi"/>
              <w:noProof/>
              <w:sz w:val="22"/>
              <w:szCs w:val="22"/>
              <w:lang w:val="ru-RU" w:eastAsia="ru-RU"/>
            </w:rPr>
          </w:pPr>
          <w:hyperlink w:anchor="_Toc132054034" w:history="1">
            <w:r w:rsidRPr="00D24259">
              <w:rPr>
                <w:rStyle w:val="Hyperlink"/>
                <w:noProof/>
              </w:rPr>
              <w:t>4.2.</w:t>
            </w:r>
            <w:r>
              <w:rPr>
                <w:rFonts w:asciiTheme="minorHAnsi" w:eastAsiaTheme="minorEastAsia" w:hAnsiTheme="minorHAnsi" w:cstheme="minorBidi"/>
                <w:noProof/>
                <w:sz w:val="22"/>
                <w:szCs w:val="22"/>
                <w:lang w:val="ru-RU" w:eastAsia="ru-RU"/>
              </w:rPr>
              <w:tab/>
            </w:r>
            <w:r w:rsidRPr="00D24259">
              <w:rPr>
                <w:rStyle w:val="Hyperlink"/>
                <w:noProof/>
              </w:rPr>
              <w:t xml:space="preserve">Vairāku aģentu mācīšanas </w:t>
            </w:r>
            <w:r w:rsidRPr="00D24259">
              <w:rPr>
                <w:rStyle w:val="Hyperlink"/>
                <w:i/>
                <w:iCs/>
                <w:noProof/>
              </w:rPr>
              <w:t>frameworks</w:t>
            </w:r>
            <w:r>
              <w:rPr>
                <w:noProof/>
                <w:webHidden/>
              </w:rPr>
              <w:tab/>
            </w:r>
            <w:r>
              <w:rPr>
                <w:noProof/>
                <w:webHidden/>
              </w:rPr>
              <w:fldChar w:fldCharType="begin"/>
            </w:r>
            <w:r>
              <w:rPr>
                <w:noProof/>
                <w:webHidden/>
              </w:rPr>
              <w:instrText xml:space="preserve"> PAGEREF _Toc132054034 \h </w:instrText>
            </w:r>
            <w:r>
              <w:rPr>
                <w:noProof/>
                <w:webHidden/>
              </w:rPr>
            </w:r>
            <w:r>
              <w:rPr>
                <w:noProof/>
                <w:webHidden/>
              </w:rPr>
              <w:fldChar w:fldCharType="separate"/>
            </w:r>
            <w:r>
              <w:rPr>
                <w:noProof/>
                <w:webHidden/>
              </w:rPr>
              <w:t>20</w:t>
            </w:r>
            <w:r>
              <w:rPr>
                <w:noProof/>
                <w:webHidden/>
              </w:rPr>
              <w:fldChar w:fldCharType="end"/>
            </w:r>
          </w:hyperlink>
        </w:p>
        <w:p w14:paraId="5BD696AE" w14:textId="15ADD068"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35" w:history="1">
            <w:r w:rsidRPr="00D24259">
              <w:rPr>
                <w:rStyle w:val="Hyperlink"/>
                <w:noProof/>
              </w:rPr>
              <w:t>4.2.1.</w:t>
            </w:r>
            <w:r>
              <w:rPr>
                <w:rFonts w:asciiTheme="minorHAnsi" w:eastAsiaTheme="minorEastAsia" w:hAnsiTheme="minorHAnsi" w:cstheme="minorBidi"/>
                <w:noProof/>
                <w:sz w:val="22"/>
                <w:szCs w:val="22"/>
                <w:lang w:val="ru-RU" w:eastAsia="ru-RU"/>
              </w:rPr>
              <w:tab/>
            </w:r>
            <w:r w:rsidRPr="00D24259">
              <w:rPr>
                <w:rStyle w:val="Hyperlink"/>
                <w:noProof/>
              </w:rPr>
              <w:t>Neatkarīga Q-mācīšanās (IQL)</w:t>
            </w:r>
            <w:r>
              <w:rPr>
                <w:noProof/>
                <w:webHidden/>
              </w:rPr>
              <w:tab/>
            </w:r>
            <w:r>
              <w:rPr>
                <w:noProof/>
                <w:webHidden/>
              </w:rPr>
              <w:fldChar w:fldCharType="begin"/>
            </w:r>
            <w:r>
              <w:rPr>
                <w:noProof/>
                <w:webHidden/>
              </w:rPr>
              <w:instrText xml:space="preserve"> PAGEREF _Toc132054035 \h </w:instrText>
            </w:r>
            <w:r>
              <w:rPr>
                <w:noProof/>
                <w:webHidden/>
              </w:rPr>
            </w:r>
            <w:r>
              <w:rPr>
                <w:noProof/>
                <w:webHidden/>
              </w:rPr>
              <w:fldChar w:fldCharType="separate"/>
            </w:r>
            <w:r>
              <w:rPr>
                <w:noProof/>
                <w:webHidden/>
              </w:rPr>
              <w:t>20</w:t>
            </w:r>
            <w:r>
              <w:rPr>
                <w:noProof/>
                <w:webHidden/>
              </w:rPr>
              <w:fldChar w:fldCharType="end"/>
            </w:r>
          </w:hyperlink>
        </w:p>
        <w:p w14:paraId="525F87D2" w14:textId="6E5A5378"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36" w:history="1">
            <w:r w:rsidRPr="00D24259">
              <w:rPr>
                <w:rStyle w:val="Hyperlink"/>
                <w:noProof/>
              </w:rPr>
              <w:t>4.2.2.</w:t>
            </w:r>
            <w:r>
              <w:rPr>
                <w:rFonts w:asciiTheme="minorHAnsi" w:eastAsiaTheme="minorEastAsia" w:hAnsiTheme="minorHAnsi" w:cstheme="minorBidi"/>
                <w:noProof/>
                <w:sz w:val="22"/>
                <w:szCs w:val="22"/>
                <w:lang w:val="ru-RU" w:eastAsia="ru-RU"/>
              </w:rPr>
              <w:tab/>
            </w:r>
            <w:r w:rsidRPr="00D24259">
              <w:rPr>
                <w:rStyle w:val="Hyperlink"/>
                <w:noProof/>
              </w:rPr>
              <w:t>Kopīgas darbības mācīšanās (JAL)</w:t>
            </w:r>
            <w:r>
              <w:rPr>
                <w:noProof/>
                <w:webHidden/>
              </w:rPr>
              <w:tab/>
            </w:r>
            <w:r>
              <w:rPr>
                <w:noProof/>
                <w:webHidden/>
              </w:rPr>
              <w:fldChar w:fldCharType="begin"/>
            </w:r>
            <w:r>
              <w:rPr>
                <w:noProof/>
                <w:webHidden/>
              </w:rPr>
              <w:instrText xml:space="preserve"> PAGEREF _Toc132054036 \h </w:instrText>
            </w:r>
            <w:r>
              <w:rPr>
                <w:noProof/>
                <w:webHidden/>
              </w:rPr>
            </w:r>
            <w:r>
              <w:rPr>
                <w:noProof/>
                <w:webHidden/>
              </w:rPr>
              <w:fldChar w:fldCharType="separate"/>
            </w:r>
            <w:r>
              <w:rPr>
                <w:noProof/>
                <w:webHidden/>
              </w:rPr>
              <w:t>21</w:t>
            </w:r>
            <w:r>
              <w:rPr>
                <w:noProof/>
                <w:webHidden/>
              </w:rPr>
              <w:fldChar w:fldCharType="end"/>
            </w:r>
          </w:hyperlink>
        </w:p>
        <w:p w14:paraId="35EA71BC" w14:textId="35383CB2"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37" w:history="1">
            <w:r w:rsidRPr="00D24259">
              <w:rPr>
                <w:rStyle w:val="Hyperlink"/>
                <w:noProof/>
              </w:rPr>
              <w:t>4.2.3.</w:t>
            </w:r>
            <w:r>
              <w:rPr>
                <w:rFonts w:asciiTheme="minorHAnsi" w:eastAsiaTheme="minorEastAsia" w:hAnsiTheme="minorHAnsi" w:cstheme="minorBidi"/>
                <w:noProof/>
                <w:sz w:val="22"/>
                <w:szCs w:val="22"/>
                <w:lang w:val="ru-RU" w:eastAsia="ru-RU"/>
              </w:rPr>
              <w:tab/>
            </w:r>
            <w:r w:rsidRPr="00D24259">
              <w:rPr>
                <w:rStyle w:val="Hyperlink"/>
                <w:noProof/>
              </w:rPr>
              <w:t>Koordinētā pastiprināšanās mācīšanās (CRL)</w:t>
            </w:r>
            <w:r>
              <w:rPr>
                <w:noProof/>
                <w:webHidden/>
              </w:rPr>
              <w:tab/>
            </w:r>
            <w:r>
              <w:rPr>
                <w:noProof/>
                <w:webHidden/>
              </w:rPr>
              <w:fldChar w:fldCharType="begin"/>
            </w:r>
            <w:r>
              <w:rPr>
                <w:noProof/>
                <w:webHidden/>
              </w:rPr>
              <w:instrText xml:space="preserve"> PAGEREF _Toc132054037 \h </w:instrText>
            </w:r>
            <w:r>
              <w:rPr>
                <w:noProof/>
                <w:webHidden/>
              </w:rPr>
            </w:r>
            <w:r>
              <w:rPr>
                <w:noProof/>
                <w:webHidden/>
              </w:rPr>
              <w:fldChar w:fldCharType="separate"/>
            </w:r>
            <w:r>
              <w:rPr>
                <w:noProof/>
                <w:webHidden/>
              </w:rPr>
              <w:t>21</w:t>
            </w:r>
            <w:r>
              <w:rPr>
                <w:noProof/>
                <w:webHidden/>
              </w:rPr>
              <w:fldChar w:fldCharType="end"/>
            </w:r>
          </w:hyperlink>
        </w:p>
        <w:p w14:paraId="7E1A0918" w14:textId="582AE505" w:rsidR="00245B38" w:rsidRDefault="00245B38">
          <w:pPr>
            <w:pStyle w:val="TOC2"/>
            <w:rPr>
              <w:rFonts w:asciiTheme="minorHAnsi" w:eastAsiaTheme="minorEastAsia" w:hAnsiTheme="minorHAnsi" w:cstheme="minorBidi"/>
              <w:noProof/>
              <w:sz w:val="22"/>
              <w:szCs w:val="22"/>
              <w:lang w:val="ru-RU" w:eastAsia="ru-RU"/>
            </w:rPr>
          </w:pPr>
          <w:hyperlink w:anchor="_Toc132054038" w:history="1">
            <w:r w:rsidRPr="00D24259">
              <w:rPr>
                <w:rStyle w:val="Hyperlink"/>
                <w:noProof/>
              </w:rPr>
              <w:t>4.3.</w:t>
            </w:r>
            <w:r>
              <w:rPr>
                <w:rFonts w:asciiTheme="minorHAnsi" w:eastAsiaTheme="minorEastAsia" w:hAnsiTheme="minorHAnsi" w:cstheme="minorBidi"/>
                <w:noProof/>
                <w:sz w:val="22"/>
                <w:szCs w:val="22"/>
                <w:lang w:val="ru-RU" w:eastAsia="ru-RU"/>
              </w:rPr>
              <w:tab/>
            </w:r>
            <w:r w:rsidRPr="00D24259">
              <w:rPr>
                <w:rStyle w:val="Hyperlink"/>
                <w:noProof/>
              </w:rPr>
              <w:t>Komunikācija vairāku aģentu pastiprināšanas mācīšanās</w:t>
            </w:r>
            <w:r>
              <w:rPr>
                <w:noProof/>
                <w:webHidden/>
              </w:rPr>
              <w:tab/>
            </w:r>
            <w:r>
              <w:rPr>
                <w:noProof/>
                <w:webHidden/>
              </w:rPr>
              <w:fldChar w:fldCharType="begin"/>
            </w:r>
            <w:r>
              <w:rPr>
                <w:noProof/>
                <w:webHidden/>
              </w:rPr>
              <w:instrText xml:space="preserve"> PAGEREF _Toc132054038 \h </w:instrText>
            </w:r>
            <w:r>
              <w:rPr>
                <w:noProof/>
                <w:webHidden/>
              </w:rPr>
            </w:r>
            <w:r>
              <w:rPr>
                <w:noProof/>
                <w:webHidden/>
              </w:rPr>
              <w:fldChar w:fldCharType="separate"/>
            </w:r>
            <w:r>
              <w:rPr>
                <w:noProof/>
                <w:webHidden/>
              </w:rPr>
              <w:t>21</w:t>
            </w:r>
            <w:r>
              <w:rPr>
                <w:noProof/>
                <w:webHidden/>
              </w:rPr>
              <w:fldChar w:fldCharType="end"/>
            </w:r>
          </w:hyperlink>
        </w:p>
        <w:p w14:paraId="47DBC8B7" w14:textId="00A05920"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39" w:history="1">
            <w:r w:rsidRPr="00D24259">
              <w:rPr>
                <w:rStyle w:val="Hyperlink"/>
                <w:noProof/>
              </w:rPr>
              <w:t>4.3.1.</w:t>
            </w:r>
            <w:r>
              <w:rPr>
                <w:rFonts w:asciiTheme="minorHAnsi" w:eastAsiaTheme="minorEastAsia" w:hAnsiTheme="minorHAnsi" w:cstheme="minorBidi"/>
                <w:noProof/>
                <w:sz w:val="22"/>
                <w:szCs w:val="22"/>
                <w:lang w:val="ru-RU" w:eastAsia="ru-RU"/>
              </w:rPr>
              <w:tab/>
            </w:r>
            <w:r w:rsidRPr="00D24259">
              <w:rPr>
                <w:rStyle w:val="Hyperlink"/>
                <w:noProof/>
              </w:rPr>
              <w:t>Ziņu nodošanas pieejas</w:t>
            </w:r>
            <w:r>
              <w:rPr>
                <w:noProof/>
                <w:webHidden/>
              </w:rPr>
              <w:tab/>
            </w:r>
            <w:r>
              <w:rPr>
                <w:noProof/>
                <w:webHidden/>
              </w:rPr>
              <w:fldChar w:fldCharType="begin"/>
            </w:r>
            <w:r>
              <w:rPr>
                <w:noProof/>
                <w:webHidden/>
              </w:rPr>
              <w:instrText xml:space="preserve"> PAGEREF _Toc132054039 \h </w:instrText>
            </w:r>
            <w:r>
              <w:rPr>
                <w:noProof/>
                <w:webHidden/>
              </w:rPr>
            </w:r>
            <w:r>
              <w:rPr>
                <w:noProof/>
                <w:webHidden/>
              </w:rPr>
              <w:fldChar w:fldCharType="separate"/>
            </w:r>
            <w:r>
              <w:rPr>
                <w:noProof/>
                <w:webHidden/>
              </w:rPr>
              <w:t>21</w:t>
            </w:r>
            <w:r>
              <w:rPr>
                <w:noProof/>
                <w:webHidden/>
              </w:rPr>
              <w:fldChar w:fldCharType="end"/>
            </w:r>
          </w:hyperlink>
        </w:p>
        <w:p w14:paraId="55AFFD01" w14:textId="626066A3"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40" w:history="1">
            <w:r w:rsidRPr="00D24259">
              <w:rPr>
                <w:rStyle w:val="Hyperlink"/>
                <w:noProof/>
              </w:rPr>
              <w:t>4.3.2.</w:t>
            </w:r>
            <w:r>
              <w:rPr>
                <w:rFonts w:asciiTheme="minorHAnsi" w:eastAsiaTheme="minorEastAsia" w:hAnsiTheme="minorHAnsi" w:cstheme="minorBidi"/>
                <w:noProof/>
                <w:sz w:val="22"/>
                <w:szCs w:val="22"/>
                <w:lang w:val="ru-RU" w:eastAsia="ru-RU"/>
              </w:rPr>
              <w:tab/>
            </w:r>
            <w:r w:rsidRPr="00D24259">
              <w:rPr>
                <w:rStyle w:val="Hyperlink"/>
                <w:noProof/>
              </w:rPr>
              <w:t>Diferencējamā starpaģentu mācīšanās (DIAL)</w:t>
            </w:r>
            <w:r>
              <w:rPr>
                <w:noProof/>
                <w:webHidden/>
              </w:rPr>
              <w:tab/>
            </w:r>
            <w:r>
              <w:rPr>
                <w:noProof/>
                <w:webHidden/>
              </w:rPr>
              <w:fldChar w:fldCharType="begin"/>
            </w:r>
            <w:r>
              <w:rPr>
                <w:noProof/>
                <w:webHidden/>
              </w:rPr>
              <w:instrText xml:space="preserve"> PAGEREF _Toc132054040 \h </w:instrText>
            </w:r>
            <w:r>
              <w:rPr>
                <w:noProof/>
                <w:webHidden/>
              </w:rPr>
            </w:r>
            <w:r>
              <w:rPr>
                <w:noProof/>
                <w:webHidden/>
              </w:rPr>
              <w:fldChar w:fldCharType="separate"/>
            </w:r>
            <w:r>
              <w:rPr>
                <w:noProof/>
                <w:webHidden/>
              </w:rPr>
              <w:t>21</w:t>
            </w:r>
            <w:r>
              <w:rPr>
                <w:noProof/>
                <w:webHidden/>
              </w:rPr>
              <w:fldChar w:fldCharType="end"/>
            </w:r>
          </w:hyperlink>
        </w:p>
        <w:p w14:paraId="5B89F81D" w14:textId="269BF1CC"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41" w:history="1">
            <w:r w:rsidRPr="00D24259">
              <w:rPr>
                <w:rStyle w:val="Hyperlink"/>
                <w:noProof/>
              </w:rPr>
              <w:t>4.3.3.</w:t>
            </w:r>
            <w:r>
              <w:rPr>
                <w:rFonts w:asciiTheme="minorHAnsi" w:eastAsiaTheme="minorEastAsia" w:hAnsiTheme="minorHAnsi" w:cstheme="minorBidi"/>
                <w:noProof/>
                <w:sz w:val="22"/>
                <w:szCs w:val="22"/>
                <w:lang w:val="ru-RU" w:eastAsia="ru-RU"/>
              </w:rPr>
              <w:tab/>
            </w:r>
            <w:r w:rsidRPr="00D24259">
              <w:rPr>
                <w:rStyle w:val="Hyperlink"/>
                <w:noProof/>
              </w:rPr>
              <w:t>Komunikācijas protokoli un arhitektūras</w:t>
            </w:r>
            <w:r>
              <w:rPr>
                <w:noProof/>
                <w:webHidden/>
              </w:rPr>
              <w:tab/>
            </w:r>
            <w:r>
              <w:rPr>
                <w:noProof/>
                <w:webHidden/>
              </w:rPr>
              <w:fldChar w:fldCharType="begin"/>
            </w:r>
            <w:r>
              <w:rPr>
                <w:noProof/>
                <w:webHidden/>
              </w:rPr>
              <w:instrText xml:space="preserve"> PAGEREF _Toc132054041 \h </w:instrText>
            </w:r>
            <w:r>
              <w:rPr>
                <w:noProof/>
                <w:webHidden/>
              </w:rPr>
            </w:r>
            <w:r>
              <w:rPr>
                <w:noProof/>
                <w:webHidden/>
              </w:rPr>
              <w:fldChar w:fldCharType="separate"/>
            </w:r>
            <w:r>
              <w:rPr>
                <w:noProof/>
                <w:webHidden/>
              </w:rPr>
              <w:t>21</w:t>
            </w:r>
            <w:r>
              <w:rPr>
                <w:noProof/>
                <w:webHidden/>
              </w:rPr>
              <w:fldChar w:fldCharType="end"/>
            </w:r>
          </w:hyperlink>
        </w:p>
        <w:p w14:paraId="570047D3" w14:textId="51242039" w:rsidR="00245B38" w:rsidRDefault="00245B38">
          <w:pPr>
            <w:pStyle w:val="TOC2"/>
            <w:rPr>
              <w:rFonts w:asciiTheme="minorHAnsi" w:eastAsiaTheme="minorEastAsia" w:hAnsiTheme="minorHAnsi" w:cstheme="minorBidi"/>
              <w:noProof/>
              <w:sz w:val="22"/>
              <w:szCs w:val="22"/>
              <w:lang w:val="ru-RU" w:eastAsia="ru-RU"/>
            </w:rPr>
          </w:pPr>
          <w:hyperlink w:anchor="_Toc132054042" w:history="1">
            <w:r w:rsidRPr="00D24259">
              <w:rPr>
                <w:rStyle w:val="Hyperlink"/>
                <w:noProof/>
              </w:rPr>
              <w:t>4.4.</w:t>
            </w:r>
            <w:r>
              <w:rPr>
                <w:rFonts w:asciiTheme="minorHAnsi" w:eastAsiaTheme="minorEastAsia" w:hAnsiTheme="minorHAnsi" w:cstheme="minorBidi"/>
                <w:noProof/>
                <w:sz w:val="22"/>
                <w:szCs w:val="22"/>
                <w:lang w:val="ru-RU" w:eastAsia="ru-RU"/>
              </w:rPr>
              <w:tab/>
            </w:r>
            <w:r w:rsidRPr="00D24259">
              <w:rPr>
                <w:rStyle w:val="Hyperlink"/>
                <w:noProof/>
              </w:rPr>
              <w:t>Centralizēta apmācība ar decentralizētu izpildi</w:t>
            </w:r>
            <w:r>
              <w:rPr>
                <w:noProof/>
                <w:webHidden/>
              </w:rPr>
              <w:tab/>
            </w:r>
            <w:r>
              <w:rPr>
                <w:noProof/>
                <w:webHidden/>
              </w:rPr>
              <w:fldChar w:fldCharType="begin"/>
            </w:r>
            <w:r>
              <w:rPr>
                <w:noProof/>
                <w:webHidden/>
              </w:rPr>
              <w:instrText xml:space="preserve"> PAGEREF _Toc132054042 \h </w:instrText>
            </w:r>
            <w:r>
              <w:rPr>
                <w:noProof/>
                <w:webHidden/>
              </w:rPr>
            </w:r>
            <w:r>
              <w:rPr>
                <w:noProof/>
                <w:webHidden/>
              </w:rPr>
              <w:fldChar w:fldCharType="separate"/>
            </w:r>
            <w:r>
              <w:rPr>
                <w:noProof/>
                <w:webHidden/>
              </w:rPr>
              <w:t>22</w:t>
            </w:r>
            <w:r>
              <w:rPr>
                <w:noProof/>
                <w:webHidden/>
              </w:rPr>
              <w:fldChar w:fldCharType="end"/>
            </w:r>
          </w:hyperlink>
        </w:p>
        <w:p w14:paraId="40D05AF2" w14:textId="168179A6"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43" w:history="1">
            <w:r w:rsidRPr="00D24259">
              <w:rPr>
                <w:rStyle w:val="Hyperlink"/>
                <w:noProof/>
              </w:rPr>
              <w:t>4.4.1.</w:t>
            </w:r>
            <w:r>
              <w:rPr>
                <w:rFonts w:asciiTheme="minorHAnsi" w:eastAsiaTheme="minorEastAsia" w:hAnsiTheme="minorHAnsi" w:cstheme="minorBidi"/>
                <w:noProof/>
                <w:sz w:val="22"/>
                <w:szCs w:val="22"/>
                <w:lang w:val="ru-RU" w:eastAsia="ru-RU"/>
              </w:rPr>
              <w:tab/>
            </w:r>
            <w:r w:rsidRPr="00D24259">
              <w:rPr>
                <w:rStyle w:val="Hyperlink"/>
                <w:noProof/>
              </w:rPr>
              <w:t>Pretfaktiskie vairāku aģentu politikas gradienti (COMA)</w:t>
            </w:r>
            <w:r>
              <w:rPr>
                <w:noProof/>
                <w:webHidden/>
              </w:rPr>
              <w:tab/>
            </w:r>
            <w:r>
              <w:rPr>
                <w:noProof/>
                <w:webHidden/>
              </w:rPr>
              <w:fldChar w:fldCharType="begin"/>
            </w:r>
            <w:r>
              <w:rPr>
                <w:noProof/>
                <w:webHidden/>
              </w:rPr>
              <w:instrText xml:space="preserve"> PAGEREF _Toc132054043 \h </w:instrText>
            </w:r>
            <w:r>
              <w:rPr>
                <w:noProof/>
                <w:webHidden/>
              </w:rPr>
            </w:r>
            <w:r>
              <w:rPr>
                <w:noProof/>
                <w:webHidden/>
              </w:rPr>
              <w:fldChar w:fldCharType="separate"/>
            </w:r>
            <w:r>
              <w:rPr>
                <w:noProof/>
                <w:webHidden/>
              </w:rPr>
              <w:t>22</w:t>
            </w:r>
            <w:r>
              <w:rPr>
                <w:noProof/>
                <w:webHidden/>
              </w:rPr>
              <w:fldChar w:fldCharType="end"/>
            </w:r>
          </w:hyperlink>
        </w:p>
        <w:p w14:paraId="143DC1F8" w14:textId="5E735E85" w:rsidR="00245B38" w:rsidRDefault="00245B38">
          <w:pPr>
            <w:pStyle w:val="TOC3"/>
            <w:tabs>
              <w:tab w:val="left" w:pos="1320"/>
              <w:tab w:val="right" w:leader="dot" w:pos="8291"/>
            </w:tabs>
            <w:rPr>
              <w:rFonts w:asciiTheme="minorHAnsi" w:eastAsiaTheme="minorEastAsia" w:hAnsiTheme="minorHAnsi" w:cstheme="minorBidi"/>
              <w:noProof/>
              <w:sz w:val="22"/>
              <w:szCs w:val="22"/>
              <w:lang w:val="ru-RU" w:eastAsia="ru-RU"/>
            </w:rPr>
          </w:pPr>
          <w:hyperlink w:anchor="_Toc132054044" w:history="1">
            <w:r w:rsidRPr="00D24259">
              <w:rPr>
                <w:rStyle w:val="Hyperlink"/>
                <w:noProof/>
              </w:rPr>
              <w:t>4.4.2.</w:t>
            </w:r>
            <w:r>
              <w:rPr>
                <w:rFonts w:asciiTheme="minorHAnsi" w:eastAsiaTheme="minorEastAsia" w:hAnsiTheme="minorHAnsi" w:cstheme="minorBidi"/>
                <w:noProof/>
                <w:sz w:val="22"/>
                <w:szCs w:val="22"/>
                <w:lang w:val="ru-RU" w:eastAsia="ru-RU"/>
              </w:rPr>
              <w:tab/>
            </w:r>
            <w:r w:rsidRPr="00D24259">
              <w:rPr>
                <w:rStyle w:val="Hyperlink"/>
                <w:noProof/>
              </w:rPr>
              <w:t>QMIX un VDN</w:t>
            </w:r>
            <w:r>
              <w:rPr>
                <w:noProof/>
                <w:webHidden/>
              </w:rPr>
              <w:tab/>
            </w:r>
            <w:r>
              <w:rPr>
                <w:noProof/>
                <w:webHidden/>
              </w:rPr>
              <w:fldChar w:fldCharType="begin"/>
            </w:r>
            <w:r>
              <w:rPr>
                <w:noProof/>
                <w:webHidden/>
              </w:rPr>
              <w:instrText xml:space="preserve"> PAGEREF _Toc132054044 \h </w:instrText>
            </w:r>
            <w:r>
              <w:rPr>
                <w:noProof/>
                <w:webHidden/>
              </w:rPr>
            </w:r>
            <w:r>
              <w:rPr>
                <w:noProof/>
                <w:webHidden/>
              </w:rPr>
              <w:fldChar w:fldCharType="separate"/>
            </w:r>
            <w:r>
              <w:rPr>
                <w:noProof/>
                <w:webHidden/>
              </w:rPr>
              <w:t>22</w:t>
            </w:r>
            <w:r>
              <w:rPr>
                <w:noProof/>
                <w:webHidden/>
              </w:rPr>
              <w:fldChar w:fldCharType="end"/>
            </w:r>
          </w:hyperlink>
        </w:p>
        <w:p w14:paraId="20470895" w14:textId="24538CCA" w:rsidR="00245B38" w:rsidRDefault="00245B38">
          <w:pPr>
            <w:pStyle w:val="TOC1"/>
            <w:tabs>
              <w:tab w:val="left" w:pos="482"/>
              <w:tab w:val="right" w:leader="dot" w:pos="8291"/>
            </w:tabs>
            <w:rPr>
              <w:rFonts w:asciiTheme="minorHAnsi" w:eastAsiaTheme="minorEastAsia" w:hAnsiTheme="minorHAnsi" w:cstheme="minorBidi"/>
              <w:caps w:val="0"/>
              <w:noProof/>
              <w:sz w:val="22"/>
              <w:szCs w:val="22"/>
              <w:lang w:val="ru-RU" w:eastAsia="ru-RU"/>
            </w:rPr>
          </w:pPr>
          <w:hyperlink w:anchor="_Toc132054045" w:history="1">
            <w:r w:rsidRPr="00D24259">
              <w:rPr>
                <w:rStyle w:val="Hyperlink"/>
                <w:noProof/>
              </w:rPr>
              <w:t>5.</w:t>
            </w:r>
            <w:r>
              <w:rPr>
                <w:rFonts w:asciiTheme="minorHAnsi" w:eastAsiaTheme="minorEastAsia" w:hAnsiTheme="minorHAnsi" w:cstheme="minorBidi"/>
                <w:caps w:val="0"/>
                <w:noProof/>
                <w:sz w:val="22"/>
                <w:szCs w:val="22"/>
                <w:lang w:val="ru-RU" w:eastAsia="ru-RU"/>
              </w:rPr>
              <w:tab/>
            </w:r>
            <w:r w:rsidRPr="00D24259">
              <w:rPr>
                <w:rStyle w:val="Hyperlink"/>
                <w:noProof/>
              </w:rPr>
              <w:t>Iekštelpas vides procedurāla ģenerēšana</w:t>
            </w:r>
            <w:r>
              <w:rPr>
                <w:noProof/>
                <w:webHidden/>
              </w:rPr>
              <w:tab/>
            </w:r>
            <w:r>
              <w:rPr>
                <w:noProof/>
                <w:webHidden/>
              </w:rPr>
              <w:fldChar w:fldCharType="begin"/>
            </w:r>
            <w:r>
              <w:rPr>
                <w:noProof/>
                <w:webHidden/>
              </w:rPr>
              <w:instrText xml:space="preserve"> PAGEREF _Toc132054045 \h </w:instrText>
            </w:r>
            <w:r>
              <w:rPr>
                <w:noProof/>
                <w:webHidden/>
              </w:rPr>
            </w:r>
            <w:r>
              <w:rPr>
                <w:noProof/>
                <w:webHidden/>
              </w:rPr>
              <w:fldChar w:fldCharType="separate"/>
            </w:r>
            <w:r>
              <w:rPr>
                <w:noProof/>
                <w:webHidden/>
              </w:rPr>
              <w:t>23</w:t>
            </w:r>
            <w:r>
              <w:rPr>
                <w:noProof/>
                <w:webHidden/>
              </w:rPr>
              <w:fldChar w:fldCharType="end"/>
            </w:r>
          </w:hyperlink>
        </w:p>
        <w:p w14:paraId="60210C86" w14:textId="7BE91736" w:rsidR="00245B38" w:rsidRDefault="00245B38">
          <w:pPr>
            <w:pStyle w:val="TOC2"/>
            <w:rPr>
              <w:rFonts w:asciiTheme="minorHAnsi" w:eastAsiaTheme="minorEastAsia" w:hAnsiTheme="minorHAnsi" w:cstheme="minorBidi"/>
              <w:noProof/>
              <w:sz w:val="22"/>
              <w:szCs w:val="22"/>
              <w:lang w:val="ru-RU" w:eastAsia="ru-RU"/>
            </w:rPr>
          </w:pPr>
          <w:hyperlink w:anchor="_Toc132054046" w:history="1">
            <w:r w:rsidRPr="00D24259">
              <w:rPr>
                <w:rStyle w:val="Hyperlink"/>
                <w:noProof/>
              </w:rPr>
              <w:t>1.1.</w:t>
            </w:r>
            <w:r>
              <w:rPr>
                <w:rFonts w:asciiTheme="minorHAnsi" w:eastAsiaTheme="minorEastAsia" w:hAnsiTheme="minorHAnsi" w:cstheme="minorBidi"/>
                <w:noProof/>
                <w:sz w:val="22"/>
                <w:szCs w:val="22"/>
                <w:lang w:val="ru-RU" w:eastAsia="ru-RU"/>
              </w:rPr>
              <w:tab/>
            </w:r>
            <w:r w:rsidRPr="00D24259">
              <w:rPr>
                <w:rStyle w:val="Hyperlink"/>
                <w:noProof/>
              </w:rPr>
              <w:t>Vides skeleta veidošana</w:t>
            </w:r>
            <w:r>
              <w:rPr>
                <w:noProof/>
                <w:webHidden/>
              </w:rPr>
              <w:tab/>
            </w:r>
            <w:r>
              <w:rPr>
                <w:noProof/>
                <w:webHidden/>
              </w:rPr>
              <w:fldChar w:fldCharType="begin"/>
            </w:r>
            <w:r>
              <w:rPr>
                <w:noProof/>
                <w:webHidden/>
              </w:rPr>
              <w:instrText xml:space="preserve"> PAGEREF _Toc132054046 \h </w:instrText>
            </w:r>
            <w:r>
              <w:rPr>
                <w:noProof/>
                <w:webHidden/>
              </w:rPr>
            </w:r>
            <w:r>
              <w:rPr>
                <w:noProof/>
                <w:webHidden/>
              </w:rPr>
              <w:fldChar w:fldCharType="separate"/>
            </w:r>
            <w:r>
              <w:rPr>
                <w:noProof/>
                <w:webHidden/>
              </w:rPr>
              <w:t>23</w:t>
            </w:r>
            <w:r>
              <w:rPr>
                <w:noProof/>
                <w:webHidden/>
              </w:rPr>
              <w:fldChar w:fldCharType="end"/>
            </w:r>
          </w:hyperlink>
        </w:p>
        <w:p w14:paraId="6EEA6D0F" w14:textId="5D68FC68" w:rsidR="00245B38" w:rsidRDefault="00245B38">
          <w:pPr>
            <w:pStyle w:val="TOC2"/>
            <w:rPr>
              <w:rFonts w:asciiTheme="minorHAnsi" w:eastAsiaTheme="minorEastAsia" w:hAnsiTheme="minorHAnsi" w:cstheme="minorBidi"/>
              <w:noProof/>
              <w:sz w:val="22"/>
              <w:szCs w:val="22"/>
              <w:lang w:val="ru-RU" w:eastAsia="ru-RU"/>
            </w:rPr>
          </w:pPr>
          <w:hyperlink w:anchor="_Toc132054047" w:history="1">
            <w:r w:rsidRPr="00D24259">
              <w:rPr>
                <w:rStyle w:val="Hyperlink"/>
                <w:noProof/>
              </w:rPr>
              <w:t>1.1.</w:t>
            </w:r>
            <w:r>
              <w:rPr>
                <w:rFonts w:asciiTheme="minorHAnsi" w:eastAsiaTheme="minorEastAsia" w:hAnsiTheme="minorHAnsi" w:cstheme="minorBidi"/>
                <w:noProof/>
                <w:sz w:val="22"/>
                <w:szCs w:val="22"/>
                <w:lang w:val="ru-RU" w:eastAsia="ru-RU"/>
              </w:rPr>
              <w:tab/>
            </w:r>
            <w:r w:rsidRPr="00D24259">
              <w:rPr>
                <w:rStyle w:val="Hyperlink"/>
                <w:noProof/>
              </w:rPr>
              <w:t>Durvju izvietojums</w:t>
            </w:r>
            <w:r>
              <w:rPr>
                <w:noProof/>
                <w:webHidden/>
              </w:rPr>
              <w:tab/>
            </w:r>
            <w:r>
              <w:rPr>
                <w:noProof/>
                <w:webHidden/>
              </w:rPr>
              <w:fldChar w:fldCharType="begin"/>
            </w:r>
            <w:r>
              <w:rPr>
                <w:noProof/>
                <w:webHidden/>
              </w:rPr>
              <w:instrText xml:space="preserve"> PAGEREF _Toc132054047 \h </w:instrText>
            </w:r>
            <w:r>
              <w:rPr>
                <w:noProof/>
                <w:webHidden/>
              </w:rPr>
            </w:r>
            <w:r>
              <w:rPr>
                <w:noProof/>
                <w:webHidden/>
              </w:rPr>
              <w:fldChar w:fldCharType="separate"/>
            </w:r>
            <w:r>
              <w:rPr>
                <w:noProof/>
                <w:webHidden/>
              </w:rPr>
              <w:t>24</w:t>
            </w:r>
            <w:r>
              <w:rPr>
                <w:noProof/>
                <w:webHidden/>
              </w:rPr>
              <w:fldChar w:fldCharType="end"/>
            </w:r>
          </w:hyperlink>
        </w:p>
        <w:p w14:paraId="3266C65F" w14:textId="4C957D51" w:rsidR="00245B38" w:rsidRDefault="00245B38">
          <w:pPr>
            <w:pStyle w:val="TOC2"/>
            <w:rPr>
              <w:rFonts w:asciiTheme="minorHAnsi" w:eastAsiaTheme="minorEastAsia" w:hAnsiTheme="minorHAnsi" w:cstheme="minorBidi"/>
              <w:noProof/>
              <w:sz w:val="22"/>
              <w:szCs w:val="22"/>
              <w:lang w:val="ru-RU" w:eastAsia="ru-RU"/>
            </w:rPr>
          </w:pPr>
          <w:hyperlink w:anchor="_Toc132054048" w:history="1">
            <w:r w:rsidRPr="00D24259">
              <w:rPr>
                <w:rStyle w:val="Hyperlink"/>
                <w:noProof/>
              </w:rPr>
              <w:t>1.2.</w:t>
            </w:r>
            <w:r>
              <w:rPr>
                <w:rFonts w:asciiTheme="minorHAnsi" w:eastAsiaTheme="minorEastAsia" w:hAnsiTheme="minorHAnsi" w:cstheme="minorBidi"/>
                <w:noProof/>
                <w:sz w:val="22"/>
                <w:szCs w:val="22"/>
                <w:lang w:val="ru-RU" w:eastAsia="ru-RU"/>
              </w:rPr>
              <w:tab/>
            </w:r>
            <w:r w:rsidRPr="00D24259">
              <w:rPr>
                <w:rStyle w:val="Hyperlink"/>
                <w:noProof/>
              </w:rPr>
              <w:t>Mēbeļu un šķēršļu ģenerēšanā</w:t>
            </w:r>
            <w:r>
              <w:rPr>
                <w:noProof/>
                <w:webHidden/>
              </w:rPr>
              <w:tab/>
            </w:r>
            <w:r>
              <w:rPr>
                <w:noProof/>
                <w:webHidden/>
              </w:rPr>
              <w:fldChar w:fldCharType="begin"/>
            </w:r>
            <w:r>
              <w:rPr>
                <w:noProof/>
                <w:webHidden/>
              </w:rPr>
              <w:instrText xml:space="preserve"> PAGEREF _Toc132054048 \h </w:instrText>
            </w:r>
            <w:r>
              <w:rPr>
                <w:noProof/>
                <w:webHidden/>
              </w:rPr>
            </w:r>
            <w:r>
              <w:rPr>
                <w:noProof/>
                <w:webHidden/>
              </w:rPr>
              <w:fldChar w:fldCharType="separate"/>
            </w:r>
            <w:r>
              <w:rPr>
                <w:noProof/>
                <w:webHidden/>
              </w:rPr>
              <w:t>25</w:t>
            </w:r>
            <w:r>
              <w:rPr>
                <w:noProof/>
                <w:webHidden/>
              </w:rPr>
              <w:fldChar w:fldCharType="end"/>
            </w:r>
          </w:hyperlink>
        </w:p>
        <w:p w14:paraId="28467C51" w14:textId="2BD4EFF9" w:rsidR="00954BEF" w:rsidRDefault="00954BEF">
          <w:r>
            <w:rPr>
              <w:b/>
              <w:bCs/>
              <w:lang w:val="en-GB"/>
            </w:rPr>
            <w:fldChar w:fldCharType="end"/>
          </w:r>
        </w:p>
      </w:sdtContent>
    </w:sdt>
    <w:p w14:paraId="7D6FC153" w14:textId="77777777" w:rsidR="00954BEF" w:rsidRPr="0004030A" w:rsidRDefault="00954BEF" w:rsidP="00EA5C9C">
      <w:pPr>
        <w:pStyle w:val="Virsraksts-neiekaujams-rdtja"/>
      </w:pPr>
    </w:p>
    <w:p w14:paraId="154909EA" w14:textId="77777777" w:rsidR="00166736" w:rsidRDefault="00166736">
      <w:pPr>
        <w:spacing w:after="160" w:line="259" w:lineRule="auto"/>
        <w:jc w:val="left"/>
      </w:pPr>
      <w:r>
        <w:br w:type="page"/>
      </w:r>
    </w:p>
    <w:p w14:paraId="3EF5E3AE" w14:textId="77777777" w:rsidR="00BD15E3" w:rsidRDefault="00BD15E3" w:rsidP="00BD15E3">
      <w:pPr>
        <w:ind w:left="284"/>
        <w:sectPr w:rsidR="00BD15E3" w:rsidSect="00177671">
          <w:headerReference w:type="even" r:id="rId12"/>
          <w:headerReference w:type="default" r:id="rId13"/>
          <w:footerReference w:type="even" r:id="rId14"/>
          <w:pgSz w:w="11907" w:h="16840" w:code="9"/>
          <w:pgMar w:top="1440" w:right="1803" w:bottom="1440" w:left="1803" w:header="720" w:footer="720" w:gutter="0"/>
          <w:pgNumType w:start="1"/>
          <w:cols w:space="720"/>
        </w:sectPr>
      </w:pPr>
    </w:p>
    <w:p w14:paraId="06DBD70D" w14:textId="7986C874" w:rsidR="000D4CAB" w:rsidRDefault="000D4CAB" w:rsidP="00672DCE">
      <w:pPr>
        <w:pStyle w:val="1-lmea-virsraksts"/>
      </w:pPr>
      <w:bookmarkStart w:id="16" w:name="_Hlk127813142"/>
      <w:bookmarkStart w:id="17" w:name="_Toc132053991"/>
      <w:r w:rsidRPr="00E47624">
        <w:lastRenderedPageBreak/>
        <w:t>Ievads</w:t>
      </w:r>
      <w:bookmarkEnd w:id="17"/>
    </w:p>
    <w:bookmarkEnd w:id="16"/>
    <w:p w14:paraId="330D618D" w14:textId="505D23B0" w:rsidR="00CA60CC" w:rsidRDefault="00166736" w:rsidP="00CA60CC">
      <w:pPr>
        <w:ind w:firstLine="708"/>
      </w:pPr>
      <w:r>
        <w:tab/>
      </w:r>
      <w:r w:rsidR="002A5375">
        <w:t>Pēdējos gados ir palielinājusies interese pret pilna pārklājuma ceļa meklēšanas algoritmu attīstīšanu robotizēto sistēmu un mākslīgā intelekta nozarēs. Iespēja efektīvi izbraukt un pārklāt dažādas kompleksas, dinamiskas vides ir ļoti svarīga vairākiem uzdevumiem: glābšanas operācijām, drošības uzraudzībai, kartēšanai, vides monitoringam</w:t>
      </w:r>
      <w:r w:rsidR="00BC46F7">
        <w:t xml:space="preserve"> </w:t>
      </w:r>
      <w:r w:rsidR="002A5375">
        <w:t xml:space="preserve">un īpaši tīrīšanai. </w:t>
      </w:r>
      <w:r w:rsidR="00CA60CC">
        <w:t>Mājas tīrīšanas robotu tirgū jau no 2014 gada ir novērojama stabila izaugsme. Palielinoties interesei pēc gudrās mājas tehnoloģijas un automatizācijas, pieprasījums pēc mājas tīrīšanas robotiem arvien aug. Īpaša tirgus izaugsme tika novērota COVID – 19 pandēmijas laikā. Sakarā ar pandēmiju daudzi cilvēki bija spiesti pavadīt vairāk laika mājās, tāpēc palielinājās interese pēc produktiem, kas ļauj saturēt dzīvokļus tīrākus. Saskaņā ar  “</w:t>
      </w:r>
      <w:proofErr w:type="spellStart"/>
      <w:r w:rsidR="00CA60CC" w:rsidRPr="0072353C">
        <w:rPr>
          <w:i/>
          <w:iCs/>
        </w:rPr>
        <w:t>Research</w:t>
      </w:r>
      <w:proofErr w:type="spellEnd"/>
      <w:r w:rsidR="00CA60CC" w:rsidRPr="0072353C">
        <w:rPr>
          <w:i/>
          <w:iCs/>
        </w:rPr>
        <w:t xml:space="preserve"> </w:t>
      </w:r>
      <w:proofErr w:type="spellStart"/>
      <w:r w:rsidR="00CA60CC" w:rsidRPr="0072353C">
        <w:rPr>
          <w:i/>
          <w:iCs/>
        </w:rPr>
        <w:t>and</w:t>
      </w:r>
      <w:proofErr w:type="spellEnd"/>
      <w:r w:rsidR="00CA60CC" w:rsidRPr="0072353C">
        <w:rPr>
          <w:i/>
          <w:iCs/>
        </w:rPr>
        <w:t xml:space="preserve"> </w:t>
      </w:r>
      <w:proofErr w:type="spellStart"/>
      <w:r w:rsidR="00CA60CC" w:rsidRPr="0072353C">
        <w:rPr>
          <w:i/>
          <w:iCs/>
        </w:rPr>
        <w:t>Markets</w:t>
      </w:r>
      <w:proofErr w:type="spellEnd"/>
      <w:r w:rsidR="00CA60CC">
        <w:t>” pētījumu, starp 2021. gadu un 2026 gadu, var sagaidīt 20% salikto gada pieauguma tempu (</w:t>
      </w:r>
      <w:proofErr w:type="spellStart"/>
      <w:r w:rsidR="00CA60CC" w:rsidRPr="0072353C">
        <w:rPr>
          <w:i/>
          <w:iCs/>
        </w:rPr>
        <w:t>Compound</w:t>
      </w:r>
      <w:proofErr w:type="spellEnd"/>
      <w:r w:rsidR="00CA60CC" w:rsidRPr="0072353C">
        <w:rPr>
          <w:i/>
          <w:iCs/>
        </w:rPr>
        <w:t xml:space="preserve"> </w:t>
      </w:r>
      <w:proofErr w:type="spellStart"/>
      <w:r w:rsidR="00CA60CC" w:rsidRPr="0072353C">
        <w:rPr>
          <w:i/>
          <w:iCs/>
        </w:rPr>
        <w:t>Annual</w:t>
      </w:r>
      <w:proofErr w:type="spellEnd"/>
      <w:r w:rsidR="00CA60CC" w:rsidRPr="0072353C">
        <w:rPr>
          <w:i/>
          <w:iCs/>
        </w:rPr>
        <w:t xml:space="preserve"> </w:t>
      </w:r>
      <w:proofErr w:type="spellStart"/>
      <w:r w:rsidR="00CA60CC" w:rsidRPr="0072353C">
        <w:rPr>
          <w:i/>
          <w:iCs/>
        </w:rPr>
        <w:t>Growth</w:t>
      </w:r>
      <w:proofErr w:type="spellEnd"/>
      <w:r w:rsidR="00CA60CC" w:rsidRPr="0072353C">
        <w:rPr>
          <w:i/>
          <w:iCs/>
        </w:rPr>
        <w:t xml:space="preserve"> </w:t>
      </w:r>
      <w:proofErr w:type="spellStart"/>
      <w:r w:rsidR="00CA60CC" w:rsidRPr="0072353C">
        <w:rPr>
          <w:i/>
          <w:iCs/>
        </w:rPr>
        <w:t>Rate</w:t>
      </w:r>
      <w:proofErr w:type="spellEnd"/>
      <w:r w:rsidR="00CA60CC">
        <w:t>). Zinātniskais raksts pamato tik strauju izaugsmi ar palielinātu pieprasījumu pēc inovatīviem mājas tīrīšanas veidiem, kā arī gudrās mājas tehnoloģijas izplatību. Mājas tīrīšanas robotu tirgū ir daudz konkurējošo ražotāju, piemēram: “</w:t>
      </w:r>
      <w:proofErr w:type="spellStart"/>
      <w:r w:rsidR="00CA60CC" w:rsidRPr="00CA60CC">
        <w:rPr>
          <w:i/>
          <w:iCs/>
        </w:rPr>
        <w:t>iRobot</w:t>
      </w:r>
      <w:proofErr w:type="spellEnd"/>
      <w:r w:rsidR="00CA60CC">
        <w:t>”, “</w:t>
      </w:r>
      <w:proofErr w:type="spellStart"/>
      <w:r w:rsidR="00CA60CC" w:rsidRPr="00CA60CC">
        <w:rPr>
          <w:i/>
          <w:iCs/>
        </w:rPr>
        <w:t>Dyson</w:t>
      </w:r>
      <w:proofErr w:type="spellEnd"/>
      <w:r w:rsidR="00CA60CC">
        <w:t>”, “</w:t>
      </w:r>
      <w:r w:rsidR="00CA60CC" w:rsidRPr="00CA60CC">
        <w:rPr>
          <w:i/>
          <w:iCs/>
        </w:rPr>
        <w:t>LG Electronics</w:t>
      </w:r>
      <w:r w:rsidR="00CA60CC">
        <w:t>”, “</w:t>
      </w:r>
      <w:proofErr w:type="spellStart"/>
      <w:r w:rsidR="00CA60CC" w:rsidRPr="00CA60CC">
        <w:rPr>
          <w:i/>
          <w:iCs/>
        </w:rPr>
        <w:t>Ecovacs</w:t>
      </w:r>
      <w:proofErr w:type="spellEnd"/>
      <w:r w:rsidR="00CA60CC">
        <w:t xml:space="preserve"> </w:t>
      </w:r>
      <w:proofErr w:type="spellStart"/>
      <w:r w:rsidR="00CA60CC" w:rsidRPr="00CA60CC">
        <w:rPr>
          <w:i/>
          <w:iCs/>
        </w:rPr>
        <w:t>Robotics</w:t>
      </w:r>
      <w:proofErr w:type="spellEnd"/>
      <w:r w:rsidR="00CA60CC">
        <w:t>” un “</w:t>
      </w:r>
      <w:proofErr w:type="spellStart"/>
      <w:r w:rsidR="00CA60CC" w:rsidRPr="00CA60CC">
        <w:rPr>
          <w:i/>
          <w:iCs/>
        </w:rPr>
        <w:t>Samsung</w:t>
      </w:r>
      <w:proofErr w:type="spellEnd"/>
      <w:r w:rsidR="00CA60CC">
        <w:t xml:space="preserve"> </w:t>
      </w:r>
      <w:r w:rsidR="00CA60CC" w:rsidRPr="00CA60CC">
        <w:rPr>
          <w:i/>
          <w:iCs/>
        </w:rPr>
        <w:t>Electronics</w:t>
      </w:r>
      <w:r w:rsidR="00CA60CC">
        <w:t xml:space="preserve">”. </w:t>
      </w:r>
      <w:r w:rsidR="002A5375">
        <w:t xml:space="preserve">Augot pieprasījumam pēc mājas tīrīšanas robotiem, ražotāji cenšas uzlabot savu robotu efektivitāti, lai piesaistītu vairāk klientu. </w:t>
      </w:r>
    </w:p>
    <w:p w14:paraId="57D5C354" w14:textId="6483E86A" w:rsidR="00CA60CC" w:rsidRDefault="002A5375" w:rsidP="00CA60CC">
      <w:pPr>
        <w:ind w:firstLine="708"/>
      </w:pPr>
      <w:r>
        <w:t xml:space="preserve">Īpaši būtiski robotu efektivitāti ietekmē tā programmatūra: navigācijas algoritms, kartēšanas algoritms un ceļa plānošanas algoritms. Lielākā daļā tieši no ceļa plānošanas algoritma ir atkarīgs, cik ātri un kvalitatīvi robots paveiks savu uzdevumu. Algoritmam ir jānodrošina pilns telpas pārklājums, šķēršļu apbraukšana, kā arī jāatrod ceļš ar minimālo garumu un mazāku pagriezienu skaitu. </w:t>
      </w:r>
      <w:r w:rsidR="00CA60CC">
        <w:t xml:space="preserve">Lai veicinātu pilnu pārklājumu ražotāji izmanto dažādas metodes, kuras savukārt ir atkarīgas no </w:t>
      </w:r>
      <w:r w:rsidR="003B1B30">
        <w:t>vienlaicīgas lokalizācijas un kartēšanas (</w:t>
      </w:r>
      <w:r w:rsidR="003B1B30" w:rsidRPr="003B1B30">
        <w:rPr>
          <w:i/>
          <w:iCs/>
        </w:rPr>
        <w:t>SLAM</w:t>
      </w:r>
      <w:r w:rsidR="003B1B30">
        <w:t>)</w:t>
      </w:r>
      <w:r w:rsidR="00CA60CC">
        <w:t xml:space="preserve"> </w:t>
      </w:r>
      <w:r w:rsidR="003B1B30">
        <w:t xml:space="preserve">sistēmas precizitātes. Mūsdienīgie tīrīšanas roboti izmanto heiristiskas metodes pārklājuma ceļa meklēšanai vairāku iemeslu dēļ. Pirmkārt </w:t>
      </w:r>
      <w:r w:rsidR="003B1B30" w:rsidRPr="003B1B30">
        <w:rPr>
          <w:i/>
          <w:iCs/>
        </w:rPr>
        <w:t>SLAM</w:t>
      </w:r>
      <w:r w:rsidR="003B1B30">
        <w:t xml:space="preserve"> sistēmu neprecizitātes dēļ ir grūti precīzi izbraukt iepriekš ieplānoto trajektoriju</w:t>
      </w:r>
      <w:r w:rsidR="00BC46F7">
        <w:t>, kā arī nav iespējams pietiekami precīzi nokartēt vidi</w:t>
      </w:r>
      <w:r w:rsidR="003B1B30">
        <w:t>. Otrkārt visi mūsdienās pastāvošie pilna pārklājuma algoritmi ir nepiemēroti mājas apstākļiem.</w:t>
      </w:r>
    </w:p>
    <w:p w14:paraId="2673A696" w14:textId="14C2B88E" w:rsidR="003B1B30" w:rsidRDefault="003B1B30" w:rsidP="00CA60CC">
      <w:pPr>
        <w:ind w:firstLine="708"/>
      </w:pPr>
      <w:r>
        <w:t xml:space="preserve">Šodien neviens ražotājs nepiedāvā efektīvu risinājumu klientiem, kuri vēlās izmantot savās mājās vairākus tīrīšanas robotus vienlaicīgi. Mūsdienas tīrīšanas robotiem nav sistēmu, kas nodrošinātu efektīvu vairāku aģentu sadarbību </w:t>
      </w:r>
      <w:r w:rsidR="00560387">
        <w:t>kopīgas problēmas risināšanai.</w:t>
      </w:r>
      <w:r>
        <w:t xml:space="preserve"> </w:t>
      </w:r>
    </w:p>
    <w:p w14:paraId="6C1F1499" w14:textId="37E347FC" w:rsidR="002A5375" w:rsidRDefault="003B1B30" w:rsidP="00CA60CC">
      <w:pPr>
        <w:ind w:firstLine="708"/>
      </w:pPr>
      <w:r>
        <w:lastRenderedPageBreak/>
        <w:t>C</w:t>
      </w:r>
      <w:r w:rsidR="002A5375" w:rsidRPr="005F311D">
        <w:t xml:space="preserve">eļu plānošanas uzdevums </w:t>
      </w:r>
      <w:r w:rsidR="002A5375">
        <w:t>dzīvokļos un mājās</w:t>
      </w:r>
      <w:r w:rsidR="002A5375" w:rsidRPr="005F311D">
        <w:t xml:space="preserve"> ir izaicinošs</w:t>
      </w:r>
      <w:r w:rsidR="002A5375">
        <w:t xml:space="preserve"> vides</w:t>
      </w:r>
      <w:r w:rsidR="002A5375" w:rsidRPr="005F311D">
        <w:t xml:space="preserve"> nenoteiktība</w:t>
      </w:r>
      <w:r w:rsidR="002A5375">
        <w:t>s</w:t>
      </w:r>
      <w:r w:rsidR="002A5375" w:rsidRPr="005F311D">
        <w:t xml:space="preserve"> un šķēršļu klātbūtne</w:t>
      </w:r>
      <w:r w:rsidR="002A5375">
        <w:t>s dēļ</w:t>
      </w:r>
      <w:r w:rsidR="002A5375" w:rsidRPr="005F311D">
        <w:t xml:space="preserve">. Viens veids, kā </w:t>
      </w:r>
      <w:r>
        <w:t xml:space="preserve">efektīvi meklēt </w:t>
      </w:r>
      <w:r w:rsidR="002A5375" w:rsidRPr="005F311D">
        <w:t>risinā</w:t>
      </w:r>
      <w:r>
        <w:t>jumu</w:t>
      </w:r>
      <w:r w:rsidR="002A5375" w:rsidRPr="005F311D">
        <w:t xml:space="preserve"> š</w:t>
      </w:r>
      <w:r>
        <w:t>īm</w:t>
      </w:r>
      <w:r w:rsidR="002A5375" w:rsidRPr="005F311D">
        <w:t xml:space="preserve"> izaicinājum</w:t>
      </w:r>
      <w:r>
        <w:t>am</w:t>
      </w:r>
      <w:r w:rsidR="002A5375" w:rsidRPr="005F311D">
        <w:t xml:space="preserve">, ir </w:t>
      </w:r>
      <w:r w:rsidR="002A5375">
        <w:t xml:space="preserve">algoritma testēšanas laikā </w:t>
      </w:r>
      <w:r w:rsidR="002A5375" w:rsidRPr="005F311D">
        <w:t xml:space="preserve">izmantot procedurāli ģenerētas vides, kurās </w:t>
      </w:r>
      <w:r w:rsidR="002A5375">
        <w:t>vides plāns</w:t>
      </w:r>
      <w:r w:rsidR="002A5375" w:rsidRPr="005F311D">
        <w:t xml:space="preserve"> un šķēršļi tiek ģenerēti algoritmiski, nevis tiek iepriekš definēti. Tas ļauj izveidot ļoti dažādas un sarežģītas vides</w:t>
      </w:r>
      <w:r w:rsidR="002A5375">
        <w:t xml:space="preserve"> ar lielu variāciju.</w:t>
      </w:r>
      <w:r w:rsidR="002A5375" w:rsidRPr="005F311D">
        <w:t xml:space="preserve"> </w:t>
      </w:r>
      <w:r w:rsidR="002A5375">
        <w:t>Šādās vidēs</w:t>
      </w:r>
      <w:r w:rsidR="002A5375" w:rsidRPr="005F311D">
        <w:t xml:space="preserve"> var testēt dažādu ceļu plānošanas algoritmu veiktspēju.</w:t>
      </w:r>
      <w:r w:rsidR="002A5375">
        <w:t xml:space="preserve"> Šajā darbā tiek salīdzināti dažādi pilna pārklājuma ceļa meklēšanas algoritmi procedurāli ģenerētās telpās, ar fokusu uz mājas tīrīšanas robotiem. Darbā tiek salīdzināti dažādi algoritmi pēc to ātruma, efektivitātes un izturības.</w:t>
      </w:r>
    </w:p>
    <w:p w14:paraId="7F66172E" w14:textId="21ADD163" w:rsidR="002A5375" w:rsidRDefault="002A5375" w:rsidP="002A5375">
      <w:pPr>
        <w:pStyle w:val="Teksts"/>
      </w:pPr>
      <w:r>
        <w:t xml:space="preserve">Darba mērķis </w:t>
      </w:r>
      <w:r w:rsidRPr="00E033B4">
        <w:t xml:space="preserve">ir </w:t>
      </w:r>
      <w:r w:rsidR="00BC46F7">
        <w:t>simulēt vairāku aģentu pārklājuma problēmas risinošo algoritmu</w:t>
      </w:r>
      <w:r w:rsidRPr="00E033B4">
        <w:t xml:space="preserve"> virtuālajā vidē, pie dažādiem apstākļiem un </w:t>
      </w:r>
      <w:r w:rsidR="00BC46F7">
        <w:t>izpētīt piedāvātā risinājuma efektivitāti</w:t>
      </w:r>
      <w:r w:rsidRPr="00E033B4">
        <w:t>.</w:t>
      </w:r>
      <w:r>
        <w:t xml:space="preserve"> Lai veiksmīgi sasniegtu šo mērķi tika izvirzīti sekojoši darba uzdevumi: </w:t>
      </w:r>
    </w:p>
    <w:p w14:paraId="0A944B9B" w14:textId="77777777" w:rsidR="002A5375" w:rsidRDefault="002A5375" w:rsidP="002A5375">
      <w:pPr>
        <w:pStyle w:val="Uzskaitjums-cipars-ar-iekavu"/>
      </w:pPr>
      <w:r>
        <w:t>Sagatavot virtuālo vidi eksperimentu veikšanai. Šīm nolūkam tika izmantota “Unity 3D”, kur procedurāli tiek ģenerēti dažādi dzīvokli.</w:t>
      </w:r>
    </w:p>
    <w:p w14:paraId="76253194" w14:textId="2433F5D6" w:rsidR="002A5375" w:rsidRDefault="002A5375" w:rsidP="002A5375">
      <w:pPr>
        <w:pStyle w:val="Uzskaitjums-cipars-ar-iekavu"/>
      </w:pPr>
      <w:r>
        <w:t>Īstenot</w:t>
      </w:r>
      <w:r w:rsidR="00BC46F7">
        <w:t xml:space="preserve"> </w:t>
      </w:r>
      <w:r>
        <w:t>istabas apiešanas algoritmu, ar kuru palīdzību var veiksmīgi apiet iepriekš ģenerētas vides.</w:t>
      </w:r>
    </w:p>
    <w:p w14:paraId="73A694D7" w14:textId="77777777" w:rsidR="002A5375" w:rsidRDefault="002A5375" w:rsidP="002A5375">
      <w:pPr>
        <w:pStyle w:val="Uzskaitjums-cipars-ar-iekavu"/>
      </w:pPr>
      <w:r>
        <w:t>Savākt datus un normalizēt tos, lai veiktu pilnvērtīgus secinājumus.</w:t>
      </w:r>
    </w:p>
    <w:p w14:paraId="58A8F03E" w14:textId="5A74EAD3" w:rsidR="00BC46F7" w:rsidRDefault="002A5375" w:rsidP="002A5375">
      <w:pPr>
        <w:pStyle w:val="Uzskaitjums-cipars-ar-iekavu"/>
        <w:numPr>
          <w:ilvl w:val="0"/>
          <w:numId w:val="0"/>
        </w:numPr>
        <w:ind w:firstLine="720"/>
      </w:pPr>
      <w:r>
        <w:t>Darba pirmajā nodaļā ir aprakstīts iekštelpas vides procedurālas ģenerēšanā “Unity3D” vidē. Darba otrajā nodaļā tiek aprakstīti testētie pilnās apiešanas algoritmi, kā arī pamatota to izvēle. Trešajā nodaļā tiek aprakstīts testēšanas, datu savākšanas un secināšanas process.</w:t>
      </w:r>
    </w:p>
    <w:p w14:paraId="526184E8" w14:textId="77777777" w:rsidR="00BC46F7" w:rsidRDefault="00BC46F7">
      <w:pPr>
        <w:spacing w:after="160" w:line="259" w:lineRule="auto"/>
        <w:jc w:val="left"/>
      </w:pPr>
      <w:r>
        <w:br w:type="page"/>
      </w:r>
    </w:p>
    <w:p w14:paraId="32DA96BD" w14:textId="06D59320" w:rsidR="009D3F0A" w:rsidRDefault="009D3F0A" w:rsidP="009D3F0A">
      <w:pPr>
        <w:pStyle w:val="1-lmea-virsraksts"/>
        <w:numPr>
          <w:ilvl w:val="0"/>
          <w:numId w:val="25"/>
        </w:numPr>
      </w:pPr>
      <w:bookmarkStart w:id="18" w:name="_Toc132053992"/>
      <w:r>
        <w:lastRenderedPageBreak/>
        <w:t>Teorijas pārskats</w:t>
      </w:r>
      <w:bookmarkEnd w:id="18"/>
    </w:p>
    <w:p w14:paraId="77881060" w14:textId="4FDC7B39" w:rsidR="009D3F0A" w:rsidRDefault="009D3F0A" w:rsidP="009D3F0A">
      <w:pPr>
        <w:pStyle w:val="2-lmea-virsraksts"/>
        <w:numPr>
          <w:ilvl w:val="1"/>
          <w:numId w:val="25"/>
        </w:numPr>
      </w:pPr>
      <w:bookmarkStart w:id="19" w:name="_Toc132053993"/>
      <w:r>
        <w:t>Tradicionālas pārklājuma meklēšanas tehnikas</w:t>
      </w:r>
      <w:bookmarkEnd w:id="19"/>
    </w:p>
    <w:p w14:paraId="466D361D" w14:textId="3693BC4D" w:rsidR="003A6FA5" w:rsidRDefault="003A6FA5" w:rsidP="003A6FA5">
      <w:pPr>
        <w:pStyle w:val="Teksts"/>
      </w:pPr>
      <w:r>
        <w:t>Pārklājuma ceļa meklēšana (CPP) ir bieži sastopama problēma robotikā un automatizācijā, kur mērķis ir atrast optimālu vai tuvu optimālam ceļu, kas ļauj robotam vai vairākiem robotiem apmeklēt katru punktu dotās vides teritorijā, minimizējot zudumus, piemēram, laiku vai enerģijas patēriņu. Šī problēma ir nozīmīga dažādās jomās, tostarp vides monitoringā, inspekcijā, lauksaimniecībā, tīrīšanā, meklēšanā un glābšanā, kā arī uzraudzībā.</w:t>
      </w:r>
    </w:p>
    <w:p w14:paraId="58702621" w14:textId="2AD146D4" w:rsidR="003A6FA5" w:rsidRDefault="003A6FA5" w:rsidP="003A6FA5">
      <w:pPr>
        <w:pStyle w:val="Teksts"/>
      </w:pPr>
      <w:r>
        <w:t>Tradicionālās pārklājuma ceļa plānošanas tehnoloģijas galvenokārt balstās uz ģeometriskām, grafu bāzētām vai heiristikām pieejām. Šīs metodes parasti tiešās uz algoritmu izstrādi, kas radītu efektīvu pārklājuma ceļu dotajai videi, ņemot vērā vairākus faktorus, piemēram, robota uztveres un darbības spējas, vides ģeometriju, struktūru un iespējamos šķēršļus. Daži no svarīgākajiem faktoriem, ko jāņem vērā tradicionālo CPP algoritmu izstrādē, ietver: pārklājuma pilnība, ceļa optimizēšana, skaitļošanas sarežģītība, mērogošana un izturība.</w:t>
      </w:r>
    </w:p>
    <w:p w14:paraId="551B1393" w14:textId="09E9F8F4" w:rsidR="009D3F0A" w:rsidRDefault="009D3F0A" w:rsidP="009D3F0A">
      <w:pPr>
        <w:pStyle w:val="3-lmea-virsraksts"/>
        <w:numPr>
          <w:ilvl w:val="2"/>
          <w:numId w:val="25"/>
        </w:numPr>
      </w:pPr>
      <w:bookmarkStart w:id="20" w:name="_Toc132053994"/>
      <w:r>
        <w:t>Šūnu dekompozīcija</w:t>
      </w:r>
      <w:bookmarkEnd w:id="20"/>
    </w:p>
    <w:p w14:paraId="70006CF9" w14:textId="7B43AB51" w:rsidR="009D3F0A" w:rsidRDefault="009D3F0A" w:rsidP="009D3F0A">
      <w:pPr>
        <w:pStyle w:val="Teksts"/>
      </w:pPr>
      <w:r>
        <w:t>Šūnu dekompozīcija ir tehnika, kas sadala vidi vairākos nepārklājošās šūnās, kuras nākotnē varētu apceļot aģents</w:t>
      </w:r>
      <w:r w:rsidR="00DD289F">
        <w:t xml:space="preserve">. Viens no agrākajiem darbiem šajā nozarē pieder </w:t>
      </w:r>
      <w:proofErr w:type="spellStart"/>
      <w:r w:rsidR="001F6A38" w:rsidRPr="001F6A38">
        <w:rPr>
          <w:i/>
          <w:iCs/>
        </w:rPr>
        <w:t>Moravec</w:t>
      </w:r>
      <w:proofErr w:type="spellEnd"/>
      <w:r w:rsidR="00DD289F">
        <w:t xml:space="preserve"> un </w:t>
      </w:r>
      <w:proofErr w:type="spellStart"/>
      <w:r w:rsidR="00DD289F" w:rsidRPr="001F6A38">
        <w:rPr>
          <w:i/>
          <w:iCs/>
        </w:rPr>
        <w:t>Elfes</w:t>
      </w:r>
      <w:proofErr w:type="spellEnd"/>
      <w:r w:rsidR="00DD289F">
        <w:t xml:space="preserve"> kungiem (1985), kas pielietoja okupācijas režģa pamatā esošo pieeju robotu kartēšanai un navigācijai</w:t>
      </w:r>
      <w:sdt>
        <w:sdtPr>
          <w:id w:val="-1307322460"/>
          <w:citation/>
        </w:sdtPr>
        <w:sdtContent>
          <w:r w:rsidR="00DD289F">
            <w:fldChar w:fldCharType="begin"/>
          </w:r>
          <w:r w:rsidR="00DD289F">
            <w:instrText xml:space="preserve"> CITATION high-resolution-maps-from-wide-angle-sonar \l 1062 </w:instrText>
          </w:r>
          <w:r w:rsidR="00DD289F">
            <w:fldChar w:fldCharType="separate"/>
          </w:r>
          <w:r w:rsidR="00974FA3">
            <w:rPr>
              <w:noProof/>
            </w:rPr>
            <w:t xml:space="preserve"> (High resolution maps from wide angle sonar)</w:t>
          </w:r>
          <w:r w:rsidR="00DD289F">
            <w:fldChar w:fldCharType="end"/>
          </w:r>
        </w:sdtContent>
      </w:sdt>
      <w:r w:rsidR="00DD289F">
        <w:t xml:space="preserve">. Vēlāk, zinātnieki </w:t>
      </w:r>
      <w:proofErr w:type="spellStart"/>
      <w:r w:rsidR="001F6A38" w:rsidRPr="001F6A38">
        <w:rPr>
          <w:i/>
          <w:iCs/>
        </w:rPr>
        <w:t>Choset</w:t>
      </w:r>
      <w:proofErr w:type="spellEnd"/>
      <w:r w:rsidR="00DD289F">
        <w:t xml:space="preserve"> un </w:t>
      </w:r>
      <w:proofErr w:type="spellStart"/>
      <w:r w:rsidR="001F6A38" w:rsidRPr="001F6A38">
        <w:rPr>
          <w:i/>
          <w:iCs/>
        </w:rPr>
        <w:t>Pignon</w:t>
      </w:r>
      <w:proofErr w:type="spellEnd"/>
      <w:r w:rsidR="00DD289F">
        <w:t xml:space="preserve"> (1997) piedāvāja bustrofedona dekompozīcijas metodi, kas sadala vidi šūnās, kas robotiem ir viegli šķērsojamas</w:t>
      </w:r>
      <w:sdt>
        <w:sdtPr>
          <w:id w:val="661050857"/>
          <w:citation/>
        </w:sdtPr>
        <w:sdtContent>
          <w:r w:rsidR="00DD289F">
            <w:fldChar w:fldCharType="begin"/>
          </w:r>
          <w:r w:rsidR="00DD289F">
            <w:instrText xml:space="preserve"> CITATION coverage-path-planning:-the-boustrophedon-cellular-decomposition \l 1062 </w:instrText>
          </w:r>
          <w:r w:rsidR="00DD289F">
            <w:fldChar w:fldCharType="separate"/>
          </w:r>
          <w:r w:rsidR="00974FA3">
            <w:rPr>
              <w:noProof/>
            </w:rPr>
            <w:t xml:space="preserve"> (Coverage Path Planning: The Boustrophedon Cellular Decomposition)</w:t>
          </w:r>
          <w:r w:rsidR="00DD289F">
            <w:fldChar w:fldCharType="end"/>
          </w:r>
        </w:sdtContent>
      </w:sdt>
      <w:r w:rsidR="00DD289F">
        <w:t>.</w:t>
      </w:r>
    </w:p>
    <w:p w14:paraId="740501E1" w14:textId="04A5F6AD" w:rsidR="009D3F0A" w:rsidRDefault="009D3F0A" w:rsidP="009D3F0A">
      <w:pPr>
        <w:pStyle w:val="3-lmea-virsraksts"/>
        <w:numPr>
          <w:ilvl w:val="2"/>
          <w:numId w:val="25"/>
        </w:numPr>
      </w:pPr>
      <w:bookmarkStart w:id="21" w:name="_Toc132053995"/>
      <w:r>
        <w:t>Bustrofedona dekompozīcija</w:t>
      </w:r>
      <w:bookmarkEnd w:id="21"/>
    </w:p>
    <w:p w14:paraId="6DF4F2A2" w14:textId="604C7393" w:rsidR="00DD289F" w:rsidRDefault="00DD289F" w:rsidP="00DD289F">
      <w:pPr>
        <w:pStyle w:val="Teksts"/>
      </w:pPr>
      <w:r>
        <w:t xml:space="preserve">Bustrofedona dekompozīcija, ko ieviesa </w:t>
      </w:r>
      <w:proofErr w:type="spellStart"/>
      <w:r w:rsidR="001F6A38" w:rsidRPr="001F6A38">
        <w:rPr>
          <w:i/>
          <w:iCs/>
        </w:rPr>
        <w:t>Choset</w:t>
      </w:r>
      <w:proofErr w:type="spellEnd"/>
      <w:r>
        <w:t xml:space="preserve"> un </w:t>
      </w:r>
      <w:proofErr w:type="spellStart"/>
      <w:r w:rsidR="001F6A38" w:rsidRPr="001F6A38">
        <w:rPr>
          <w:i/>
          <w:iCs/>
        </w:rPr>
        <w:t>Pignon</w:t>
      </w:r>
      <w:proofErr w:type="spellEnd"/>
      <w:r>
        <w:t xml:space="preserve"> (1997), ir populāra šūnu dekompozīcijas pieeja ceļu plānošanai, kas nodrošina pilnīgu pārklājumu</w:t>
      </w:r>
      <w:sdt>
        <w:sdtPr>
          <w:id w:val="1381907897"/>
          <w:citation/>
        </w:sdtPr>
        <w:sdtContent>
          <w:r>
            <w:fldChar w:fldCharType="begin"/>
          </w:r>
          <w:r>
            <w:instrText xml:space="preserve"> CITATION coverage-path-planning:-the-boustrophedon-cellular-decomposition \l 1062 </w:instrText>
          </w:r>
          <w:r>
            <w:fldChar w:fldCharType="separate"/>
          </w:r>
          <w:r w:rsidR="00974FA3">
            <w:rPr>
              <w:noProof/>
            </w:rPr>
            <w:t xml:space="preserve"> (Coverage Path Planning: The Boustrophedon Cellular Decomposition)</w:t>
          </w:r>
          <w:r>
            <w:fldChar w:fldCharType="end"/>
          </w:r>
        </w:sdtContent>
      </w:sdt>
      <w:r>
        <w:t xml:space="preserve">. Šī tehnika sadala vidi šūnās, kuras pēc tam aģents šķērso veicot “S” </w:t>
      </w:r>
      <w:r w:rsidR="00C909A9">
        <w:t xml:space="preserve">veida kustības. Pētnieki ir turpinājuši attīstīt un uzlabot šo pieeju, piemēram </w:t>
      </w:r>
      <w:proofErr w:type="spellStart"/>
      <w:r w:rsidR="00C909A9" w:rsidRPr="001F6A38">
        <w:rPr>
          <w:i/>
          <w:iCs/>
        </w:rPr>
        <w:t>Acar</w:t>
      </w:r>
      <w:proofErr w:type="spellEnd"/>
      <w:r w:rsidR="00C909A9">
        <w:t xml:space="preserve"> (2002) darbā, kur tie piedāvāja pilnīgu ceļu plānošanas algoritmu robotiem ar ierobežotām sensoru </w:t>
      </w:r>
      <w:r w:rsidR="001F6A38">
        <w:t>spējam</w:t>
      </w:r>
      <w:sdt>
        <w:sdtPr>
          <w:id w:val="-1660142753"/>
          <w:citation/>
        </w:sdtPr>
        <w:sdtContent>
          <w:r w:rsidR="00C909A9">
            <w:fldChar w:fldCharType="begin"/>
          </w:r>
          <w:r w:rsidR="00C909A9">
            <w:instrText xml:space="preserve"> CITATION sensor-based-coverage-of-unknown-environments:-incremental-construction-of-morse-decompositions \l 1062 </w:instrText>
          </w:r>
          <w:r w:rsidR="00C909A9">
            <w:fldChar w:fldCharType="separate"/>
          </w:r>
          <w:r w:rsidR="00974FA3">
            <w:rPr>
              <w:noProof/>
            </w:rPr>
            <w:t xml:space="preserve"> (Sensor-</w:t>
          </w:r>
          <w:r w:rsidR="00974FA3">
            <w:rPr>
              <w:noProof/>
            </w:rPr>
            <w:lastRenderedPageBreak/>
            <w:t>based Coverage of Unknown Environments: Incremental Construction of Morse Decompositions)</w:t>
          </w:r>
          <w:r w:rsidR="00C909A9">
            <w:fldChar w:fldCharType="end"/>
          </w:r>
        </w:sdtContent>
      </w:sdt>
      <w:r w:rsidR="00C909A9">
        <w:t>.</w:t>
      </w:r>
    </w:p>
    <w:p w14:paraId="574642C2" w14:textId="77777777" w:rsidR="00F2152B" w:rsidRDefault="00F2152B" w:rsidP="00F2152B">
      <w:pPr>
        <w:pStyle w:val="3-lmea-virsraksts"/>
        <w:numPr>
          <w:ilvl w:val="2"/>
          <w:numId w:val="25"/>
        </w:numPr>
      </w:pPr>
      <w:bookmarkStart w:id="22" w:name="_Toc132053996"/>
      <w:r>
        <w:t>Režģa bāzētās metodes</w:t>
      </w:r>
      <w:bookmarkEnd w:id="22"/>
    </w:p>
    <w:p w14:paraId="3D7BE4F8" w14:textId="7C498BD1" w:rsidR="00F2152B" w:rsidRDefault="00F2152B" w:rsidP="00F2152B">
      <w:pPr>
        <w:pStyle w:val="Teksts"/>
      </w:pPr>
      <w:r>
        <w:t xml:space="preserve">Uz režģi bāzētās pieejas diskretizē vidi, lai iegūtu vides režģi un pēc tam izmanto grafu bāzētos algoritmus pārklājuma nodrošināšanai. Piemēram, </w:t>
      </w:r>
      <w:proofErr w:type="spellStart"/>
      <w:r>
        <w:rPr>
          <w:i/>
          <w:iCs/>
        </w:rPr>
        <w:t>Zelinsky</w:t>
      </w:r>
      <w:proofErr w:type="spellEnd"/>
      <w:r>
        <w:rPr>
          <w:i/>
          <w:iCs/>
        </w:rPr>
        <w:t xml:space="preserve"> </w:t>
      </w:r>
      <w:r>
        <w:t>(1993) ieviesa viļņa frontes bāzēto pārklājuma ceļa meklēšanas algoritmu, kas izmanto režģa rūtiņas, kā pamatelementus vides izmeklēšanai</w:t>
      </w:r>
      <w:sdt>
        <w:sdtPr>
          <w:id w:val="1030067232"/>
          <w:citation/>
        </w:sdtPr>
        <w:sdtContent>
          <w:r>
            <w:fldChar w:fldCharType="begin"/>
          </w:r>
          <w:r>
            <w:instrText xml:space="preserve"> CITATION planning-paths-of-complete-coverage-of-an-unstructured-environment-by-a-mobile-robot \l 1062 </w:instrText>
          </w:r>
          <w:r>
            <w:fldChar w:fldCharType="separate"/>
          </w:r>
          <w:r w:rsidR="00974FA3">
            <w:rPr>
              <w:noProof/>
            </w:rPr>
            <w:t xml:space="preserve"> (Planning Paths of Complete Coverage of an Unstructured Environment by a Mobile Robot)</w:t>
          </w:r>
          <w:r>
            <w:fldChar w:fldCharType="end"/>
          </w:r>
        </w:sdtContent>
      </w:sdt>
      <w:r>
        <w:t xml:space="preserve">. Vēlāk </w:t>
      </w:r>
      <w:proofErr w:type="spellStart"/>
      <w:r>
        <w:rPr>
          <w:i/>
          <w:iCs/>
        </w:rPr>
        <w:t>Huang</w:t>
      </w:r>
      <w:proofErr w:type="spellEnd"/>
      <w:r>
        <w:rPr>
          <w:i/>
          <w:iCs/>
        </w:rPr>
        <w:t xml:space="preserve"> </w:t>
      </w:r>
      <w:r>
        <w:t>(2001) piedāvāja tā saucamo “optimālo nejaušo pastaigu” režģa bāzētu pārklājuma ceļa meklēšanas algoritmu</w:t>
      </w:r>
      <w:sdt>
        <w:sdtPr>
          <w:id w:val="2116935096"/>
          <w:citation/>
        </w:sdtPr>
        <w:sdtContent>
          <w:r>
            <w:fldChar w:fldCharType="begin"/>
          </w:r>
          <w:r>
            <w:instrText xml:space="preserve"> CITATION optimal-line-sweep-based-decompositions-for-coverage-algorithms \l 1062 </w:instrText>
          </w:r>
          <w:r>
            <w:fldChar w:fldCharType="separate"/>
          </w:r>
          <w:r w:rsidR="00974FA3">
            <w:rPr>
              <w:noProof/>
            </w:rPr>
            <w:t xml:space="preserve"> (Optimal line-sweep-based decompositions for coverage algorithms)</w:t>
          </w:r>
          <w:r>
            <w:fldChar w:fldCharType="end"/>
          </w:r>
        </w:sdtContent>
      </w:sdt>
      <w:r>
        <w:t>.</w:t>
      </w:r>
    </w:p>
    <w:p w14:paraId="3FA1BD71" w14:textId="77777777" w:rsidR="00F2152B" w:rsidRDefault="00F2152B" w:rsidP="00F2152B">
      <w:pPr>
        <w:pStyle w:val="Teksts"/>
      </w:pPr>
    </w:p>
    <w:p w14:paraId="55149C8D" w14:textId="6F8A104C" w:rsidR="009D3F0A" w:rsidRDefault="009D3F0A" w:rsidP="009D3F0A">
      <w:pPr>
        <w:pStyle w:val="3-lmea-virsraksts"/>
        <w:numPr>
          <w:ilvl w:val="2"/>
          <w:numId w:val="25"/>
        </w:numPr>
      </w:pPr>
      <w:bookmarkStart w:id="23" w:name="_Toc132053997"/>
      <w:r>
        <w:t>Aptveroša koka metodes</w:t>
      </w:r>
      <w:bookmarkEnd w:id="23"/>
    </w:p>
    <w:p w14:paraId="00FC5AD1" w14:textId="2B24ACBB" w:rsidR="00DD289F" w:rsidRPr="001F6A38" w:rsidRDefault="001F6A38" w:rsidP="001F6A38">
      <w:pPr>
        <w:ind w:firstLine="720"/>
      </w:pPr>
      <w:r>
        <w:t xml:space="preserve">Tehnikas, kuras pamatojās uz aptveroša koka metodi, veido koku, kas aptver visu vidi, un kuram izseko aģents, lai paveiktu pilnu vides pārklāšanu. </w:t>
      </w:r>
      <w:proofErr w:type="spellStart"/>
      <w:r w:rsidRPr="001F6A38">
        <w:rPr>
          <w:i/>
          <w:iCs/>
        </w:rPr>
        <w:t>Gabriely</w:t>
      </w:r>
      <w:proofErr w:type="spellEnd"/>
      <w:r>
        <w:t xml:space="preserve"> un </w:t>
      </w:r>
      <w:proofErr w:type="spellStart"/>
      <w:r w:rsidRPr="001F6A38">
        <w:rPr>
          <w:i/>
          <w:iCs/>
        </w:rPr>
        <w:t>Rimon</w:t>
      </w:r>
      <w:proofErr w:type="spellEnd"/>
      <w:r>
        <w:t xml:space="preserve"> (2001) ieviesa aptveroša koka pārklājuma (STC) algoritmu, kas veido aptverošo koku par režģa pamatā esošo vidi un garantē pilnīgu pārklājumu</w:t>
      </w:r>
      <w:sdt>
        <w:sdtPr>
          <w:id w:val="1247605280"/>
          <w:citation/>
        </w:sdtPr>
        <w:sdtContent>
          <w:r>
            <w:fldChar w:fldCharType="begin"/>
          </w:r>
          <w:r>
            <w:instrText xml:space="preserve"> CITATION spanning-tree-based-coverage-of-continuous-areas-by-a-mobile-robot \l 1062 </w:instrText>
          </w:r>
          <w:r>
            <w:fldChar w:fldCharType="separate"/>
          </w:r>
          <w:r w:rsidR="00974FA3">
            <w:rPr>
              <w:noProof/>
            </w:rPr>
            <w:t xml:space="preserve"> (Spanning-tree based coverage of continuous areas by a mobile robot)</w:t>
          </w:r>
          <w:r>
            <w:fldChar w:fldCharType="end"/>
          </w:r>
        </w:sdtContent>
      </w:sdt>
      <w:r>
        <w:t xml:space="preserve">. Šo pieeju ir turpmāk izpētījusi un paplašinājuši citi pētnieki, piemēram </w:t>
      </w:r>
      <w:proofErr w:type="spellStart"/>
      <w:r w:rsidRPr="001F6A38">
        <w:rPr>
          <w:i/>
          <w:iCs/>
        </w:rPr>
        <w:t>Hazon</w:t>
      </w:r>
      <w:proofErr w:type="spellEnd"/>
      <w:r>
        <w:t xml:space="preserve"> un </w:t>
      </w:r>
      <w:r w:rsidRPr="001F6A38">
        <w:rPr>
          <w:i/>
          <w:iCs/>
        </w:rPr>
        <w:t xml:space="preserve"> </w:t>
      </w:r>
      <w:proofErr w:type="spellStart"/>
      <w:r w:rsidRPr="001F6A38">
        <w:rPr>
          <w:i/>
          <w:iCs/>
        </w:rPr>
        <w:t>Kaminka</w:t>
      </w:r>
      <w:proofErr w:type="spellEnd"/>
      <w:r>
        <w:t xml:space="preserve"> (2005) darbā, kurā tie piedāvāja tiešsaistes algoritmu STC metodei</w:t>
      </w:r>
      <w:sdt>
        <w:sdtPr>
          <w:id w:val="-260218256"/>
          <w:citation/>
        </w:sdtPr>
        <w:sdtContent>
          <w:r>
            <w:fldChar w:fldCharType="begin"/>
          </w:r>
          <w:r>
            <w:instrText xml:space="preserve"> CITATION redundancy,-efficiency-and-robustness-in-multi-robot-coverage \l 1062 </w:instrText>
          </w:r>
          <w:r>
            <w:fldChar w:fldCharType="separate"/>
          </w:r>
          <w:r w:rsidR="00974FA3">
            <w:rPr>
              <w:noProof/>
            </w:rPr>
            <w:t xml:space="preserve"> (Redundancy, Efficiency and Robustness in Multi-Robot Coverage)</w:t>
          </w:r>
          <w:r>
            <w:fldChar w:fldCharType="end"/>
          </w:r>
        </w:sdtContent>
      </w:sdt>
      <w:r>
        <w:t>.</w:t>
      </w:r>
    </w:p>
    <w:p w14:paraId="1EA026C7" w14:textId="77777777" w:rsidR="00DD289F" w:rsidRDefault="00DD289F" w:rsidP="00DD289F">
      <w:pPr>
        <w:pStyle w:val="Teksts"/>
      </w:pPr>
    </w:p>
    <w:p w14:paraId="117D6031" w14:textId="530E2758" w:rsidR="00381FB2" w:rsidRDefault="00381FB2" w:rsidP="003A6FA5">
      <w:pPr>
        <w:pStyle w:val="2-lmea-virsraksts"/>
        <w:numPr>
          <w:ilvl w:val="1"/>
          <w:numId w:val="25"/>
        </w:numPr>
      </w:pPr>
      <w:bookmarkStart w:id="24" w:name="_Toc132053998"/>
      <w:r w:rsidRPr="00D03299">
        <w:t>Apmācība</w:t>
      </w:r>
      <w:r>
        <w:t xml:space="preserve"> ar pastiprinājumu vienīga aģenta pārklājuma ceļa plānošanai</w:t>
      </w:r>
      <w:bookmarkEnd w:id="24"/>
    </w:p>
    <w:p w14:paraId="6B5FE961" w14:textId="62254064" w:rsidR="003A6FA5" w:rsidRDefault="003A6FA5" w:rsidP="00A61D37">
      <w:pPr>
        <w:pStyle w:val="Teksts"/>
      </w:pPr>
      <w:r>
        <w:t>Viena aģenta pastiprinātā mācīšanās (RL) pārklājuma ceļa plānošanai ir pāreja no tradicionālajām noteiktajām un ģeometriskajām metodēm uz adaptīvāku un datu-</w:t>
      </w:r>
      <w:r w:rsidR="00A61D37">
        <w:t>definēto</w:t>
      </w:r>
      <w:r>
        <w:t xml:space="preserve"> pieeju. Pastiprinātā mācīšanās ir mašīnmācīšanās nozare, kur aģents mācās pieņemt lēmumus, mijiedarbojoties ar vidi un saņemot atsauksmes veidā balvas vai soda.</w:t>
      </w:r>
      <w:r w:rsidR="00A61D37">
        <w:t xml:space="preserve"> </w:t>
      </w:r>
      <w:r>
        <w:t>Aģenta galvenais mērķis ir maksimizēt kopējo atalgojumu laikā.</w:t>
      </w:r>
    </w:p>
    <w:p w14:paraId="59891A95" w14:textId="77777777" w:rsidR="003A6FA5" w:rsidRDefault="003A6FA5" w:rsidP="003A6FA5">
      <w:pPr>
        <w:pStyle w:val="Teksts"/>
      </w:pPr>
    </w:p>
    <w:p w14:paraId="7BCDB924" w14:textId="562C5191" w:rsidR="003A6FA5" w:rsidRDefault="003A6FA5" w:rsidP="003A6FA5">
      <w:pPr>
        <w:pStyle w:val="Teksts"/>
      </w:pPr>
      <w:r>
        <w:lastRenderedPageBreak/>
        <w:t xml:space="preserve">Viena aģenta RL piemērošana </w:t>
      </w:r>
      <w:r w:rsidR="00A61D37">
        <w:t>pārklājuma</w:t>
      </w:r>
      <w:r>
        <w:t xml:space="preserve"> ceļa plānošanai nodrošina vairākas priekšrocības salīdzinājumā ar tradicionālajām metodēm:</w:t>
      </w:r>
    </w:p>
    <w:p w14:paraId="47D43A01" w14:textId="4A319328" w:rsidR="003A6FA5" w:rsidRDefault="003A6FA5" w:rsidP="00A61D37">
      <w:pPr>
        <w:pStyle w:val="Uzskaitjums-aizzmes"/>
      </w:pPr>
      <w:r>
        <w:t>Pielāgojamība: RL algoritmi var mācīties pielāgoties dažādām vides situācijām, ieskaitot dinamiskas vai neskaidras situācijas. Viņi var modificēt savu rīcību, pamatojoties uz reāllaika atsauksmēm no vides, kas padara tos piemērotākus, lai r</w:t>
      </w:r>
      <w:r w:rsidR="00A61D37">
        <w:t>īkoties</w:t>
      </w:r>
      <w:r>
        <w:t xml:space="preserve"> </w:t>
      </w:r>
      <w:r w:rsidR="00A61D37">
        <w:t>dinamiskās</w:t>
      </w:r>
      <w:r>
        <w:t xml:space="preserve"> </w:t>
      </w:r>
      <w:r w:rsidR="00A61D37">
        <w:t>vidēs</w:t>
      </w:r>
      <w:r>
        <w:t>.</w:t>
      </w:r>
    </w:p>
    <w:p w14:paraId="39382FEE" w14:textId="76F539F5" w:rsidR="003A6FA5" w:rsidRDefault="003A6FA5" w:rsidP="00A61D37">
      <w:pPr>
        <w:pStyle w:val="Uzskaitjums-aizzmes"/>
      </w:pPr>
      <w:r>
        <w:t xml:space="preserve">Vispārīgums: Tā kā RL algoritmi mācās no datiem, tie var potenciāli labi vispārināties jaunām un neredzētām vides situācijām. Tas nozīmē, ka, pēc trenēšanās dažādos vides apstākļos, RL aģents varētu efektīvi  </w:t>
      </w:r>
      <w:r w:rsidR="00A61D37">
        <w:t xml:space="preserve">darboties </w:t>
      </w:r>
      <w:r>
        <w:t>iepriekš neredzētās situācijās.</w:t>
      </w:r>
    </w:p>
    <w:p w14:paraId="29370A1A" w14:textId="1D8970AB" w:rsidR="003A6FA5" w:rsidRDefault="003A6FA5" w:rsidP="00A61D37">
      <w:pPr>
        <w:pStyle w:val="Uzskaitjums-aizzmes"/>
      </w:pPr>
      <w:r>
        <w:t xml:space="preserve">Mērogojamība: RL algoritmi var potenciāli </w:t>
      </w:r>
      <w:r w:rsidR="00A61D37">
        <w:t>mērogot</w:t>
      </w:r>
      <w:r>
        <w:t xml:space="preserve"> </w:t>
      </w:r>
      <w:r w:rsidR="00A61D37">
        <w:t>līdz</w:t>
      </w:r>
      <w:r>
        <w:t xml:space="preserve"> lielām un sarežģītām vides situācijām, jo tie nebalstās uz skaidrām vides reprezentācijām. Tā vietā tie mācās pieņemt lēmumus, pamatojoties uz lokāl</w:t>
      </w:r>
      <w:r w:rsidR="00A61D37">
        <w:t>ie</w:t>
      </w:r>
      <w:r>
        <w:t>m novērojumiem.</w:t>
      </w:r>
    </w:p>
    <w:p w14:paraId="424E5B37" w14:textId="018B24F3" w:rsidR="003A6FA5" w:rsidRDefault="003A6FA5" w:rsidP="00A61D37">
      <w:pPr>
        <w:pStyle w:val="Uzskaitjums-aizzmes"/>
      </w:pPr>
      <w:r>
        <w:t xml:space="preserve">Pastāvīga mācīšanās: RL aģenti var turpināt mācīties un uzlabot savu veiktspēju pat pēc sākotnējās apmācības. Tas ļauj tiem precizēt savas politikas un pielāgoties jaunām situācijām vai </w:t>
      </w:r>
      <w:r w:rsidRPr="003A6FA5">
        <w:t>vides izmaiņām laikā.</w:t>
      </w:r>
    </w:p>
    <w:p w14:paraId="7C2EDE37" w14:textId="6B19EC30" w:rsidR="00381FB2" w:rsidRDefault="0028325F" w:rsidP="0028325F">
      <w:pPr>
        <w:pStyle w:val="3-lmea-virsraksts"/>
      </w:pPr>
      <w:bookmarkStart w:id="25" w:name="_Toc132053999"/>
      <w:r>
        <w:t>1.2.1. Q – apmācība</w:t>
      </w:r>
      <w:bookmarkEnd w:id="25"/>
    </w:p>
    <w:p w14:paraId="5C86E0D3" w14:textId="2AD57973" w:rsidR="0028325F" w:rsidRPr="0028325F" w:rsidRDefault="0028325F" w:rsidP="0028325F">
      <w:pPr>
        <w:pStyle w:val="Teksts"/>
      </w:pPr>
      <w:proofErr w:type="spellStart"/>
      <w:r>
        <w:rPr>
          <w:i/>
          <w:iCs/>
        </w:rPr>
        <w:t>Engel</w:t>
      </w:r>
      <w:proofErr w:type="spellEnd"/>
      <w:r>
        <w:rPr>
          <w:i/>
          <w:iCs/>
        </w:rPr>
        <w:t xml:space="preserve"> </w:t>
      </w:r>
      <w:r>
        <w:t>(2005) demonstrēja Q – apmācības potenciālu vienīga aģenta pārklājuma ceļa plānošanas uzdevuma risināšanā</w:t>
      </w:r>
      <w:sdt>
        <w:sdtPr>
          <w:id w:val="-541065550"/>
          <w:citation/>
        </w:sdtPr>
        <w:sdtContent>
          <w:r>
            <w:fldChar w:fldCharType="begin"/>
          </w:r>
          <w:r>
            <w:instrText xml:space="preserve"> CITATION reinforcement-learning-with-gaussian-processes \l 1062 </w:instrText>
          </w:r>
          <w:r>
            <w:fldChar w:fldCharType="separate"/>
          </w:r>
          <w:r w:rsidR="00974FA3">
            <w:rPr>
              <w:noProof/>
            </w:rPr>
            <w:t xml:space="preserve"> (Reinforcement learning with Gaussian processes)</w:t>
          </w:r>
          <w:r>
            <w:fldChar w:fldCharType="end"/>
          </w:r>
        </w:sdtContent>
      </w:sdt>
      <w:r>
        <w:t>. Pētnieks piemēroja Q – apmācības metodi lauksaimnieciskas vides autonomām izsmidzināšanas nolūkam un pieradīja tehnoloģijas efektivitāti.</w:t>
      </w:r>
    </w:p>
    <w:p w14:paraId="2FC7E31F" w14:textId="7D7FF0F5" w:rsidR="0028325F" w:rsidRDefault="0028325F" w:rsidP="0028325F">
      <w:pPr>
        <w:pStyle w:val="3-lmea-virsraksts"/>
      </w:pPr>
      <w:bookmarkStart w:id="26" w:name="_Toc132054000"/>
      <w:r>
        <w:t>1.2.2. Dziļie Q – tīkli</w:t>
      </w:r>
      <w:bookmarkEnd w:id="26"/>
    </w:p>
    <w:p w14:paraId="304BE842" w14:textId="51AB0F8A" w:rsidR="0028325F" w:rsidRDefault="00F2152B" w:rsidP="00F2152B">
      <w:pPr>
        <w:pStyle w:val="Teksts"/>
      </w:pPr>
      <w:r>
        <w:t xml:space="preserve">Dziļie Q – tīkli (DQN) paplašina tradicionālo Q – mācīšanas metodi, izmantojot dziļos neironu tīklus funkciju aproksimācijai. </w:t>
      </w:r>
      <w:proofErr w:type="spellStart"/>
      <w:r w:rsidRPr="00F2152B">
        <w:rPr>
          <w:i/>
          <w:iCs/>
        </w:rPr>
        <w:t>Mnih</w:t>
      </w:r>
      <w:proofErr w:type="spellEnd"/>
      <w:r>
        <w:rPr>
          <w:i/>
          <w:iCs/>
        </w:rPr>
        <w:t xml:space="preserve"> </w:t>
      </w:r>
      <w:r>
        <w:t>(2015) veiksmīgi pielietoja DQN “Atari” konsoles spēlēm</w:t>
      </w:r>
      <w:sdt>
        <w:sdtPr>
          <w:id w:val="-203023163"/>
          <w:citation/>
        </w:sdtPr>
        <w:sdtContent>
          <w:r>
            <w:fldChar w:fldCharType="begin"/>
          </w:r>
          <w:r>
            <w:instrText xml:space="preserve"> CITATION human-level-control-through-deep-reinforcement-learning \l 1062 </w:instrText>
          </w:r>
          <w:r>
            <w:fldChar w:fldCharType="separate"/>
          </w:r>
          <w:r w:rsidR="00974FA3">
            <w:rPr>
              <w:noProof/>
            </w:rPr>
            <w:t xml:space="preserve"> (Human-level control through deep reinforcement learning)</w:t>
          </w:r>
          <w:r>
            <w:fldChar w:fldCharType="end"/>
          </w:r>
        </w:sdtContent>
      </w:sdt>
      <w:r>
        <w:t>. Lai gan DQN nav plaši pielietoti pārklājuma ceļa plānošanai, to veiksmīgs pielietojums komplicētās vidēs pierāda potenciālu pielietojamību.</w:t>
      </w:r>
    </w:p>
    <w:p w14:paraId="620EC9D6" w14:textId="6C620A81" w:rsidR="00A61D37" w:rsidRDefault="00A61D37" w:rsidP="00F2152B">
      <w:pPr>
        <w:pStyle w:val="Teksts"/>
      </w:pPr>
    </w:p>
    <w:p w14:paraId="0839E90F" w14:textId="77777777" w:rsidR="00A61D37" w:rsidRPr="00F2152B" w:rsidRDefault="00A61D37" w:rsidP="00F2152B">
      <w:pPr>
        <w:pStyle w:val="Teksts"/>
      </w:pPr>
    </w:p>
    <w:p w14:paraId="5505D6D5" w14:textId="3183D150" w:rsidR="0028325F" w:rsidRDefault="0028325F" w:rsidP="0028325F">
      <w:pPr>
        <w:pStyle w:val="3-lmea-virsraksts"/>
      </w:pPr>
      <w:bookmarkStart w:id="27" w:name="_Toc132054001"/>
      <w:r>
        <w:lastRenderedPageBreak/>
        <w:t xml:space="preserve">1.2.3. </w:t>
      </w:r>
      <w:r w:rsidR="00F2152B">
        <w:t>Aktiera</w:t>
      </w:r>
      <w:r>
        <w:t xml:space="preserve"> – kriti</w:t>
      </w:r>
      <w:r w:rsidR="00F2152B">
        <w:t>ķa</w:t>
      </w:r>
      <w:r>
        <w:t xml:space="preserve"> metodes</w:t>
      </w:r>
      <w:bookmarkEnd w:id="27"/>
    </w:p>
    <w:p w14:paraId="4A579D51" w14:textId="2318699C" w:rsidR="0028325F" w:rsidRPr="00D03299" w:rsidRDefault="00D03299" w:rsidP="0028325F">
      <w:pPr>
        <w:pStyle w:val="Teksts"/>
      </w:pPr>
      <w:r>
        <w:t xml:space="preserve">Aktiera – kritiķa metodes ir piemērotas pārklājuma ceļa plānošanai, kā redzams </w:t>
      </w:r>
      <w:proofErr w:type="spellStart"/>
      <w:r>
        <w:rPr>
          <w:i/>
          <w:iCs/>
        </w:rPr>
        <w:t>Konda</w:t>
      </w:r>
      <w:proofErr w:type="spellEnd"/>
      <w:r>
        <w:rPr>
          <w:i/>
          <w:iCs/>
        </w:rPr>
        <w:t xml:space="preserve"> </w:t>
      </w:r>
      <w:r>
        <w:t xml:space="preserve">un </w:t>
      </w:r>
      <w:proofErr w:type="spellStart"/>
      <w:r>
        <w:rPr>
          <w:i/>
          <w:iCs/>
        </w:rPr>
        <w:t>Tsitsiklis</w:t>
      </w:r>
      <w:proofErr w:type="spellEnd"/>
      <w:r>
        <w:t xml:space="preserve"> (2002) darbā, kas prezentēja aktiera – kritiķa algoritmu mācīšanas ar pastiprinājumu metodei</w:t>
      </w:r>
      <w:sdt>
        <w:sdtPr>
          <w:id w:val="-1085687695"/>
          <w:citation/>
        </w:sdtPr>
        <w:sdtContent>
          <w:r>
            <w:fldChar w:fldCharType="begin"/>
          </w:r>
          <w:r>
            <w:instrText xml:space="preserve"> CITATION on-actor-critic-algorithms \l 1062 </w:instrText>
          </w:r>
          <w:r>
            <w:fldChar w:fldCharType="separate"/>
          </w:r>
          <w:r w:rsidR="00974FA3">
            <w:rPr>
              <w:noProof/>
            </w:rPr>
            <w:t xml:space="preserve"> (On actor-critic algorithms)</w:t>
          </w:r>
          <w:r>
            <w:fldChar w:fldCharType="end"/>
          </w:r>
        </w:sdtContent>
      </w:sdt>
      <w:r>
        <w:t xml:space="preserve">. Viņi pierādīja, ka algoritms </w:t>
      </w:r>
      <w:proofErr w:type="spellStart"/>
      <w:r>
        <w:t>spej</w:t>
      </w:r>
      <w:proofErr w:type="spellEnd"/>
      <w:r>
        <w:t xml:space="preserve"> mācīties un pielāgoties dažādām vidēm un </w:t>
      </w:r>
      <w:r w:rsidR="00D5577D">
        <w:t>apstākļiem</w:t>
      </w:r>
      <w:r>
        <w:t>.</w:t>
      </w:r>
    </w:p>
    <w:p w14:paraId="7926FF86" w14:textId="7E362D50" w:rsidR="0028325F" w:rsidRDefault="0028325F" w:rsidP="0028325F">
      <w:pPr>
        <w:pStyle w:val="3-lmea-virsraksts"/>
      </w:pPr>
      <w:bookmarkStart w:id="28" w:name="_Toc132054002"/>
      <w:r>
        <w:t xml:space="preserve">1.2.4. </w:t>
      </w:r>
      <w:proofErr w:type="spellStart"/>
      <w:r>
        <w:t>Monte</w:t>
      </w:r>
      <w:proofErr w:type="spellEnd"/>
      <w:r>
        <w:t xml:space="preserve"> </w:t>
      </w:r>
      <w:proofErr w:type="spellStart"/>
      <w:r w:rsidR="00D03299">
        <w:t>C</w:t>
      </w:r>
      <w:r>
        <w:t>arlo</w:t>
      </w:r>
      <w:proofErr w:type="spellEnd"/>
      <w:r>
        <w:t xml:space="preserve"> koka pārmeklēšana</w:t>
      </w:r>
      <w:bookmarkEnd w:id="28"/>
    </w:p>
    <w:p w14:paraId="615C1A05" w14:textId="7E3E9E80" w:rsidR="0028325F" w:rsidRDefault="00D03299" w:rsidP="0028325F">
      <w:pPr>
        <w:pStyle w:val="Teksts"/>
      </w:pPr>
      <w:proofErr w:type="spellStart"/>
      <w:r>
        <w:t>Monte</w:t>
      </w:r>
      <w:proofErr w:type="spellEnd"/>
      <w:r>
        <w:t xml:space="preserve"> </w:t>
      </w:r>
      <w:proofErr w:type="spellStart"/>
      <w:r>
        <w:t>Carlo</w:t>
      </w:r>
      <w:proofErr w:type="spellEnd"/>
      <w:r>
        <w:t xml:space="preserve"> koka pārmeklēšana “MCTS” ir ceļa plānošanas algoritms, kas apvieno </w:t>
      </w:r>
      <w:proofErr w:type="spellStart"/>
      <w:r>
        <w:t>Monte</w:t>
      </w:r>
      <w:proofErr w:type="spellEnd"/>
      <w:r>
        <w:t xml:space="preserve"> </w:t>
      </w:r>
      <w:proofErr w:type="spellStart"/>
      <w:r>
        <w:t>Carlo</w:t>
      </w:r>
      <w:proofErr w:type="spellEnd"/>
      <w:r>
        <w:t xml:space="preserve"> simulācijas ar koka pārmeklēšanu. MCTS tika veiksmīgi pielietots vienīga aģenta pārklājuma ceļa plānošanai, kā to pierādījis </w:t>
      </w:r>
      <w:proofErr w:type="spellStart"/>
      <w:r>
        <w:rPr>
          <w:i/>
          <w:iCs/>
        </w:rPr>
        <w:t>Coulom</w:t>
      </w:r>
      <w:proofErr w:type="spellEnd"/>
      <w:r>
        <w:rPr>
          <w:i/>
          <w:iCs/>
        </w:rPr>
        <w:t xml:space="preserve"> </w:t>
      </w:r>
      <w:r>
        <w:t>(2006), kurš izmantoja MCTS spēlei “</w:t>
      </w:r>
      <w:proofErr w:type="spellStart"/>
      <w:r>
        <w:t>Go</w:t>
      </w:r>
      <w:proofErr w:type="spellEnd"/>
      <w:r>
        <w:t>”</w:t>
      </w:r>
      <w:sdt>
        <w:sdtPr>
          <w:id w:val="-2017606461"/>
          <w:citation/>
        </w:sdtPr>
        <w:sdtContent>
          <w:r>
            <w:fldChar w:fldCharType="begin"/>
          </w:r>
          <w:r>
            <w:instrText xml:space="preserve"> CITATION efficient-selectivity-and-backup-operators-in-monte-carlo-tree-search \l 1062 </w:instrText>
          </w:r>
          <w:r>
            <w:fldChar w:fldCharType="separate"/>
          </w:r>
          <w:r w:rsidR="00974FA3">
            <w:rPr>
              <w:noProof/>
            </w:rPr>
            <w:t xml:space="preserve"> (Efficient selectivity and backup operators in Monte-Carlo tree search)</w:t>
          </w:r>
          <w:r>
            <w:fldChar w:fldCharType="end"/>
          </w:r>
        </w:sdtContent>
      </w:sdt>
      <w:r>
        <w:t>.</w:t>
      </w:r>
    </w:p>
    <w:p w14:paraId="3D6F3F50" w14:textId="56FC602E" w:rsidR="00D03299" w:rsidRDefault="00D03299" w:rsidP="00A61D37">
      <w:pPr>
        <w:pStyle w:val="2-lmea-virsraksts"/>
        <w:numPr>
          <w:ilvl w:val="1"/>
          <w:numId w:val="25"/>
        </w:numPr>
      </w:pPr>
      <w:bookmarkStart w:id="29" w:name="_Toc132054003"/>
      <w:r w:rsidRPr="00D5577D">
        <w:t>Apmācība</w:t>
      </w:r>
      <w:r>
        <w:t xml:space="preserve"> ar pastiprinājumu vairāku aģentu pārklājuma ceļa meklēšanai</w:t>
      </w:r>
      <w:bookmarkEnd w:id="29"/>
    </w:p>
    <w:p w14:paraId="11E69C06" w14:textId="4FD03876" w:rsidR="00A61D37" w:rsidRDefault="00A61D37" w:rsidP="00A61D37">
      <w:pPr>
        <w:pStyle w:val="Teksts"/>
      </w:pPr>
      <w:r>
        <w:t>Vairāku aģentu</w:t>
      </w:r>
      <w:r w:rsidRPr="00A61D37">
        <w:t xml:space="preserve"> pastiprinātā mācīšanās (MARL) paplašina viena aģenta pastiprinātās mācīšanās, kur vairākiem aģentiem ir jākoordinējas un jāsadarbojas, lai sasniegtu kopējo mērķi. </w:t>
      </w:r>
      <w:r>
        <w:t>Pārklājuma</w:t>
      </w:r>
      <w:r w:rsidRPr="00A61D37">
        <w:t xml:space="preserve"> ceļa plānošanas kontekstā </w:t>
      </w:r>
      <w:r>
        <w:t>vairāku aģentu</w:t>
      </w:r>
      <w:r w:rsidRPr="00A61D37">
        <w:t xml:space="preserve"> pastiprinātā mācīšanās var tikt izmantota, lai izstrādātu efektīvus algoritmus, kas koordinētu robota komandu, lai kopīgi pētītu un </w:t>
      </w:r>
      <w:r>
        <w:t>pārklātu</w:t>
      </w:r>
      <w:r w:rsidRPr="00A61D37">
        <w:t xml:space="preserve"> vidi.</w:t>
      </w:r>
    </w:p>
    <w:p w14:paraId="2053A905" w14:textId="2EB03F1F" w:rsidR="00265023" w:rsidRDefault="00265023" w:rsidP="00265023">
      <w:pPr>
        <w:pStyle w:val="Teksts"/>
      </w:pPr>
      <w:proofErr w:type="spellStart"/>
      <w:r>
        <w:t>Daudzaģentu</w:t>
      </w:r>
      <w:proofErr w:type="spellEnd"/>
      <w:r>
        <w:t xml:space="preserve"> pastiprinātās mācīšanās (MARL) pielietošana pārklājuma ceļa plānošanai sniedz vairākas priekšrocības:</w:t>
      </w:r>
    </w:p>
    <w:p w14:paraId="2E6CB9C9" w14:textId="38C22645" w:rsidR="00265023" w:rsidRDefault="00265023" w:rsidP="00265023">
      <w:pPr>
        <w:pStyle w:val="Uzskaitjums-aizzmes"/>
      </w:pPr>
      <w:r>
        <w:t>Sadalītā lēmumu pieņemšana: MARL algoritmi var atļaut sadalītu lēmumu pieņemšanu starp vairākiem robotiem, ļaujot tiem strādāt kopā un pielāgot savu rīcību, pamatojoties uz lokālo informāciju un sadarbību ar citiem aģentiem. Tas var novest pie uzlabotas efektivitātes un izturības salīdzinājumā ar centralizētām lēmumu pieņemšanas pieejām.</w:t>
      </w:r>
    </w:p>
    <w:p w14:paraId="16A963D5" w14:textId="227A87A2" w:rsidR="00265023" w:rsidRDefault="00265023" w:rsidP="00265023">
      <w:pPr>
        <w:pStyle w:val="Uzskaitjums-aizzmes"/>
      </w:pPr>
      <w:r>
        <w:t>Mērogojamība: Vairāku aģentu pastiprinātā mācīšanās var potenciāli labāk mērogoties uz lielām un sarežģītām vidēm, jo darba slodze ir sadalīta starp vairākiem aģentiem. Katrs aģents mācās pieņemt lēmumus, pamatojoties uz saviem vietējiem novērojumiem samazinot kopējo problēmas skaitļošanas sarežģītību.</w:t>
      </w:r>
    </w:p>
    <w:p w14:paraId="53597CC9" w14:textId="7106D898" w:rsidR="00265023" w:rsidRDefault="00265023" w:rsidP="00265023">
      <w:pPr>
        <w:pStyle w:val="Uzskaitjums-aizzmes"/>
      </w:pPr>
      <w:r>
        <w:lastRenderedPageBreak/>
        <w:t>Izturība: MARL var novest pie izturīgākiem risinājumiem neskaidru situāciju un dinamisku vides apstākļu gadījumā. Izmantojot vairāku aģentu kolektīvo intelektu, sistēma var labāk tikt galā ar negaidītiem šķēršļiem, vides izmaiņām vai pat ar individuālo aģentu neveiksmēm.</w:t>
      </w:r>
    </w:p>
    <w:p w14:paraId="0212E787" w14:textId="21B13829" w:rsidR="00265023" w:rsidRDefault="00265023" w:rsidP="00265023">
      <w:pPr>
        <w:pStyle w:val="Uzskaitjums-aizzmes"/>
      </w:pPr>
      <w:r>
        <w:t xml:space="preserve">Uzdevumu specializācija: Vairāku aģentu sistēmas var nodrošināt uzdevumu specializāciju starp aģentiem, kur katrs aģents mācās izcili pārvaldīt konkrētus </w:t>
      </w:r>
      <w:proofErr w:type="spellStart"/>
      <w:r>
        <w:t>apakšuzdevumus</w:t>
      </w:r>
      <w:proofErr w:type="spellEnd"/>
      <w:r>
        <w:t xml:space="preserve"> pārklājuma ceļa plānošanas problēmā. Tas var novest pie efektīvākiem pārklājuma ceļa veidošanas stratēģijām.</w:t>
      </w:r>
    </w:p>
    <w:p w14:paraId="3668CC2D" w14:textId="220E26D6" w:rsidR="00D03299" w:rsidRDefault="00D5577D" w:rsidP="00D5577D">
      <w:pPr>
        <w:pStyle w:val="3-lmea-virsraksts"/>
      </w:pPr>
      <w:bookmarkStart w:id="30" w:name="_Toc132054004"/>
      <w:r>
        <w:t>1.3.1. Neatkarīgi mācekļi</w:t>
      </w:r>
      <w:bookmarkEnd w:id="30"/>
    </w:p>
    <w:p w14:paraId="13F4AF65" w14:textId="2667C137" w:rsidR="00D5577D" w:rsidRPr="00D5577D" w:rsidRDefault="00D5577D" w:rsidP="00D5577D">
      <w:pPr>
        <w:pStyle w:val="Teksts"/>
      </w:pPr>
      <w:r>
        <w:t xml:space="preserve">Neatkarīga Q – mācīšanas metode tika pielietota vairāku aģentu pārklājuma ceļa plānošanai </w:t>
      </w:r>
      <w:proofErr w:type="spellStart"/>
      <w:r>
        <w:rPr>
          <w:i/>
          <w:iCs/>
        </w:rPr>
        <w:t>Matignon</w:t>
      </w:r>
      <w:proofErr w:type="spellEnd"/>
      <w:r>
        <w:rPr>
          <w:i/>
          <w:iCs/>
        </w:rPr>
        <w:t xml:space="preserve"> </w:t>
      </w:r>
      <w:r>
        <w:t>(2007) darbā, kas ieviesa sadarbības Q – mācīšanas algoritmu vairāku aģentu pārklājuma ceļa meklēšanai</w:t>
      </w:r>
      <w:sdt>
        <w:sdtPr>
          <w:id w:val="-1351027844"/>
          <w:citation/>
        </w:sdtPr>
        <w:sdtContent>
          <w:r>
            <w:fldChar w:fldCharType="begin"/>
          </w:r>
          <w:r>
            <w:instrText xml:space="preserve"> CITATION independent-reinforcement-learners-in-cooperative-markov-games:-a-survey-regarding-coordination-problems \l 1062 </w:instrText>
          </w:r>
          <w:r>
            <w:fldChar w:fldCharType="separate"/>
          </w:r>
          <w:r w:rsidR="00974FA3">
            <w:rPr>
              <w:noProof/>
            </w:rPr>
            <w:t xml:space="preserve"> (Independent reinforcement learners in cooperative Markov games: A survey regarding coordination problems)</w:t>
          </w:r>
          <w:r>
            <w:fldChar w:fldCharType="end"/>
          </w:r>
        </w:sdtContent>
      </w:sdt>
      <w:r>
        <w:t>. Darbs pierāda, ka pieeja var efektīvi koordinēt vairākus robotus, risinot nenoteiktības dinamiskās vidēs.</w:t>
      </w:r>
    </w:p>
    <w:p w14:paraId="3C597EE4" w14:textId="1C35A7F0" w:rsidR="00D5577D" w:rsidRDefault="00D5577D" w:rsidP="00D5577D">
      <w:pPr>
        <w:pStyle w:val="3-lmea-virsraksts"/>
      </w:pPr>
      <w:bookmarkStart w:id="31" w:name="_Toc132054005"/>
      <w:r>
        <w:t>1.3.2. Kopīgu darbību mācekļi</w:t>
      </w:r>
      <w:bookmarkEnd w:id="31"/>
    </w:p>
    <w:p w14:paraId="51785A28" w14:textId="54AC3BDA" w:rsidR="00D5577D" w:rsidRPr="00420AE4" w:rsidRDefault="00D5577D" w:rsidP="00D5577D">
      <w:pPr>
        <w:pStyle w:val="Teksts"/>
      </w:pPr>
      <w:r>
        <w:t>Kopīgu darbību mācības metode ņem vērā visu aģentu kopējās darbīb</w:t>
      </w:r>
      <w:r w:rsidR="00420AE4">
        <w:t xml:space="preserve">as mācību procesā. </w:t>
      </w:r>
      <w:proofErr w:type="spellStart"/>
      <w:r w:rsidR="00420AE4">
        <w:rPr>
          <w:i/>
          <w:iCs/>
        </w:rPr>
        <w:t>Oliehoek</w:t>
      </w:r>
      <w:proofErr w:type="spellEnd"/>
      <w:r w:rsidR="00420AE4">
        <w:t xml:space="preserve"> (2006) pielietoja kopīgu darbību mācības metodi vairāku aģentu pārklājuma ceļa meklēšanai, prezentējot decentralizētu algoritmu, kas ir balstīts uz vairāku aģentu Markova lēmumu procesiem (MMDP)</w:t>
      </w:r>
      <w:sdt>
        <w:sdtPr>
          <w:id w:val="828792762"/>
          <w:citation/>
        </w:sdtPr>
        <w:sdtContent>
          <w:r w:rsidR="00420AE4">
            <w:fldChar w:fldCharType="begin"/>
          </w:r>
          <w:r w:rsidR="00420AE4">
            <w:instrText xml:space="preserve"> CITATION proceedings-of-the-fifth-international-joint-conference-on-autonomous-agents-and-multiagent-systems \l 1062 </w:instrText>
          </w:r>
          <w:r w:rsidR="00420AE4">
            <w:fldChar w:fldCharType="separate"/>
          </w:r>
          <w:r w:rsidR="00974FA3">
            <w:rPr>
              <w:noProof/>
            </w:rPr>
            <w:t xml:space="preserve"> (Proceedings of the fifth international joint conference on Autonomous agents and multiagent systems)</w:t>
          </w:r>
          <w:r w:rsidR="00420AE4">
            <w:fldChar w:fldCharType="end"/>
          </w:r>
        </w:sdtContent>
      </w:sdt>
      <w:r w:rsidR="00420AE4">
        <w:t>. Pētnieks demonstrēja algoritma mērogojamību un  izturību dažādos testēšanas scenārijos.</w:t>
      </w:r>
    </w:p>
    <w:p w14:paraId="1D9FF54C" w14:textId="1127A4AC" w:rsidR="00D5577D" w:rsidRDefault="00D5577D" w:rsidP="00D5577D">
      <w:pPr>
        <w:pStyle w:val="3-lmea-virsraksts"/>
      </w:pPr>
      <w:bookmarkStart w:id="32" w:name="_Toc132054006"/>
      <w:r>
        <w:t>1.3.3. Centralizēta apmācība ar decentralizētu izpildi</w:t>
      </w:r>
      <w:bookmarkEnd w:id="32"/>
    </w:p>
    <w:p w14:paraId="38E522CA" w14:textId="5EC01063" w:rsidR="00D5577D" w:rsidRPr="00AD21D5" w:rsidRDefault="00AD21D5" w:rsidP="00D5577D">
      <w:pPr>
        <w:pStyle w:val="Teksts"/>
      </w:pPr>
      <w:r>
        <w:t xml:space="preserve">Šī pieeja centralizēti apmāca visus aģentus un pēc tam ļauj tiem izpildīt savas politikas decentralizētā veidā. </w:t>
      </w:r>
      <w:proofErr w:type="spellStart"/>
      <w:r>
        <w:rPr>
          <w:i/>
          <w:iCs/>
        </w:rPr>
        <w:t>Lowe</w:t>
      </w:r>
      <w:proofErr w:type="spellEnd"/>
      <w:r>
        <w:rPr>
          <w:i/>
          <w:iCs/>
        </w:rPr>
        <w:t xml:space="preserve"> </w:t>
      </w:r>
      <w:r>
        <w:t>(2017) ieviesa vairāku aģentu aktiera – kritiķa metodi sadarbības un konkurējošās vidēs</w:t>
      </w:r>
      <w:sdt>
        <w:sdtPr>
          <w:id w:val="379829718"/>
          <w:citation/>
        </w:sdtPr>
        <w:sdtContent>
          <w:r>
            <w:fldChar w:fldCharType="begin"/>
          </w:r>
          <w:r>
            <w:instrText xml:space="preserve"> CITATION multi-agent-actor-critic-for-mixed-cooperative-competitive-environments \l 1062 </w:instrText>
          </w:r>
          <w:r>
            <w:fldChar w:fldCharType="separate"/>
          </w:r>
          <w:r w:rsidR="00974FA3">
            <w:rPr>
              <w:noProof/>
            </w:rPr>
            <w:t xml:space="preserve"> (Multi-Agent Actor-Critic for Mixed Cooperative-Competitive Environments)</w:t>
          </w:r>
          <w:r>
            <w:fldChar w:fldCharType="end"/>
          </w:r>
        </w:sdtContent>
      </w:sdt>
      <w:r>
        <w:t xml:space="preserve">. Pētījums apskata šādas pieejas pielietojamību dažādiem sadarbības un konkurējošās vides uzdevumiem. Šajā darbā </w:t>
      </w:r>
      <w:r>
        <w:lastRenderedPageBreak/>
        <w:t>pieeja nav tiešā veidā pielietota pārklājuma ceļa meklēšanai, tomēr darbs demonstrē šīs pieejas potenciālu vairāku aģentu sistēmās.</w:t>
      </w:r>
    </w:p>
    <w:p w14:paraId="69096476" w14:textId="49748416" w:rsidR="00D5577D" w:rsidRDefault="00D5577D" w:rsidP="00D5577D">
      <w:pPr>
        <w:pStyle w:val="3-lmea-virsraksts"/>
      </w:pPr>
      <w:bookmarkStart w:id="33" w:name="_Toc132054007"/>
      <w:r>
        <w:t>1.3.4. Komunikācijas pamatotas pieejas</w:t>
      </w:r>
      <w:bookmarkEnd w:id="33"/>
    </w:p>
    <w:p w14:paraId="346E5287" w14:textId="51456A00" w:rsidR="00AD21D5" w:rsidRPr="00876363" w:rsidRDefault="00AD21D5" w:rsidP="00AD21D5">
      <w:pPr>
        <w:pStyle w:val="Teksts"/>
      </w:pPr>
      <w:r>
        <w:t xml:space="preserve">Komunikācijas iekļaušana starp aģentiem var ievērojami uzlabot koordināciju un veiktspēju vairāku aģentu mašīnmācības procesā. </w:t>
      </w:r>
      <w:proofErr w:type="spellStart"/>
      <w:r>
        <w:rPr>
          <w:i/>
          <w:iCs/>
        </w:rPr>
        <w:t>Foerster</w:t>
      </w:r>
      <w:proofErr w:type="spellEnd"/>
      <w:r>
        <w:rPr>
          <w:i/>
          <w:iCs/>
        </w:rPr>
        <w:t xml:space="preserve"> </w:t>
      </w:r>
      <w:r>
        <w:t>(2016) ieviesa diferencējamo starp</w:t>
      </w:r>
      <w:r w:rsidR="00876363">
        <w:t>-</w:t>
      </w:r>
      <w:r>
        <w:t>aģentu mācīšanas</w:t>
      </w:r>
      <w:r w:rsidR="00876363">
        <w:t xml:space="preserve"> (DIAL) struktūru, kas ļauj aģentiem mācīties komunikācijas politikas, izmantojot </w:t>
      </w:r>
      <w:proofErr w:type="spellStart"/>
      <w:r w:rsidR="00876363">
        <w:rPr>
          <w:i/>
          <w:iCs/>
        </w:rPr>
        <w:t>backpropagation</w:t>
      </w:r>
      <w:proofErr w:type="spellEnd"/>
      <w:sdt>
        <w:sdtPr>
          <w:rPr>
            <w:i/>
            <w:iCs/>
          </w:rPr>
          <w:id w:val="30768885"/>
          <w:citation/>
        </w:sdtPr>
        <w:sdtContent>
          <w:r w:rsidR="00876363">
            <w:rPr>
              <w:i/>
              <w:iCs/>
            </w:rPr>
            <w:fldChar w:fldCharType="begin"/>
          </w:r>
          <w:r w:rsidR="00876363">
            <w:instrText xml:space="preserve"> CITATION counterfactual-multi-agent-policy-gradients \l 1062 </w:instrText>
          </w:r>
          <w:r w:rsidR="00876363">
            <w:rPr>
              <w:i/>
              <w:iCs/>
            </w:rPr>
            <w:fldChar w:fldCharType="separate"/>
          </w:r>
          <w:r w:rsidR="00974FA3">
            <w:rPr>
              <w:noProof/>
            </w:rPr>
            <w:t xml:space="preserve"> (Counterfactual Multi-Agent Policy Gradients)</w:t>
          </w:r>
          <w:r w:rsidR="00876363">
            <w:rPr>
              <w:i/>
              <w:iCs/>
            </w:rPr>
            <w:fldChar w:fldCharType="end"/>
          </w:r>
        </w:sdtContent>
      </w:sdt>
      <w:r w:rsidR="00876363">
        <w:rPr>
          <w:i/>
          <w:iCs/>
        </w:rPr>
        <w:t xml:space="preserve">. </w:t>
      </w:r>
      <w:r w:rsidR="00876363">
        <w:t>Pētnieku ieviestā pieeja var būt piemērojama vairāku aģentu pārklājuma ceļa plānošanai, kur koordinācija un komunikācija starp aģentiem ir būtiska.</w:t>
      </w:r>
    </w:p>
    <w:p w14:paraId="15FC1EA1" w14:textId="081F50E0" w:rsidR="00AD21D5" w:rsidRDefault="00AD21D5" w:rsidP="00AD21D5">
      <w:pPr>
        <w:pStyle w:val="Teksts"/>
      </w:pPr>
      <w:r>
        <w:br w:type="page"/>
      </w:r>
    </w:p>
    <w:p w14:paraId="60D5B0CB" w14:textId="77777777" w:rsidR="00D5577D" w:rsidRPr="00D5577D" w:rsidRDefault="00D5577D" w:rsidP="00D5577D">
      <w:pPr>
        <w:pStyle w:val="Teksts"/>
      </w:pPr>
    </w:p>
    <w:p w14:paraId="3F48A3DB" w14:textId="31C4F8CD" w:rsidR="009826AE" w:rsidRDefault="009826AE" w:rsidP="009826AE">
      <w:pPr>
        <w:pStyle w:val="1-lmea-virsraksts"/>
        <w:numPr>
          <w:ilvl w:val="0"/>
          <w:numId w:val="25"/>
        </w:numPr>
      </w:pPr>
      <w:bookmarkStart w:id="34" w:name="_Hlk122523056"/>
      <w:bookmarkStart w:id="35" w:name="_Toc132054008"/>
      <w:r>
        <w:t>ProBlēmas Nostādne</w:t>
      </w:r>
      <w:bookmarkEnd w:id="35"/>
    </w:p>
    <w:p w14:paraId="799FD8BE" w14:textId="0D479C96" w:rsidR="006A44A8" w:rsidRDefault="006A44A8" w:rsidP="00A13D86">
      <w:pPr>
        <w:pStyle w:val="2-lmea-virsraksts"/>
        <w:numPr>
          <w:ilvl w:val="1"/>
          <w:numId w:val="25"/>
        </w:numPr>
      </w:pPr>
      <w:bookmarkStart w:id="36" w:name="_Toc132054009"/>
      <w:r>
        <w:t>Vairāku aģentu pārklājuma ceļa plānošanas formalizēšana iek</w:t>
      </w:r>
      <w:r w:rsidR="00A13D86">
        <w:t>š</w:t>
      </w:r>
      <w:r w:rsidR="004B0FD5">
        <w:t>telpu vid</w:t>
      </w:r>
      <w:r w:rsidR="00A13D86">
        <w:t>ēs</w:t>
      </w:r>
      <w:bookmarkEnd w:id="36"/>
    </w:p>
    <w:p w14:paraId="5DC7FF61" w14:textId="4C4139D6" w:rsidR="00A13D86" w:rsidRDefault="00A13D86" w:rsidP="00A13D86">
      <w:pPr>
        <w:pStyle w:val="3-lmea-virsraksts"/>
        <w:numPr>
          <w:ilvl w:val="2"/>
          <w:numId w:val="25"/>
        </w:numPr>
      </w:pPr>
      <w:bookmarkStart w:id="37" w:name="_Toc132054010"/>
      <w:r>
        <w:t>Aģenta un vides modelis</w:t>
      </w:r>
      <w:bookmarkEnd w:id="37"/>
    </w:p>
    <w:p w14:paraId="788151B5" w14:textId="7B88905A" w:rsidR="002A0086" w:rsidRDefault="002A0086" w:rsidP="00F94AEE">
      <w:pPr>
        <w:pStyle w:val="Teksts"/>
      </w:pPr>
      <w:r>
        <w:t>Vairāku aģentu pārklājuma ceļa meklēšanas kontekstā vide parasti tiek reprezentēta diskretizēta režģa vai grafa formā, kur katra šūna vai mezgls atbilst noteiktai lokācijai iekštelpu vidē</w:t>
      </w:r>
      <w:sdt>
        <w:sdtPr>
          <w:id w:val="-1737150580"/>
          <w:citation/>
        </w:sdtPr>
        <w:sdtContent>
          <w:r>
            <w:fldChar w:fldCharType="begin"/>
          </w:r>
          <w:r>
            <w:instrText xml:space="preserve"> CITATION a-survey-on-coverage-path-planning-for-robotics \l 1062 </w:instrText>
          </w:r>
          <w:r>
            <w:fldChar w:fldCharType="separate"/>
          </w:r>
          <w:r w:rsidR="00974FA3">
            <w:rPr>
              <w:noProof/>
            </w:rPr>
            <w:t xml:space="preserve"> (A survey on coverage path planning for robotics)</w:t>
          </w:r>
          <w:r>
            <w:fldChar w:fldCharType="end"/>
          </w:r>
        </w:sdtContent>
      </w:sdt>
      <w:r>
        <w:t xml:space="preserve">. Šķēršļi, piemēram sienas vai mēbeles, tiek attēlotas kā bloķētas vai nepieejamas šūnas vai mezgli. </w:t>
      </w:r>
    </w:p>
    <w:p w14:paraId="3D5AD595" w14:textId="1D4AAD29" w:rsidR="00F94AEE" w:rsidRPr="00047EDE" w:rsidRDefault="002A0086" w:rsidP="002A0086">
      <w:pPr>
        <w:pStyle w:val="Teksts"/>
      </w:pPr>
      <w:r>
        <w:t xml:space="preserve">Katrs sistēmas aģents ir mobilais robots, aprīkots ar uztveres un vadības spējām, kas ļauj tam uztvert </w:t>
      </w:r>
      <w:r w:rsidR="00047EDE">
        <w:t>un pārvietoties vidē. Aģenta stāvoklis var ietvert tā pašreizējo pozīciju, orientāciju un citu svarīgu informāciju, piemēram vietējo karti vai citu aģentu stāvokļus. Pieņem, ka aģenti ir homogēni attiecībā uz savām spējām, un to darbības var ietvert kustību uz kaimiņu šūnām vai mezgliem, pagriešanos vai saziņu ar citiem aģentiem. Pārejas modelis, kas apraksta aģenta stāvokļa izmaiņas atkarībā no vides rakstura un robotu dinamikas</w:t>
      </w:r>
      <w:sdt>
        <w:sdtPr>
          <w:id w:val="330186874"/>
          <w:citation/>
        </w:sdtPr>
        <w:sdtContent>
          <w:r w:rsidR="00047EDE">
            <w:fldChar w:fldCharType="begin"/>
          </w:r>
          <w:r w:rsidR="00047EDE">
            <w:instrText xml:space="preserve"> CITATION probabilistic-robotics-(intelligent-robotics-and-autonomous-agents) \l 1062 </w:instrText>
          </w:r>
          <w:r w:rsidR="00047EDE">
            <w:fldChar w:fldCharType="separate"/>
          </w:r>
          <w:r w:rsidR="00974FA3">
            <w:rPr>
              <w:noProof/>
            </w:rPr>
            <w:t xml:space="preserve"> (Thrun, Burgard un Fox)</w:t>
          </w:r>
          <w:r w:rsidR="00047EDE">
            <w:fldChar w:fldCharType="end"/>
          </w:r>
        </w:sdtContent>
      </w:sdt>
      <w:r w:rsidR="00047EDE">
        <w:t>.</w:t>
      </w:r>
    </w:p>
    <w:p w14:paraId="33E33751" w14:textId="2C9CAE37" w:rsidR="00A13D86" w:rsidRDefault="00A13D86" w:rsidP="00A13D86">
      <w:pPr>
        <w:pStyle w:val="3-lmea-virsraksts"/>
        <w:numPr>
          <w:ilvl w:val="2"/>
          <w:numId w:val="25"/>
        </w:numPr>
      </w:pPr>
      <w:bookmarkStart w:id="38" w:name="_Toc132054011"/>
      <w:r>
        <w:t xml:space="preserve">Mērķi un </w:t>
      </w:r>
      <w:r w:rsidRPr="00A13D86">
        <w:t>ierobežojumi</w:t>
      </w:r>
      <w:bookmarkEnd w:id="38"/>
    </w:p>
    <w:p w14:paraId="142C09EB" w14:textId="77B1B2CF" w:rsidR="002E0944" w:rsidRDefault="002E0944" w:rsidP="002E0944">
      <w:pPr>
        <w:pStyle w:val="Teksts"/>
      </w:pPr>
      <w:r>
        <w:t>Vairāku aģentu pārklājuma ceļa plānošanā galvenais mērķis ir minimizēt zaudējuma funkciju, piemēram, kopējo laiku vai attālumu, nodrošinot tajā pašā laikā vides pārklājumu</w:t>
      </w:r>
      <w:sdt>
        <w:sdtPr>
          <w:id w:val="-816649649"/>
          <w:citation/>
        </w:sdtPr>
        <w:sdtContent>
          <w:r w:rsidR="00590B9D">
            <w:fldChar w:fldCharType="begin"/>
          </w:r>
          <w:r w:rsidR="00590B9D">
            <w:instrText xml:space="preserve"> CITATION coverage-for-robotics---a-survey-of-recent-results \l 1062 </w:instrText>
          </w:r>
          <w:r w:rsidR="00590B9D">
            <w:fldChar w:fldCharType="separate"/>
          </w:r>
          <w:r w:rsidR="00974FA3">
            <w:rPr>
              <w:noProof/>
            </w:rPr>
            <w:t xml:space="preserve"> (Coverage for robotics - A survey of recent results)</w:t>
          </w:r>
          <w:r w:rsidR="00590B9D">
            <w:fldChar w:fldCharType="end"/>
          </w:r>
        </w:sdtContent>
      </w:sdt>
      <w:r>
        <w:t xml:space="preserve">. Šis mērķis var tikt formalizēts kā </w:t>
      </w:r>
      <w:r w:rsidR="00590B9D">
        <w:t>vairāku aģentu</w:t>
      </w:r>
      <w:r>
        <w:t xml:space="preserve"> optimizācijas problēm</w:t>
      </w:r>
      <w:r w:rsidR="00590B9D">
        <w:t>a</w:t>
      </w:r>
      <w:r>
        <w:t>, ņemot vērā dažādus ierobežojumus, piemēram, aģentu ierobežotas uztveres un vadības spējas, saziņas ierobežojumus un sadursmju novēršanas prasības</w:t>
      </w:r>
      <w:sdt>
        <w:sdtPr>
          <w:id w:val="1345825871"/>
          <w:citation/>
        </w:sdtPr>
        <w:sdtContent>
          <w:r w:rsidR="00590B9D">
            <w:fldChar w:fldCharType="begin"/>
          </w:r>
          <w:r w:rsidR="00590B9D">
            <w:instrText xml:space="preserve"> CITATION multi-robot-exploration-of-an-unknown-environment,-efficiently-reducing-the-odometry-error \l 1062 </w:instrText>
          </w:r>
          <w:r w:rsidR="00590B9D">
            <w:fldChar w:fldCharType="separate"/>
          </w:r>
          <w:r w:rsidR="00974FA3">
            <w:rPr>
              <w:noProof/>
            </w:rPr>
            <w:t xml:space="preserve"> (Multi-robot exploration of an unknown environment, efficiently reducing the odometry error)</w:t>
          </w:r>
          <w:r w:rsidR="00590B9D">
            <w:fldChar w:fldCharType="end"/>
          </w:r>
        </w:sdtContent>
      </w:sdt>
      <w:r>
        <w:t>.</w:t>
      </w:r>
    </w:p>
    <w:p w14:paraId="01AACA38" w14:textId="479CD4C7" w:rsidR="00F94AEE" w:rsidRDefault="002E0944" w:rsidP="002E0944">
      <w:pPr>
        <w:pStyle w:val="Teksts"/>
      </w:pPr>
      <w:r>
        <w:t>Papildus galvenajam mērķim var ņemt vērā arī sekundāros mērķus, piemēram, enerģijas patēriņ</w:t>
      </w:r>
      <w:r w:rsidR="00590B9D">
        <w:t xml:space="preserve">a </w:t>
      </w:r>
      <w:proofErr w:type="spellStart"/>
      <w:r w:rsidR="00590B9D">
        <w:t>minimizācija</w:t>
      </w:r>
      <w:proofErr w:type="spellEnd"/>
      <w:r>
        <w:t xml:space="preserve"> vai darba slodz</w:t>
      </w:r>
      <w:r w:rsidR="00590B9D">
        <w:t>es līdzsvarošana</w:t>
      </w:r>
      <w:r>
        <w:t xml:space="preserve"> starp aģentiem. Šie sekundārie mērķi var tikt integrēti </w:t>
      </w:r>
      <w:r w:rsidR="006D018C">
        <w:t>zudumu</w:t>
      </w:r>
      <w:r>
        <w:t xml:space="preserve"> funkcijā</w:t>
      </w:r>
      <w:r w:rsidRPr="002E0944">
        <w:t xml:space="preserve">, vai ar </w:t>
      </w:r>
      <w:r w:rsidR="004D14D6">
        <w:t>vairāku mērķu</w:t>
      </w:r>
      <w:r w:rsidRPr="002E0944">
        <w:t xml:space="preserve"> optimizācijas tehnikām</w:t>
      </w:r>
      <w:sdt>
        <w:sdtPr>
          <w:id w:val="-1147125564"/>
          <w:citation/>
        </w:sdtPr>
        <w:sdtContent>
          <w:r w:rsidR="004D14D6">
            <w:fldChar w:fldCharType="begin"/>
          </w:r>
          <w:r w:rsidR="004D14D6">
            <w:instrText xml:space="preserve"> CITATION reinforcement-learning-in-the-multi-robot-domain \l 1062 </w:instrText>
          </w:r>
          <w:r w:rsidR="004D14D6">
            <w:fldChar w:fldCharType="separate"/>
          </w:r>
          <w:r w:rsidR="00974FA3">
            <w:rPr>
              <w:noProof/>
            </w:rPr>
            <w:t xml:space="preserve"> (Reinforcement Learning in the Multi-Robot Domain)</w:t>
          </w:r>
          <w:r w:rsidR="004D14D6">
            <w:fldChar w:fldCharType="end"/>
          </w:r>
        </w:sdtContent>
      </w:sdt>
      <w:r w:rsidRPr="002E0944">
        <w:t>.</w:t>
      </w:r>
    </w:p>
    <w:p w14:paraId="1880C58D" w14:textId="4FFA7B62" w:rsidR="00A13D86" w:rsidRDefault="00A13D86" w:rsidP="00A13D86">
      <w:pPr>
        <w:pStyle w:val="2-lmea-virsraksts"/>
        <w:numPr>
          <w:ilvl w:val="1"/>
          <w:numId w:val="25"/>
        </w:numPr>
      </w:pPr>
      <w:bookmarkStart w:id="39" w:name="_Toc132054012"/>
      <w:r>
        <w:lastRenderedPageBreak/>
        <w:t>Izaicinājumi vairāku aģentu pārklājuma ceļa plānošanā</w:t>
      </w:r>
      <w:bookmarkEnd w:id="39"/>
    </w:p>
    <w:p w14:paraId="09F0A194" w14:textId="481ACDFD" w:rsidR="00A13D86" w:rsidRDefault="00A13D86" w:rsidP="00A13D86">
      <w:pPr>
        <w:pStyle w:val="3-lmea-virsraksts"/>
        <w:numPr>
          <w:ilvl w:val="2"/>
          <w:numId w:val="25"/>
        </w:numPr>
      </w:pPr>
      <w:bookmarkStart w:id="40" w:name="_Toc132054013"/>
      <w:r>
        <w:t>Mērogojamība</w:t>
      </w:r>
      <w:bookmarkEnd w:id="40"/>
    </w:p>
    <w:p w14:paraId="1FC240D5" w14:textId="5613579B" w:rsidR="00F94AEE" w:rsidRDefault="004D14D6" w:rsidP="00F94AEE">
      <w:pPr>
        <w:pStyle w:val="Teksts"/>
      </w:pPr>
      <w:r w:rsidRPr="004D14D6">
        <w:t xml:space="preserve">Jo aģentu skaits un vides lielums palielinās, jo </w:t>
      </w:r>
      <w:r>
        <w:t>palielinās vairāku aģentu</w:t>
      </w:r>
      <w:r w:rsidRPr="004D14D6">
        <w:t xml:space="preserve"> </w:t>
      </w:r>
      <w:r>
        <w:t>pārklājuma</w:t>
      </w:r>
      <w:r w:rsidRPr="004D14D6">
        <w:t xml:space="preserve"> ceļa plānošanas problēmas sarežģītība, kas padara</w:t>
      </w:r>
      <w:r>
        <w:t xml:space="preserve"> </w:t>
      </w:r>
      <w:r w:rsidRPr="004D14D6">
        <w:t>algoritmu</w:t>
      </w:r>
      <w:r>
        <w:t xml:space="preserve"> izstrādi</w:t>
      </w:r>
      <w:r w:rsidRPr="004D14D6">
        <w:t>, kas efektīvi spētu pārvaldīt lielus apjomus</w:t>
      </w:r>
      <w:r>
        <w:t>, grūtāku</w:t>
      </w:r>
      <w:sdt>
        <w:sdtPr>
          <w:id w:val="2002851952"/>
          <w:citation/>
        </w:sdtPr>
        <w:sdtContent>
          <w:r>
            <w:fldChar w:fldCharType="begin"/>
          </w:r>
          <w:r>
            <w:instrText xml:space="preserve"> CITATION alliance:-an-architecture-for-fault-tolerant-multirobot-cooperation \l 1062 </w:instrText>
          </w:r>
          <w:r>
            <w:fldChar w:fldCharType="separate"/>
          </w:r>
          <w:r w:rsidR="00974FA3">
            <w:rPr>
              <w:noProof/>
            </w:rPr>
            <w:t xml:space="preserve"> (ALLIANCE: an architecture for fault tolerant multirobot cooperation)</w:t>
          </w:r>
          <w:r>
            <w:fldChar w:fldCharType="end"/>
          </w:r>
        </w:sdtContent>
      </w:sdt>
      <w:r>
        <w:t>.</w:t>
      </w:r>
      <w:r w:rsidRPr="004D14D6">
        <w:t xml:space="preserve"> Mērogojamības problēmas var rasties sakarā ar iespējamo aģentu darbību un stāvokļu kombināciju </w:t>
      </w:r>
      <w:r>
        <w:t>skaita strauju palielināšanos</w:t>
      </w:r>
      <w:r w:rsidRPr="004D14D6">
        <w:t>, kā arī palielinātu mijiedarbīb</w:t>
      </w:r>
      <w:r>
        <w:t xml:space="preserve">u skaitu </w:t>
      </w:r>
      <w:r w:rsidRPr="004D14D6">
        <w:t xml:space="preserve">starp aģentiem. </w:t>
      </w:r>
      <w:r>
        <w:t>Mērogojami</w:t>
      </w:r>
      <w:r w:rsidRPr="004D14D6">
        <w:t xml:space="preserve"> algoritmi, kas spēj apstrādāt lielu aģentu skaitu un sarežģītas vides, ir būtiska </w:t>
      </w:r>
      <w:r>
        <w:t>vairāku aģentu</w:t>
      </w:r>
      <w:r w:rsidRPr="004D14D6">
        <w:t xml:space="preserve"> </w:t>
      </w:r>
      <w:r>
        <w:t>pārklājuma</w:t>
      </w:r>
      <w:r w:rsidRPr="004D14D6">
        <w:t xml:space="preserve"> ceļa plānošanas pētniecības daļa.</w:t>
      </w:r>
    </w:p>
    <w:p w14:paraId="4DEFB3C7" w14:textId="63A0F2EC" w:rsidR="00F94AEE" w:rsidRDefault="00F94AEE" w:rsidP="00A13D86">
      <w:pPr>
        <w:pStyle w:val="3-lmea-virsraksts"/>
        <w:numPr>
          <w:ilvl w:val="2"/>
          <w:numId w:val="25"/>
        </w:numPr>
      </w:pPr>
      <w:bookmarkStart w:id="41" w:name="_Toc132054014"/>
      <w:r>
        <w:t>Koordinācija</w:t>
      </w:r>
      <w:bookmarkEnd w:id="41"/>
    </w:p>
    <w:p w14:paraId="7EB4062E" w14:textId="001E0FA5" w:rsidR="00F94AEE" w:rsidRDefault="004D14D6" w:rsidP="00F94AEE">
      <w:pPr>
        <w:pStyle w:val="Teksts"/>
      </w:pPr>
      <w:r w:rsidRPr="004D14D6">
        <w:t xml:space="preserve">Vairāku aģentu darbību koordinēšana ir </w:t>
      </w:r>
      <w:r>
        <w:t>liels</w:t>
      </w:r>
      <w:r w:rsidRPr="004D14D6">
        <w:t xml:space="preserve"> izaicinājums </w:t>
      </w:r>
      <w:r>
        <w:t>vairāku aģentu</w:t>
      </w:r>
      <w:r w:rsidRPr="004D14D6">
        <w:t xml:space="preserve"> </w:t>
      </w:r>
      <w:r>
        <w:t>pārklājuma</w:t>
      </w:r>
      <w:r w:rsidRPr="004D14D6">
        <w:t xml:space="preserve"> ceļa plānošanā. Aģentiem ir jāiemācās sadarboties un izvairīties no konfliktiem, piemēram, sadursmēm vai liekiem</w:t>
      </w:r>
      <w:r>
        <w:t xml:space="preserve"> pārklājumiem</w:t>
      </w:r>
      <w:r w:rsidRPr="004D14D6">
        <w:t>, strādājot kopā, lai sasniegtu pilnīgu un efektīvu vides pārklājumu</w:t>
      </w:r>
      <w:sdt>
        <w:sdtPr>
          <w:id w:val="-1353724213"/>
          <w:citation/>
        </w:sdtPr>
        <w:sdtContent>
          <w:r>
            <w:fldChar w:fldCharType="begin"/>
          </w:r>
          <w:r>
            <w:instrText xml:space="preserve"> CITATION multi-robot-exploration-controlled-by-a-market-economy \l 1062 </w:instrText>
          </w:r>
          <w:r>
            <w:fldChar w:fldCharType="separate"/>
          </w:r>
          <w:r w:rsidR="00974FA3">
            <w:rPr>
              <w:noProof/>
            </w:rPr>
            <w:t xml:space="preserve"> (Multi-robot exploration controlled by a market economy)</w:t>
          </w:r>
          <w:r>
            <w:fldChar w:fldCharType="end"/>
          </w:r>
        </w:sdtContent>
      </w:sdt>
      <w:r w:rsidRPr="004D14D6">
        <w:t>. Koordināciju var panākt, izmantojot dažādas pieejas, tostarp centr</w:t>
      </w:r>
      <w:r>
        <w:t>a</w:t>
      </w:r>
      <w:r w:rsidRPr="004D14D6">
        <w:t>lizētu lēmumu pieņemšanu, sadalītu lēmumu pieņemšanu vai abu kombināciju. Tomēr efektīvas koordinācijas stratēģijas izstrādāšana, kas līdzsvaro optimālu, skaitļošanas sarežģītību un izturību, joprojām ir nepārtraukta pētniecības problēma.</w:t>
      </w:r>
    </w:p>
    <w:p w14:paraId="3F938229" w14:textId="19C42789" w:rsidR="00F94AEE" w:rsidRDefault="00F94AEE" w:rsidP="00A13D86">
      <w:pPr>
        <w:pStyle w:val="3-lmea-virsraksts"/>
        <w:numPr>
          <w:ilvl w:val="2"/>
          <w:numId w:val="25"/>
        </w:numPr>
      </w:pPr>
      <w:bookmarkStart w:id="42" w:name="_Toc132054015"/>
      <w:r>
        <w:t>Neskaidrība un dinamiskas vides</w:t>
      </w:r>
      <w:bookmarkEnd w:id="42"/>
    </w:p>
    <w:p w14:paraId="28EA0728" w14:textId="34F9EF69" w:rsidR="00F94AEE" w:rsidRDefault="002D094D" w:rsidP="00F94AEE">
      <w:pPr>
        <w:pStyle w:val="Teksts"/>
      </w:pPr>
      <w:r w:rsidRPr="002D094D">
        <w:t>Iekštelpu vid</w:t>
      </w:r>
      <w:r>
        <w:t>ē</w:t>
      </w:r>
      <w:r w:rsidRPr="002D094D">
        <w:t xml:space="preserve">s var </w:t>
      </w:r>
      <w:r>
        <w:t>mēdz būt</w:t>
      </w:r>
      <w:r w:rsidRPr="002D094D">
        <w:t xml:space="preserve"> neskaidrībā</w:t>
      </w:r>
      <w:r>
        <w:t>s</w:t>
      </w:r>
      <w:r w:rsidRPr="002D094D">
        <w:t xml:space="preserve"> un dinamiskā</w:t>
      </w:r>
      <w:r>
        <w:t>s</w:t>
      </w:r>
      <w:r w:rsidRPr="002D094D">
        <w:t xml:space="preserve"> izmaiņā</w:t>
      </w:r>
      <w:r>
        <w:t>s</w:t>
      </w:r>
      <w:r w:rsidRPr="002D094D">
        <w:t>, piemēram, kustīgie šķēršļi, gaismas apstākļu variācij</w:t>
      </w:r>
      <w:r>
        <w:t>as</w:t>
      </w:r>
      <w:r w:rsidRPr="002D094D">
        <w:t xml:space="preserve"> vai sensoru trokšņ</w:t>
      </w:r>
      <w:r>
        <w:t>i</w:t>
      </w:r>
      <w:r w:rsidRPr="002D094D">
        <w:t xml:space="preserve">. Šie faktori var ietekmēt </w:t>
      </w:r>
      <w:r>
        <w:t>vairāku aģentu</w:t>
      </w:r>
      <w:r w:rsidRPr="002D094D">
        <w:t xml:space="preserve"> </w:t>
      </w:r>
      <w:r>
        <w:t>pārklājuma</w:t>
      </w:r>
      <w:r w:rsidRPr="002D094D">
        <w:t xml:space="preserve"> ceļa plānošanas algoritmu veiktspēju, padarot grūti izstrādāt izturīgas un pielāgojamas stratēģijas</w:t>
      </w:r>
      <w:sdt>
        <w:sdtPr>
          <w:id w:val="841734874"/>
          <w:citation/>
        </w:sdtPr>
        <w:sdtContent>
          <w:r>
            <w:fldChar w:fldCharType="begin"/>
          </w:r>
          <w:r>
            <w:instrText xml:space="preserve"> CITATION collaborative-multi-robot-exploration.-in:-proceedings-2000-icra.-millennium-conference.-ieee-international-conference-on-robotics-and-automation.-symposia-proceedings-(cat.-no.00ch37065).vol-1.-ieee;-2000 \l 1062 </w:instrText>
          </w:r>
          <w:r>
            <w:fldChar w:fldCharType="separate"/>
          </w:r>
          <w:r w:rsidR="00974FA3">
            <w:rPr>
              <w:noProof/>
            </w:rPr>
            <w:t xml:space="preserve"> (Collaborative multi-robot exploration. In: Proceedings 2000 ICRA. Millennium Conference. IEEE International Conference on Robotics and Automation. Symposia Proceedings (Cat. No.00CH37065).Vol 1. IEEE; 2000)</w:t>
          </w:r>
          <w:r>
            <w:fldChar w:fldCharType="end"/>
          </w:r>
        </w:sdtContent>
      </w:sdt>
      <w:r w:rsidRPr="002D094D">
        <w:t xml:space="preserve">. </w:t>
      </w:r>
      <w:r>
        <w:t xml:space="preserve">Domājot par neskaidrībām un dinamiskām izmaiņām, ir nepieciešams </w:t>
      </w:r>
      <w:r w:rsidRPr="002D094D">
        <w:t>izstrād</w:t>
      </w:r>
      <w:r>
        <w:t>āt algoritmu</w:t>
      </w:r>
      <w:r w:rsidRPr="002D094D">
        <w:t>, kas spētu efektīvi apstrādāt nepilnīgu vai trokšņainu informāciju un pielāgot savu uzvedību reāllaika novērojumu pamatā.</w:t>
      </w:r>
    </w:p>
    <w:p w14:paraId="0C84105C" w14:textId="36FD7C30" w:rsidR="00F94AEE" w:rsidRDefault="00F94AEE" w:rsidP="00A13D86">
      <w:pPr>
        <w:pStyle w:val="3-lmea-virsraksts"/>
        <w:numPr>
          <w:ilvl w:val="2"/>
          <w:numId w:val="25"/>
        </w:numPr>
      </w:pPr>
      <w:bookmarkStart w:id="43" w:name="_Toc132054016"/>
      <w:r>
        <w:lastRenderedPageBreak/>
        <w:t>Komunikācijas ierobežojumi</w:t>
      </w:r>
      <w:bookmarkEnd w:id="43"/>
    </w:p>
    <w:p w14:paraId="17039551" w14:textId="0C4ED488" w:rsidR="008D05B3" w:rsidRDefault="002D094D" w:rsidP="00F94AEE">
      <w:pPr>
        <w:pStyle w:val="Teksts"/>
      </w:pPr>
      <w:r>
        <w:t>Vairāku aģentu</w:t>
      </w:r>
      <w:r w:rsidRPr="002D094D">
        <w:t xml:space="preserve"> </w:t>
      </w:r>
      <w:r>
        <w:t>pārklājuma</w:t>
      </w:r>
      <w:r w:rsidRPr="002D094D">
        <w:t xml:space="preserve"> ceļa plānošanā komunikācija starp aģentiem spēlē svarīgu lomu, lai nodrošinātu koordināciju un informācijas apmaiņu. Tomēr iekštelpu vides var būt pakļautas komunikācijas ierobežojumiem, piemēram, ierobežotam joslas platums, aizturi vai savienojamībai</w:t>
      </w:r>
      <w:sdt>
        <w:sdtPr>
          <w:id w:val="1311670275"/>
          <w:citation/>
        </w:sdtPr>
        <w:sdtContent>
          <w:r>
            <w:fldChar w:fldCharType="begin"/>
          </w:r>
          <w:r>
            <w:instrText xml:space="preserve"> CITATION spreading-out:-a-local-approach-to-multi-robot-coverage \l 1062 </w:instrText>
          </w:r>
          <w:r>
            <w:fldChar w:fldCharType="separate"/>
          </w:r>
          <w:r w:rsidR="00974FA3">
            <w:rPr>
              <w:noProof/>
            </w:rPr>
            <w:t xml:space="preserve"> (Spreading Out: A Local Approach to Multi-robot Coverage)</w:t>
          </w:r>
          <w:r>
            <w:fldChar w:fldCharType="end"/>
          </w:r>
        </w:sdtContent>
      </w:sdt>
      <w:r w:rsidRPr="002D094D">
        <w:t xml:space="preserve">. Šie ierobežojumi var ietekmēt </w:t>
      </w:r>
      <w:r>
        <w:t>vairāku aģentu</w:t>
      </w:r>
      <w:r w:rsidRPr="002D094D">
        <w:t xml:space="preserve"> </w:t>
      </w:r>
      <w:r>
        <w:t>pārklājuma</w:t>
      </w:r>
      <w:r w:rsidRPr="002D094D">
        <w:t xml:space="preserve"> ceļa plānošanas algoritmu veiktspēju, padarot grūt</w:t>
      </w:r>
      <w:r>
        <w:t>u</w:t>
      </w:r>
      <w:r w:rsidRPr="002D094D">
        <w:t xml:space="preserve"> efektīv</w:t>
      </w:r>
      <w:r>
        <w:t>a</w:t>
      </w:r>
      <w:r w:rsidRPr="002D094D">
        <w:t xml:space="preserve"> koordinācij</w:t>
      </w:r>
      <w:r>
        <w:t>as</w:t>
      </w:r>
      <w:r w:rsidRPr="002D094D">
        <w:t xml:space="preserve"> un informācijas apmaiņ</w:t>
      </w:r>
      <w:r>
        <w:t>as uzturēšanu</w:t>
      </w:r>
      <w:r w:rsidRPr="002D094D">
        <w:t xml:space="preserve"> starp aģentiem. Algoritmu izstrāde, kas spēj pārvaldīt komunikācijas ierobežojumus un pielāgot savu uzvedību atkarībā no pieejamajiem komunikācijas resursiem, ir būtiska </w:t>
      </w:r>
      <w:r>
        <w:t>vairāku aģentu</w:t>
      </w:r>
      <w:r w:rsidRPr="002D094D">
        <w:t xml:space="preserve"> </w:t>
      </w:r>
      <w:r>
        <w:t>pārklājuma</w:t>
      </w:r>
      <w:r w:rsidRPr="002D094D">
        <w:t xml:space="preserve"> ceļa plānošanas pētniecības daļa.</w:t>
      </w:r>
    </w:p>
    <w:p w14:paraId="1B6152E1" w14:textId="77777777" w:rsidR="008D05B3" w:rsidRDefault="008D05B3">
      <w:pPr>
        <w:spacing w:after="160" w:line="259" w:lineRule="auto"/>
        <w:jc w:val="left"/>
      </w:pPr>
      <w:r>
        <w:br w:type="page"/>
      </w:r>
    </w:p>
    <w:p w14:paraId="724AE5EF" w14:textId="490B57A5" w:rsidR="008D05B3" w:rsidRDefault="008D05B3" w:rsidP="008D05B3">
      <w:pPr>
        <w:pStyle w:val="1-lmea-virsraksts"/>
        <w:numPr>
          <w:ilvl w:val="0"/>
          <w:numId w:val="25"/>
        </w:numPr>
      </w:pPr>
      <w:bookmarkStart w:id="44" w:name="_Toc132054017"/>
      <w:r>
        <w:lastRenderedPageBreak/>
        <w:t>Pastiprinā</w:t>
      </w:r>
      <w:r w:rsidR="00300F50">
        <w:t>šan</w:t>
      </w:r>
      <w:r>
        <w:t>as mācī</w:t>
      </w:r>
      <w:r w:rsidR="00300F50">
        <w:t>šanas</w:t>
      </w:r>
      <w:r>
        <w:t xml:space="preserve"> pārskats</w:t>
      </w:r>
      <w:bookmarkEnd w:id="44"/>
    </w:p>
    <w:p w14:paraId="0438FCDF" w14:textId="551DAEB5" w:rsidR="00080385" w:rsidRDefault="00080385" w:rsidP="00080385">
      <w:pPr>
        <w:pStyle w:val="2-lmea-virsraksts"/>
        <w:numPr>
          <w:ilvl w:val="1"/>
          <w:numId w:val="25"/>
        </w:numPr>
      </w:pPr>
      <w:bookmarkStart w:id="45" w:name="_Toc132054018"/>
      <w:r w:rsidRPr="00080385">
        <w:t>Ievads pastiprinā</w:t>
      </w:r>
      <w:r w:rsidR="00300F50">
        <w:t xml:space="preserve">šanas </w:t>
      </w:r>
      <w:r w:rsidRPr="00080385">
        <w:t>mācīšanās</w:t>
      </w:r>
      <w:bookmarkEnd w:id="45"/>
    </w:p>
    <w:p w14:paraId="7D58E30E" w14:textId="0DDE50F9" w:rsidR="00080385" w:rsidRDefault="00080385" w:rsidP="00080385">
      <w:pPr>
        <w:pStyle w:val="3-lmea-virsraksts"/>
        <w:numPr>
          <w:ilvl w:val="2"/>
          <w:numId w:val="25"/>
        </w:numPr>
      </w:pPr>
      <w:bookmarkStart w:id="46" w:name="_Toc132054019"/>
      <w:r w:rsidRPr="00080385">
        <w:t>Galvenie</w:t>
      </w:r>
      <w:r>
        <w:t xml:space="preserve"> jēdzieni</w:t>
      </w:r>
      <w:bookmarkEnd w:id="46"/>
    </w:p>
    <w:p w14:paraId="071D4C3C" w14:textId="41631081" w:rsidR="00300F50" w:rsidRDefault="00300F50" w:rsidP="00300F50">
      <w:pPr>
        <w:pStyle w:val="Teksts"/>
      </w:pPr>
      <w:r>
        <w:t>Pastiprināšanas mācīšanās (RL) ir mašīnmācīšanās nozare, kas koncentrējas uz aģentu apmācību, lai pieņemtu lēmumus, balstoties uz viņu mijiedarbību ar vidi</w:t>
      </w:r>
      <w:sdt>
        <w:sdtPr>
          <w:id w:val="1818681193"/>
          <w:citation/>
        </w:sdtPr>
        <w:sdtContent>
          <w:r>
            <w:fldChar w:fldCharType="begin"/>
          </w:r>
          <w:r>
            <w:instrText xml:space="preserve"> CITATION reinforcement-learning:-an-introduction.-cambridge:-mit-press. \l 1062 </w:instrText>
          </w:r>
          <w:r>
            <w:fldChar w:fldCharType="separate"/>
          </w:r>
          <w:r w:rsidR="00974FA3">
            <w:rPr>
              <w:noProof/>
            </w:rPr>
            <w:t xml:space="preserve"> (Reinforcement Learning: An Introduction. Cambridge: MIT Press.)</w:t>
          </w:r>
          <w:r>
            <w:fldChar w:fldCharType="end"/>
          </w:r>
        </w:sdtContent>
      </w:sdt>
      <w:r>
        <w:t>. Galvenās RL problēmas sastāvdaļas ir aģents, stāvokļu telpa, darbību telpa, apbalvojuma funkcija un politika. Aģents apgūst optimālu politiku, kartējot stāvokļus uz darbībām, izpētot vidi un saņemot atgriezenisko saiti apbalvojuma vai soda veidā.</w:t>
      </w:r>
    </w:p>
    <w:p w14:paraId="1F7B71B4" w14:textId="5587CE24" w:rsidR="00080385" w:rsidRDefault="00300F50" w:rsidP="00300F50">
      <w:pPr>
        <w:pStyle w:val="3-lmea-virsraksts"/>
        <w:numPr>
          <w:ilvl w:val="2"/>
          <w:numId w:val="25"/>
        </w:numPr>
      </w:pPr>
      <w:bookmarkStart w:id="47" w:name="_Toc132054020"/>
      <w:r>
        <w:t>Markova lēmumu procesi (MLP)</w:t>
      </w:r>
      <w:bookmarkEnd w:id="47"/>
    </w:p>
    <w:p w14:paraId="43B281EC" w14:textId="5F4A5ADB" w:rsidR="00300F50" w:rsidRDefault="00300F50" w:rsidP="00300F50">
      <w:pPr>
        <w:pStyle w:val="Teksts"/>
      </w:pPr>
      <w:r w:rsidRPr="00300F50">
        <w:t>Būtisks RL jēdziens ir Markova lēmumu process (MLP), kas ir matemātiska</w:t>
      </w:r>
      <w:r>
        <w:t>is</w:t>
      </w:r>
      <w:r w:rsidRPr="00300F50">
        <w:t xml:space="preserve"> </w:t>
      </w:r>
      <w:proofErr w:type="spellStart"/>
      <w:r w:rsidRPr="00300F50">
        <w:rPr>
          <w:i/>
          <w:iCs/>
        </w:rPr>
        <w:t>framework</w:t>
      </w:r>
      <w:proofErr w:type="spellEnd"/>
      <w:r w:rsidRPr="00300F50">
        <w:t xml:space="preserve">, ko izmanto, lai modelētu lēmumu pieņemšanas problēmas stohastiskās vidēs </w:t>
      </w:r>
      <w:sdt>
        <w:sdtPr>
          <w:id w:val="-145366290"/>
          <w:citation/>
        </w:sdtPr>
        <w:sdtContent>
          <w:r>
            <w:fldChar w:fldCharType="begin"/>
          </w:r>
          <w:r>
            <w:instrText xml:space="preserve"> CITATION markov-decision-processes:-discrete-stochastic-dynamic-programming-(martin-l.-puterman) \l 1062 </w:instrText>
          </w:r>
          <w:r>
            <w:fldChar w:fldCharType="separate"/>
          </w:r>
          <w:r w:rsidR="00974FA3">
            <w:rPr>
              <w:noProof/>
            </w:rPr>
            <w:t>(Markov Decision Processes: Discrete Stochastic Dynamic Programming (Martin L. Puterman))</w:t>
          </w:r>
          <w:r>
            <w:fldChar w:fldCharType="end"/>
          </w:r>
        </w:sdtContent>
      </w:sdt>
      <w:r w:rsidRPr="00300F50">
        <w:t xml:space="preserve">. MLP tiek definēts ar kortežu (S, A, P, R, γ), kur S ir stāvokļu telpa, A ir darbību telpa, P ir pāreju modelis, R ir </w:t>
      </w:r>
      <w:r>
        <w:t>apbalvojuma</w:t>
      </w:r>
      <w:r w:rsidRPr="00300F50">
        <w:t xml:space="preserve"> funkcija, un γ ir atlaižu faktors. MLP mērķis ir atrast optimālu politiku, kas maksimizē sagaidāmo kumulatīvo atlaisto </w:t>
      </w:r>
      <w:r>
        <w:t>apbalvojumu</w:t>
      </w:r>
      <w:r w:rsidRPr="00300F50">
        <w:t>.</w:t>
      </w:r>
    </w:p>
    <w:p w14:paraId="43949F2C" w14:textId="464F9EA9" w:rsidR="00300F50" w:rsidRDefault="00300F50" w:rsidP="00300F50">
      <w:pPr>
        <w:pStyle w:val="2-lmea-virsraksts"/>
        <w:numPr>
          <w:ilvl w:val="1"/>
          <w:numId w:val="25"/>
        </w:numPr>
      </w:pPr>
      <w:bookmarkStart w:id="48" w:name="_Toc132054021"/>
      <w:r>
        <w:t>Vienīgā aģenta pastiprināšanas mācīšanas algoritmi</w:t>
      </w:r>
      <w:bookmarkEnd w:id="48"/>
    </w:p>
    <w:p w14:paraId="7EEE0BEF" w14:textId="02CDED2A" w:rsidR="00300F50" w:rsidRDefault="00300F50" w:rsidP="00300F50">
      <w:pPr>
        <w:pStyle w:val="3-lmea-virsraksts"/>
        <w:numPr>
          <w:ilvl w:val="2"/>
          <w:numId w:val="25"/>
        </w:numPr>
      </w:pPr>
      <w:bookmarkStart w:id="49" w:name="_Toc132054022"/>
      <w:r>
        <w:t>Uz modeli balstītas un no modeļa brīvas metodes</w:t>
      </w:r>
      <w:bookmarkEnd w:id="49"/>
    </w:p>
    <w:p w14:paraId="089E4F51" w14:textId="77DD51F4" w:rsidR="00DF0098" w:rsidRDefault="00DF0098" w:rsidP="00DF0098">
      <w:pPr>
        <w:pStyle w:val="Teksts"/>
      </w:pPr>
      <w:r w:rsidRPr="00DF0098">
        <w:t xml:space="preserve">Pastiprināšanas mācīšanās metodes var iedalīt divās plašās kategorijās: </w:t>
      </w:r>
      <w:r>
        <w:t xml:space="preserve">uz </w:t>
      </w:r>
      <w:r w:rsidRPr="00DF0098">
        <w:t xml:space="preserve">modeli balstītās un </w:t>
      </w:r>
      <w:r>
        <w:t xml:space="preserve">no </w:t>
      </w:r>
      <w:r w:rsidRPr="00DF0098">
        <w:t>mode</w:t>
      </w:r>
      <w:r>
        <w:t>ļa</w:t>
      </w:r>
      <w:r w:rsidRPr="00DF0098">
        <w:t xml:space="preserve"> brīv</w:t>
      </w:r>
      <w:r>
        <w:t>as</w:t>
      </w:r>
      <w:r w:rsidRPr="00DF0098">
        <w:t xml:space="preserve"> pieejas. </w:t>
      </w:r>
      <w:r>
        <w:t>Uz m</w:t>
      </w:r>
      <w:r w:rsidRPr="00DF0098">
        <w:t xml:space="preserve">odeli balstītās metodes balstās uz skaidru vides dinamikas modeli, piemēram, pāreju modeli un </w:t>
      </w:r>
      <w:r>
        <w:t>apbalvojuma</w:t>
      </w:r>
      <w:r w:rsidRPr="00DF0098">
        <w:t xml:space="preserve"> funkciju, lai plānotu darbības un atjaunotu aģenta zināšanas </w:t>
      </w:r>
      <w:sdt>
        <w:sdtPr>
          <w:id w:val="2041082284"/>
          <w:citation/>
        </w:sdtPr>
        <w:sdtContent>
          <w:r>
            <w:fldChar w:fldCharType="begin"/>
          </w:r>
          <w:r>
            <w:instrText xml:space="preserve"> CITATION planning-and-acting-in-partially-observable-stochastic-domains \l 1062 </w:instrText>
          </w:r>
          <w:r>
            <w:fldChar w:fldCharType="separate"/>
          </w:r>
          <w:r w:rsidR="00974FA3">
            <w:rPr>
              <w:noProof/>
            </w:rPr>
            <w:t>(Planning and acting in partially observable stochastic domains)</w:t>
          </w:r>
          <w:r>
            <w:fldChar w:fldCharType="end"/>
          </w:r>
        </w:sdtContent>
      </w:sdt>
      <w:r w:rsidRPr="00DF0098">
        <w:t xml:space="preserve">. Pretēji tam, </w:t>
      </w:r>
      <w:r>
        <w:t xml:space="preserve">no </w:t>
      </w:r>
      <w:r w:rsidRPr="00DF0098">
        <w:t>mode</w:t>
      </w:r>
      <w:r>
        <w:t>ļa</w:t>
      </w:r>
      <w:r w:rsidRPr="00DF0098">
        <w:t xml:space="preserve"> brīv</w:t>
      </w:r>
      <w:r>
        <w:t>a</w:t>
      </w:r>
      <w:r w:rsidRPr="00DF0098">
        <w:t>s metodes neprasa skaidras zināšanas par vides dinamiku un tā vietā apgūst tieši no aģenta mijiedarbības ar vidi.</w:t>
      </w:r>
    </w:p>
    <w:p w14:paraId="77C9FA54" w14:textId="77777777" w:rsidR="00DF0098" w:rsidRDefault="00DF0098" w:rsidP="00DF0098">
      <w:pPr>
        <w:pStyle w:val="Teksts"/>
      </w:pPr>
    </w:p>
    <w:p w14:paraId="709A2FB1" w14:textId="77777777" w:rsidR="00DF0098" w:rsidRDefault="00DF0098" w:rsidP="00DF0098">
      <w:pPr>
        <w:pStyle w:val="Teksts"/>
      </w:pPr>
    </w:p>
    <w:p w14:paraId="23AEEC5F" w14:textId="77777777" w:rsidR="00DF0098" w:rsidRDefault="00DF0098" w:rsidP="00DF0098">
      <w:pPr>
        <w:pStyle w:val="Teksts"/>
      </w:pPr>
    </w:p>
    <w:p w14:paraId="4F7CEF37" w14:textId="518481CA" w:rsidR="00300F50" w:rsidRDefault="00300F50" w:rsidP="00300F50">
      <w:pPr>
        <w:pStyle w:val="3-lmea-virsraksts"/>
        <w:numPr>
          <w:ilvl w:val="2"/>
          <w:numId w:val="25"/>
        </w:numPr>
      </w:pPr>
      <w:bookmarkStart w:id="50" w:name="_Toc132054023"/>
      <w:r>
        <w:lastRenderedPageBreak/>
        <w:t>Uz vērtībām balstītas metodes</w:t>
      </w:r>
      <w:bookmarkEnd w:id="50"/>
    </w:p>
    <w:p w14:paraId="606AA7C1" w14:textId="7B6E6B0C" w:rsidR="00DF0098" w:rsidRDefault="00DF0098" w:rsidP="00DF0098">
      <w:pPr>
        <w:pStyle w:val="Teksts"/>
      </w:pPr>
      <w:r w:rsidRPr="00DF0098">
        <w:t xml:space="preserve">Vērtības balstītas metodes apgūst optimālu vērtības funkciju, kas pēc tam tiek izmantota, lai izrietētu optimālu politiku. Q-mācīšanās ir plaši izmantota </w:t>
      </w:r>
      <w:r>
        <w:t xml:space="preserve">no </w:t>
      </w:r>
      <w:r w:rsidRPr="00DF0098">
        <w:t>mode</w:t>
      </w:r>
      <w:r>
        <w:t>ļa</w:t>
      </w:r>
      <w:r w:rsidRPr="00DF0098">
        <w:t xml:space="preserve"> brīvā, vērtības balstītā metode, kas novērtē darbības-vērtības funkciju Q(s, a) </w:t>
      </w:r>
      <w:sdt>
        <w:sdtPr>
          <w:id w:val="-1908226181"/>
          <w:citation/>
        </w:sdtPr>
        <w:sdtContent>
          <w:r>
            <w:fldChar w:fldCharType="begin"/>
          </w:r>
          <w:r>
            <w:instrText xml:space="preserve"> CITATION learning-from-delayed-rewards \l 1062 </w:instrText>
          </w:r>
          <w:r>
            <w:fldChar w:fldCharType="separate"/>
          </w:r>
          <w:r w:rsidR="00974FA3">
            <w:rPr>
              <w:noProof/>
            </w:rPr>
            <w:t>(Learning from delayed rewards)</w:t>
          </w:r>
          <w:r>
            <w:fldChar w:fldCharType="end"/>
          </w:r>
        </w:sdtContent>
      </w:sdt>
      <w:r w:rsidRPr="00DF0098">
        <w:t xml:space="preserve">. SARSA ir vēl viena vērtības balstīta metode, kas ir līdzīga Q-mācīšanās, galvenā atšķirība ir tā, ka SARSA ir </w:t>
      </w:r>
      <w:proofErr w:type="spellStart"/>
      <w:r w:rsidRPr="00DF0098">
        <w:rPr>
          <w:i/>
          <w:iCs/>
        </w:rPr>
        <w:t>on-policy</w:t>
      </w:r>
      <w:proofErr w:type="spellEnd"/>
      <w:r w:rsidRPr="00DF0098">
        <w:t xml:space="preserve"> metode, bet Q-mācīšanās ir </w:t>
      </w:r>
      <w:proofErr w:type="spellStart"/>
      <w:r w:rsidRPr="00DF0098">
        <w:rPr>
          <w:i/>
          <w:iCs/>
        </w:rPr>
        <w:t>off-policy</w:t>
      </w:r>
      <w:proofErr w:type="spellEnd"/>
      <w:r w:rsidRPr="00DF0098">
        <w:t xml:space="preserve"> </w:t>
      </w:r>
      <w:sdt>
        <w:sdtPr>
          <w:id w:val="341671209"/>
          <w:citation/>
        </w:sdtPr>
        <w:sdtContent>
          <w:r>
            <w:fldChar w:fldCharType="begin"/>
          </w:r>
          <w:r>
            <w:instrText xml:space="preserve"> CITATION on-line-q-learning-using-connectionist-systems-cued/f-infeng/tr-166 \l 1062 </w:instrText>
          </w:r>
          <w:r>
            <w:fldChar w:fldCharType="separate"/>
          </w:r>
          <w:r w:rsidR="00974FA3">
            <w:rPr>
              <w:noProof/>
            </w:rPr>
            <w:t>(On-line q-learning using connectionist systems cued/f-infeng/tr 166)</w:t>
          </w:r>
          <w:r>
            <w:fldChar w:fldCharType="end"/>
          </w:r>
        </w:sdtContent>
      </w:sdt>
      <w:r w:rsidRPr="00DF0098">
        <w:t>.</w:t>
      </w:r>
    </w:p>
    <w:p w14:paraId="750A1815" w14:textId="4EBA1EAA" w:rsidR="00300F50" w:rsidRDefault="00300F50" w:rsidP="00300F50">
      <w:pPr>
        <w:pStyle w:val="3-lmea-virsraksts"/>
        <w:numPr>
          <w:ilvl w:val="2"/>
          <w:numId w:val="25"/>
        </w:numPr>
      </w:pPr>
      <w:bookmarkStart w:id="51" w:name="_Toc132054024"/>
      <w:r>
        <w:t>Uz politikām balstītas metodes</w:t>
      </w:r>
      <w:bookmarkEnd w:id="51"/>
    </w:p>
    <w:p w14:paraId="6FB90C5C" w14:textId="55FDDC0C" w:rsidR="00DF0098" w:rsidRDefault="00DF0098" w:rsidP="00DF0098">
      <w:pPr>
        <w:pStyle w:val="Teksts"/>
      </w:pPr>
      <w:r w:rsidRPr="00DF0098">
        <w:t xml:space="preserve">Politikas balstītas metodes tieši apgūst optimālu politiku, nenovērtējot vērtības funkciju. REINFORCE ir klasiska politikas balstīta metode, kas izmanto politikas gradientu, lai atjauninātu politikas parametrus </w:t>
      </w:r>
      <w:sdt>
        <w:sdtPr>
          <w:id w:val="-1612889718"/>
          <w:citation/>
        </w:sdtPr>
        <w:sdtContent>
          <w:r>
            <w:fldChar w:fldCharType="begin"/>
          </w:r>
          <w:r>
            <w:instrText xml:space="preserve"> CITATION simple-statistical-gradient-following-algorithms-for-connectionist-reinforcement-learning \l 1062 </w:instrText>
          </w:r>
          <w:r>
            <w:fldChar w:fldCharType="separate"/>
          </w:r>
          <w:r w:rsidR="00974FA3">
            <w:rPr>
              <w:noProof/>
            </w:rPr>
            <w:t>(Simple statistical gradient-following algorithms for connectionist reinforcement learning)</w:t>
          </w:r>
          <w:r>
            <w:fldChar w:fldCharType="end"/>
          </w:r>
        </w:sdtContent>
      </w:sdt>
      <w:r w:rsidRPr="00DF0098">
        <w:t xml:space="preserve">. Ir piedāvātas uzlabotas politikas balstītas metodes, piemēram, </w:t>
      </w:r>
      <w:proofErr w:type="spellStart"/>
      <w:r w:rsidRPr="00DF0098">
        <w:rPr>
          <w:i/>
          <w:iCs/>
        </w:rPr>
        <w:t>Trust</w:t>
      </w:r>
      <w:proofErr w:type="spellEnd"/>
      <w:r w:rsidRPr="00DF0098">
        <w:rPr>
          <w:i/>
          <w:iCs/>
        </w:rPr>
        <w:t xml:space="preserve"> </w:t>
      </w:r>
      <w:proofErr w:type="spellStart"/>
      <w:r w:rsidRPr="00DF0098">
        <w:rPr>
          <w:i/>
          <w:iCs/>
        </w:rPr>
        <w:t>Region</w:t>
      </w:r>
      <w:proofErr w:type="spellEnd"/>
      <w:r w:rsidRPr="00DF0098">
        <w:rPr>
          <w:i/>
          <w:iCs/>
        </w:rPr>
        <w:t xml:space="preserve"> </w:t>
      </w:r>
      <w:proofErr w:type="spellStart"/>
      <w:r w:rsidRPr="00DF0098">
        <w:rPr>
          <w:i/>
          <w:iCs/>
        </w:rPr>
        <w:t>Policy</w:t>
      </w:r>
      <w:proofErr w:type="spellEnd"/>
      <w:r w:rsidRPr="00DF0098">
        <w:rPr>
          <w:i/>
          <w:iCs/>
        </w:rPr>
        <w:t xml:space="preserve"> </w:t>
      </w:r>
      <w:proofErr w:type="spellStart"/>
      <w:r w:rsidRPr="00DF0098">
        <w:rPr>
          <w:i/>
          <w:iCs/>
        </w:rPr>
        <w:t>Optimization</w:t>
      </w:r>
      <w:proofErr w:type="spellEnd"/>
      <w:r w:rsidRPr="00DF0098">
        <w:t xml:space="preserve"> (TRPO) un </w:t>
      </w:r>
      <w:proofErr w:type="spellStart"/>
      <w:r w:rsidRPr="00DF0098">
        <w:rPr>
          <w:i/>
          <w:iCs/>
        </w:rPr>
        <w:t>Proximal</w:t>
      </w:r>
      <w:proofErr w:type="spellEnd"/>
      <w:r w:rsidRPr="00DF0098">
        <w:rPr>
          <w:i/>
          <w:iCs/>
        </w:rPr>
        <w:t xml:space="preserve"> </w:t>
      </w:r>
      <w:proofErr w:type="spellStart"/>
      <w:r w:rsidRPr="00DF0098">
        <w:rPr>
          <w:i/>
          <w:iCs/>
        </w:rPr>
        <w:t>Policy</w:t>
      </w:r>
      <w:proofErr w:type="spellEnd"/>
      <w:r w:rsidRPr="00DF0098">
        <w:rPr>
          <w:i/>
          <w:iCs/>
        </w:rPr>
        <w:t xml:space="preserve"> </w:t>
      </w:r>
      <w:proofErr w:type="spellStart"/>
      <w:r w:rsidRPr="00DF0098">
        <w:rPr>
          <w:i/>
          <w:iCs/>
        </w:rPr>
        <w:t>Optimization</w:t>
      </w:r>
      <w:proofErr w:type="spellEnd"/>
      <w:r w:rsidRPr="00DF0098">
        <w:t xml:space="preserve"> (PPO), lai uzlabotu politikas gradientu metožu stabilitāti un efektivitāti</w:t>
      </w:r>
      <w:sdt>
        <w:sdtPr>
          <w:id w:val="-1319570961"/>
          <w:citation/>
        </w:sdtPr>
        <w:sdtContent>
          <w:r>
            <w:fldChar w:fldCharType="begin"/>
          </w:r>
          <w:r>
            <w:instrText xml:space="preserve"> CITATION trust-region-policy-optimization \l 1062 </w:instrText>
          </w:r>
          <w:r>
            <w:fldChar w:fldCharType="separate"/>
          </w:r>
          <w:r w:rsidR="00974FA3">
            <w:rPr>
              <w:noProof/>
            </w:rPr>
            <w:t xml:space="preserve"> (Trust region policy optimization)</w:t>
          </w:r>
          <w:r>
            <w:fldChar w:fldCharType="end"/>
          </w:r>
        </w:sdtContent>
      </w:sdt>
      <w:sdt>
        <w:sdtPr>
          <w:id w:val="-380718938"/>
          <w:citation/>
        </w:sdtPr>
        <w:sdtContent>
          <w:r>
            <w:fldChar w:fldCharType="begin"/>
          </w:r>
          <w:r>
            <w:instrText xml:space="preserve"> CITATION proximal-policy-optimization-algorithms \l 1062 </w:instrText>
          </w:r>
          <w:r>
            <w:fldChar w:fldCharType="separate"/>
          </w:r>
          <w:r w:rsidR="00974FA3">
            <w:rPr>
              <w:noProof/>
            </w:rPr>
            <w:t xml:space="preserve"> (Proximal Policy Optimization Algorithms)</w:t>
          </w:r>
          <w:r>
            <w:fldChar w:fldCharType="end"/>
          </w:r>
        </w:sdtContent>
      </w:sdt>
      <w:r w:rsidRPr="00DF0098">
        <w:t>.</w:t>
      </w:r>
    </w:p>
    <w:p w14:paraId="1A84CDAC" w14:textId="2D35EEBE" w:rsidR="00DF0098" w:rsidRDefault="00300F50" w:rsidP="00DF0098">
      <w:pPr>
        <w:pStyle w:val="3-lmea-virsraksts"/>
        <w:numPr>
          <w:ilvl w:val="2"/>
          <w:numId w:val="25"/>
        </w:numPr>
      </w:pPr>
      <w:bookmarkStart w:id="52" w:name="_Toc132054025"/>
      <w:r>
        <w:t>Aktiera – kritiķa metodes</w:t>
      </w:r>
      <w:bookmarkEnd w:id="52"/>
    </w:p>
    <w:p w14:paraId="537B6BCD" w14:textId="38A22D39" w:rsidR="00DF0098" w:rsidRDefault="00F06647" w:rsidP="00DF0098">
      <w:pPr>
        <w:pStyle w:val="Teksts"/>
      </w:pPr>
      <w:r w:rsidRPr="00F06647">
        <w:t xml:space="preserve">Aktiera-kritiķa metodes apvieno gan vērtības balstītas, gan politikas balstītas metodes, izmantojot vērtības funkciju (kritiķi), lai novērtētu darbības-vērtības funkciju Q(s, a), un atsevišķu politikas funkciju (aktieri), lai izvēlētos darbības. Asinhronās priekšrocības aktiera-kritiķa (A2C) un tā paralēlā versija A3C ir populāras aktiera-kritiķa metodes </w:t>
      </w:r>
      <w:sdt>
        <w:sdtPr>
          <w:id w:val="-1931962049"/>
          <w:citation/>
        </w:sdtPr>
        <w:sdtContent>
          <w:r>
            <w:fldChar w:fldCharType="begin"/>
          </w:r>
          <w:r>
            <w:instrText xml:space="preserve"> CITATION asynchronous-methods-for-deep-reinforcement-learning \l 1062 </w:instrText>
          </w:r>
          <w:r>
            <w:fldChar w:fldCharType="separate"/>
          </w:r>
          <w:r w:rsidR="00974FA3">
            <w:rPr>
              <w:noProof/>
            </w:rPr>
            <w:t>(Asynchronous methods for deep reinforcement learning)</w:t>
          </w:r>
          <w:r>
            <w:fldChar w:fldCharType="end"/>
          </w:r>
        </w:sdtContent>
      </w:sdt>
      <w:r w:rsidRPr="00F06647">
        <w:t xml:space="preserve">. Citas uzlabotas aktiera-kritiķa metodes ietver </w:t>
      </w:r>
      <w:proofErr w:type="spellStart"/>
      <w:r w:rsidRPr="00F06647">
        <w:rPr>
          <w:i/>
          <w:iCs/>
        </w:rPr>
        <w:t>Deep</w:t>
      </w:r>
      <w:proofErr w:type="spellEnd"/>
      <w:r w:rsidRPr="00F06647">
        <w:rPr>
          <w:i/>
          <w:iCs/>
        </w:rPr>
        <w:t xml:space="preserve"> </w:t>
      </w:r>
      <w:proofErr w:type="spellStart"/>
      <w:r w:rsidRPr="00F06647">
        <w:rPr>
          <w:i/>
          <w:iCs/>
        </w:rPr>
        <w:t>Deterministic</w:t>
      </w:r>
      <w:proofErr w:type="spellEnd"/>
      <w:r w:rsidRPr="00F06647">
        <w:rPr>
          <w:i/>
          <w:iCs/>
        </w:rPr>
        <w:t xml:space="preserve"> </w:t>
      </w:r>
      <w:proofErr w:type="spellStart"/>
      <w:r w:rsidRPr="00F06647">
        <w:rPr>
          <w:i/>
          <w:iCs/>
        </w:rPr>
        <w:t>Policy</w:t>
      </w:r>
      <w:proofErr w:type="spellEnd"/>
      <w:r w:rsidRPr="00F06647">
        <w:rPr>
          <w:i/>
          <w:iCs/>
        </w:rPr>
        <w:t xml:space="preserve"> Gradient </w:t>
      </w:r>
      <w:r w:rsidRPr="00F06647">
        <w:t xml:space="preserve">(DDPG) nepārtrauktām darbību telpām, </w:t>
      </w:r>
      <w:proofErr w:type="spellStart"/>
      <w:r w:rsidRPr="00F06647">
        <w:rPr>
          <w:i/>
          <w:iCs/>
        </w:rPr>
        <w:t>Twin</w:t>
      </w:r>
      <w:proofErr w:type="spellEnd"/>
      <w:r w:rsidRPr="00F06647">
        <w:rPr>
          <w:i/>
          <w:iCs/>
        </w:rPr>
        <w:t xml:space="preserve"> </w:t>
      </w:r>
      <w:proofErr w:type="spellStart"/>
      <w:r w:rsidRPr="00F06647">
        <w:rPr>
          <w:i/>
          <w:iCs/>
        </w:rPr>
        <w:t>Delayed</w:t>
      </w:r>
      <w:proofErr w:type="spellEnd"/>
      <w:r w:rsidRPr="00F06647">
        <w:rPr>
          <w:i/>
          <w:iCs/>
        </w:rPr>
        <w:t xml:space="preserve"> DDPG</w:t>
      </w:r>
      <w:r w:rsidRPr="00F06647">
        <w:t xml:space="preserve"> (TD3) un </w:t>
      </w:r>
      <w:proofErr w:type="spellStart"/>
      <w:r w:rsidRPr="00F06647">
        <w:rPr>
          <w:i/>
          <w:iCs/>
        </w:rPr>
        <w:t>Soft</w:t>
      </w:r>
      <w:proofErr w:type="spellEnd"/>
      <w:r w:rsidRPr="00F06647">
        <w:rPr>
          <w:i/>
          <w:iCs/>
        </w:rPr>
        <w:t xml:space="preserve"> </w:t>
      </w:r>
      <w:proofErr w:type="spellStart"/>
      <w:r w:rsidRPr="00F06647">
        <w:rPr>
          <w:i/>
          <w:iCs/>
        </w:rPr>
        <w:t>Actor-Critic</w:t>
      </w:r>
      <w:proofErr w:type="spellEnd"/>
      <w:r w:rsidRPr="00F06647">
        <w:t xml:space="preserve"> (SAC) </w:t>
      </w:r>
      <w:sdt>
        <w:sdtPr>
          <w:id w:val="-1402824128"/>
          <w:citation/>
        </w:sdtPr>
        <w:sdtContent>
          <w:r>
            <w:fldChar w:fldCharType="begin"/>
          </w:r>
          <w:r>
            <w:instrText xml:space="preserve"> CITATION continuous-control-with-deep-reinforcement-learning \l 1062 </w:instrText>
          </w:r>
          <w:r>
            <w:fldChar w:fldCharType="separate"/>
          </w:r>
          <w:r w:rsidR="00974FA3">
            <w:rPr>
              <w:noProof/>
            </w:rPr>
            <w:t>(Continuous control with deep reinforcement learning)</w:t>
          </w:r>
          <w:r>
            <w:fldChar w:fldCharType="end"/>
          </w:r>
        </w:sdtContent>
      </w:sdt>
      <w:sdt>
        <w:sdtPr>
          <w:id w:val="-1964952450"/>
          <w:citation/>
        </w:sdtPr>
        <w:sdtContent>
          <w:r>
            <w:fldChar w:fldCharType="begin"/>
          </w:r>
          <w:r>
            <w:instrText xml:space="preserve"> CITATION addressing-function-approximation-error-in-actor-critic-methods \l 1062 </w:instrText>
          </w:r>
          <w:r>
            <w:fldChar w:fldCharType="separate"/>
          </w:r>
          <w:r w:rsidR="00974FA3">
            <w:rPr>
              <w:noProof/>
            </w:rPr>
            <w:t xml:space="preserve"> (Addressing Function Approximation Error in Actor-Critic Methods)</w:t>
          </w:r>
          <w:r>
            <w:fldChar w:fldCharType="end"/>
          </w:r>
        </w:sdtContent>
      </w:sdt>
      <w:sdt>
        <w:sdtPr>
          <w:id w:val="1213694272"/>
          <w:citation/>
        </w:sdtPr>
        <w:sdtContent>
          <w:r>
            <w:fldChar w:fldCharType="begin"/>
          </w:r>
          <w:r>
            <w:instrText xml:space="preserve"> CITATION soft-actor-critic:-off-policy-maximum-entropy-deep-reinforcement-learning-with-a-stochastic-actor \l 1062 </w:instrText>
          </w:r>
          <w:r>
            <w:fldChar w:fldCharType="separate"/>
          </w:r>
          <w:r w:rsidR="00974FA3">
            <w:rPr>
              <w:noProof/>
            </w:rPr>
            <w:t xml:space="preserve"> (Soft actor-critic: Off-policy maximum entropy deep reinforcement learning with a stochastic actor)</w:t>
          </w:r>
          <w:r>
            <w:fldChar w:fldCharType="end"/>
          </w:r>
        </w:sdtContent>
      </w:sdt>
      <w:r w:rsidRPr="00F06647">
        <w:t>.</w:t>
      </w:r>
    </w:p>
    <w:p w14:paraId="1A03C192" w14:textId="77777777" w:rsidR="00F06647" w:rsidRDefault="00F06647" w:rsidP="00DF0098">
      <w:pPr>
        <w:pStyle w:val="Teksts"/>
      </w:pPr>
    </w:p>
    <w:p w14:paraId="4D81BF4F" w14:textId="77777777" w:rsidR="00F06647" w:rsidRDefault="00F06647" w:rsidP="00DF0098">
      <w:pPr>
        <w:pStyle w:val="Teksts"/>
      </w:pPr>
    </w:p>
    <w:p w14:paraId="450410D2" w14:textId="77777777" w:rsidR="00F06647" w:rsidRDefault="00F06647" w:rsidP="00DF0098">
      <w:pPr>
        <w:pStyle w:val="Teksts"/>
      </w:pPr>
    </w:p>
    <w:p w14:paraId="47014139" w14:textId="6A5BB6A7" w:rsidR="00F06647" w:rsidRPr="00DF0098" w:rsidRDefault="00F06647" w:rsidP="00F06647">
      <w:pPr>
        <w:pStyle w:val="2-lmea-virsraksts"/>
        <w:numPr>
          <w:ilvl w:val="1"/>
          <w:numId w:val="25"/>
        </w:numPr>
      </w:pPr>
      <w:bookmarkStart w:id="53" w:name="_Toc132054026"/>
      <w:r>
        <w:lastRenderedPageBreak/>
        <w:t>Izpētes un izmantošanas kompromiss</w:t>
      </w:r>
      <w:bookmarkEnd w:id="53"/>
    </w:p>
    <w:p w14:paraId="3B96E1C1" w14:textId="2F6E916C" w:rsidR="00F06647" w:rsidRPr="00F06647" w:rsidRDefault="00F06647" w:rsidP="00F06647">
      <w:pPr>
        <w:pStyle w:val="3-lmea-virsraksts"/>
        <w:numPr>
          <w:ilvl w:val="2"/>
          <w:numId w:val="25"/>
        </w:numPr>
      </w:pPr>
      <w:bookmarkStart w:id="54" w:name="_Toc132054027"/>
      <w:r>
        <w:t xml:space="preserve">Epsilon – </w:t>
      </w:r>
      <w:proofErr w:type="spellStart"/>
      <w:r w:rsidRPr="00F06647">
        <w:rPr>
          <w:i/>
          <w:iCs/>
        </w:rPr>
        <w:t>greedy</w:t>
      </w:r>
      <w:bookmarkEnd w:id="54"/>
      <w:proofErr w:type="spellEnd"/>
    </w:p>
    <w:p w14:paraId="19F7E1BB" w14:textId="49E2A818" w:rsidR="00F06647" w:rsidRDefault="00974FA3" w:rsidP="00F06647">
      <w:pPr>
        <w:pStyle w:val="Teksts"/>
      </w:pPr>
      <w:r w:rsidRPr="00974FA3">
        <w:t>Epsilon-mantkārīgs ir vienkārša izpētes stratēģija, kurā aģents ar varbūtību ε izvēlas nejaušu darbību un ar varbūtību 1-ε izvēlas darbību ar augstāko novērtēto vērtību.</w:t>
      </w:r>
    </w:p>
    <w:p w14:paraId="1AFBFEFA" w14:textId="1762B5F3" w:rsidR="00F06647" w:rsidRDefault="00F06647" w:rsidP="00F06647">
      <w:pPr>
        <w:pStyle w:val="3-lmea-virsraksts"/>
        <w:numPr>
          <w:ilvl w:val="2"/>
          <w:numId w:val="25"/>
        </w:numPr>
      </w:pPr>
      <w:bookmarkStart w:id="55" w:name="_Toc132054028"/>
      <w:r>
        <w:t>Augšējas uzticības robeža</w:t>
      </w:r>
      <w:bookmarkEnd w:id="55"/>
    </w:p>
    <w:p w14:paraId="3A938878" w14:textId="591DFD60" w:rsidR="00F06647" w:rsidRDefault="00974FA3" w:rsidP="00F06647">
      <w:pPr>
        <w:pStyle w:val="Teksts"/>
      </w:pPr>
      <w:r w:rsidRPr="00974FA3">
        <w:t xml:space="preserve">UCB ir </w:t>
      </w:r>
      <w:r w:rsidR="008B4465" w:rsidRPr="008B4465">
        <w:t>sarežģītāka</w:t>
      </w:r>
      <w:r w:rsidRPr="00974FA3">
        <w:t xml:space="preserve"> izpētes stratēģija, kas līdzsvaro izpēti un izmantošanu, ņemot vērā gan darbības novērtēto vērtību, gan tās nenoteiktību </w:t>
      </w:r>
      <w:sdt>
        <w:sdtPr>
          <w:id w:val="751248638"/>
          <w:citation/>
        </w:sdtPr>
        <w:sdtContent>
          <w:r>
            <w:fldChar w:fldCharType="begin"/>
          </w:r>
          <w:r>
            <w:instrText xml:space="preserve"> CITATION finite-time-analysis-of-the-multiarmed-bandit-problem \l 1062 </w:instrText>
          </w:r>
          <w:r>
            <w:fldChar w:fldCharType="separate"/>
          </w:r>
          <w:r>
            <w:rPr>
              <w:noProof/>
            </w:rPr>
            <w:t>(Finite-time analysis of the multiarmed bandit problem)</w:t>
          </w:r>
          <w:r>
            <w:fldChar w:fldCharType="end"/>
          </w:r>
        </w:sdtContent>
      </w:sdt>
      <w:r w:rsidRPr="00974FA3">
        <w:t>. Aģents izvēlas darbības, balstoties uz augšējām uzticības robežām, kas sniedz optimistisku novērtējumu par darbības potenciālo vērtību.</w:t>
      </w:r>
    </w:p>
    <w:p w14:paraId="1072C121" w14:textId="39E4222D" w:rsidR="00F06647" w:rsidRDefault="00F06647" w:rsidP="00F06647">
      <w:pPr>
        <w:pStyle w:val="3-lmea-virsraksts"/>
        <w:numPr>
          <w:ilvl w:val="2"/>
          <w:numId w:val="25"/>
        </w:numPr>
      </w:pPr>
      <w:bookmarkStart w:id="56" w:name="_Toc132054029"/>
      <w:r w:rsidRPr="00F06647">
        <w:t>Tompsona</w:t>
      </w:r>
      <w:r>
        <w:t xml:space="preserve"> izlase</w:t>
      </w:r>
      <w:bookmarkEnd w:id="56"/>
    </w:p>
    <w:p w14:paraId="6B08AA99" w14:textId="6FA2EA2B" w:rsidR="00F06647" w:rsidRPr="00F06647" w:rsidRDefault="00974FA3" w:rsidP="00F06647">
      <w:pPr>
        <w:pStyle w:val="Teksts"/>
      </w:pPr>
      <w:r w:rsidRPr="00974FA3">
        <w:t xml:space="preserve">Tompsona izlase ir vēl viena izpētes stratēģija, kas risina izpētes un izmantošanas kompromisu, uzturot </w:t>
      </w:r>
      <w:proofErr w:type="spellStart"/>
      <w:r w:rsidRPr="00974FA3">
        <w:rPr>
          <w:i/>
          <w:iCs/>
        </w:rPr>
        <w:t>Bayesian</w:t>
      </w:r>
      <w:proofErr w:type="spellEnd"/>
      <w:r w:rsidRPr="00974FA3">
        <w:rPr>
          <w:i/>
          <w:iCs/>
        </w:rPr>
        <w:t xml:space="preserve"> </w:t>
      </w:r>
      <w:proofErr w:type="spellStart"/>
      <w:r w:rsidRPr="00974FA3">
        <w:rPr>
          <w:i/>
          <w:iCs/>
        </w:rPr>
        <w:t>posterior</w:t>
      </w:r>
      <w:proofErr w:type="spellEnd"/>
      <w:r w:rsidRPr="00974FA3">
        <w:t xml:space="preserve"> sadalījumu pār darbības-vērtības funkciju un izvēloties darbības atbilstoši to optimālas iespējas varbūtībai </w:t>
      </w:r>
      <w:sdt>
        <w:sdtPr>
          <w:id w:val="941654090"/>
          <w:citation/>
        </w:sdtPr>
        <w:sdtContent>
          <w:r>
            <w:fldChar w:fldCharType="begin"/>
          </w:r>
          <w:r>
            <w:instrText xml:space="preserve"> CITATION a-tutorial-on-thompson-sampling \l 1062 </w:instrText>
          </w:r>
          <w:r>
            <w:fldChar w:fldCharType="separate"/>
          </w:r>
          <w:r>
            <w:rPr>
              <w:noProof/>
            </w:rPr>
            <w:t>(A Tutorial on Thompson Sampling)</w:t>
          </w:r>
          <w:r>
            <w:fldChar w:fldCharType="end"/>
          </w:r>
        </w:sdtContent>
      </w:sdt>
      <w:r w:rsidRPr="00974FA3">
        <w:t>. Šī pieeja ļauj aģentam adaptīvi līdzsvarot izpēti un izmantošanu, balstoties uz nenoteiktību tā novērtējumos.</w:t>
      </w:r>
    </w:p>
    <w:p w14:paraId="0928C47E" w14:textId="77777777" w:rsidR="008B4465" w:rsidRDefault="008D05B3">
      <w:pPr>
        <w:spacing w:after="160" w:line="259" w:lineRule="auto"/>
        <w:jc w:val="left"/>
      </w:pPr>
      <w:r>
        <w:br w:type="page"/>
      </w:r>
    </w:p>
    <w:p w14:paraId="2B1E7107" w14:textId="30B52139" w:rsidR="008B4465" w:rsidRDefault="004219C5" w:rsidP="004219C5">
      <w:pPr>
        <w:pStyle w:val="1-lmea-virsraksts"/>
        <w:numPr>
          <w:ilvl w:val="0"/>
          <w:numId w:val="25"/>
        </w:numPr>
      </w:pPr>
      <w:bookmarkStart w:id="57" w:name="_Toc132054030"/>
      <w:r>
        <w:lastRenderedPageBreak/>
        <w:t>Vairāku aģentu pastiprināšanas mācīšanas</w:t>
      </w:r>
      <w:bookmarkEnd w:id="57"/>
    </w:p>
    <w:p w14:paraId="090ACDB5" w14:textId="150DDCE0" w:rsidR="004219C5" w:rsidRDefault="004219C5" w:rsidP="004219C5">
      <w:pPr>
        <w:pStyle w:val="2-lmea-virsraksts"/>
        <w:numPr>
          <w:ilvl w:val="1"/>
          <w:numId w:val="25"/>
        </w:numPr>
      </w:pPr>
      <w:bookmarkStart w:id="58" w:name="_Toc132054031"/>
      <w:r>
        <w:t>Vairāku aģentu pastiprināšanas mācīšanas pārskats</w:t>
      </w:r>
      <w:bookmarkEnd w:id="58"/>
    </w:p>
    <w:p w14:paraId="2CAF87A2" w14:textId="1BF6C09E" w:rsidR="004219C5" w:rsidRDefault="004219C5" w:rsidP="004219C5">
      <w:pPr>
        <w:pStyle w:val="3-lmea-virsraksts"/>
        <w:numPr>
          <w:ilvl w:val="2"/>
          <w:numId w:val="25"/>
        </w:numPr>
      </w:pPr>
      <w:bookmarkStart w:id="59" w:name="_Toc132054032"/>
      <w:r>
        <w:t>Problēmas vairāku aģentu pastiprināšanas mācībās</w:t>
      </w:r>
      <w:bookmarkEnd w:id="59"/>
    </w:p>
    <w:p w14:paraId="6D1D83D7" w14:textId="585BD756" w:rsidR="004219C5" w:rsidRDefault="002D171F" w:rsidP="004219C5">
      <w:pPr>
        <w:pStyle w:val="Teksts"/>
      </w:pPr>
      <w:r>
        <w:t>Vairāku aģentu</w:t>
      </w:r>
      <w:r w:rsidR="004219C5" w:rsidRPr="004219C5">
        <w:t xml:space="preserve"> pastiprināšanas mācīšanās (DAPM) paplašina pastiprināšanas mācīšanos līdz vides iestatījumiem ar vairākiem aģentiem, ieviešot jaunas problēmas, piemēram, koordināciju, konkurenci un daļēju novērojamību </w:t>
      </w:r>
      <w:sdt>
        <w:sdtPr>
          <w:id w:val="-855970432"/>
          <w:citation/>
        </w:sdtPr>
        <w:sdtContent>
          <w:r w:rsidR="00206CE5">
            <w:fldChar w:fldCharType="begin"/>
          </w:r>
          <w:r w:rsidR="00206CE5">
            <w:instrText xml:space="preserve"> CITATION a-comprehensive-survey-of-multiagent-reinforcement-learning \l 1062 </w:instrText>
          </w:r>
          <w:r w:rsidR="00206CE5">
            <w:fldChar w:fldCharType="separate"/>
          </w:r>
          <w:r w:rsidR="00206CE5">
            <w:rPr>
              <w:noProof/>
            </w:rPr>
            <w:t>(A Comprehensive Survey of Multiagent Reinforcement Learning)</w:t>
          </w:r>
          <w:r w:rsidR="00206CE5">
            <w:fldChar w:fldCharType="end"/>
          </w:r>
        </w:sdtContent>
      </w:sdt>
      <w:r w:rsidR="004219C5" w:rsidRPr="004219C5">
        <w:t>. DAPM aģentiem ir jāapgūst pielāgoties citu aģentu stratēģijām, vienlaikus apgūstot savas optimālās politikas. Mērog</w:t>
      </w:r>
      <w:r>
        <w:t>ojamībai</w:t>
      </w:r>
      <w:r w:rsidR="004219C5" w:rsidRPr="004219C5">
        <w:t xml:space="preserve"> un stabilitātei ir svarīga nozīme MARL algoritmu izstrādē.</w:t>
      </w:r>
    </w:p>
    <w:p w14:paraId="3EB77C53" w14:textId="5EBD1F6D" w:rsidR="004219C5" w:rsidRDefault="004219C5" w:rsidP="004219C5">
      <w:pPr>
        <w:pStyle w:val="3-lmea-virsraksts"/>
        <w:numPr>
          <w:ilvl w:val="2"/>
          <w:numId w:val="25"/>
        </w:numPr>
      </w:pPr>
      <w:bookmarkStart w:id="60" w:name="_Toc132054033"/>
      <w:r>
        <w:t>Kooperatīvie, konkurējošie un jaukti scenāriji</w:t>
      </w:r>
      <w:bookmarkEnd w:id="60"/>
    </w:p>
    <w:p w14:paraId="4E14C85D" w14:textId="1DCB2B5C" w:rsidR="004219C5" w:rsidRDefault="002D171F" w:rsidP="002B6CFA">
      <w:pPr>
        <w:ind w:firstLine="720"/>
      </w:pPr>
      <w:r>
        <w:t>Vairāku aģentu</w:t>
      </w:r>
      <w:r w:rsidR="002B6CFA" w:rsidRPr="002B6CFA">
        <w:t xml:space="preserve"> iestatījumos aģenti var piedalīties kooperatīvos, konkur</w:t>
      </w:r>
      <w:r>
        <w:t>ējošo</w:t>
      </w:r>
      <w:r w:rsidR="002B6CFA" w:rsidRPr="002B6CFA">
        <w:t>s vai jauktos (kooperatīvi-konkur</w:t>
      </w:r>
      <w:r>
        <w:t>ējoš</w:t>
      </w:r>
      <w:r w:rsidR="002B6CFA" w:rsidRPr="002B6CFA">
        <w:t xml:space="preserve">os) scenārijos </w:t>
      </w:r>
      <w:sdt>
        <w:sdtPr>
          <w:id w:val="-1356342834"/>
          <w:citation/>
        </w:sdtPr>
        <w:sdtContent>
          <w:r w:rsidR="00206CE5">
            <w:fldChar w:fldCharType="begin"/>
          </w:r>
          <w:r w:rsidR="00206CE5">
            <w:instrText xml:space="preserve"> CITATION cooperative-multi-agent-learning:-the-state-of-the-art \l 1062 </w:instrText>
          </w:r>
          <w:r w:rsidR="00206CE5">
            <w:fldChar w:fldCharType="separate"/>
          </w:r>
          <w:r w:rsidR="00206CE5">
            <w:rPr>
              <w:noProof/>
            </w:rPr>
            <w:t>(Cooperative multi-agent learning: The state of the art)</w:t>
          </w:r>
          <w:r w:rsidR="00206CE5">
            <w:fldChar w:fldCharType="end"/>
          </w:r>
        </w:sdtContent>
      </w:sdt>
      <w:r w:rsidR="002B6CFA" w:rsidRPr="002B6CFA">
        <w:t xml:space="preserve">. Kooperatīvie scenāriji ietver aģentu kopīgu darbu, lai sasniegtu kopēju mērķi, bet konkurentu scenāriji ietver aģentus, kas cenšas maksimizēt savus individuālos </w:t>
      </w:r>
      <w:r>
        <w:t>apbalvojumus, palielinot</w:t>
      </w:r>
      <w:r w:rsidR="002B6CFA" w:rsidRPr="002B6CFA">
        <w:t xml:space="preserve"> citu aģentu </w:t>
      </w:r>
      <w:r>
        <w:t>zudumus</w:t>
      </w:r>
      <w:r w:rsidR="002B6CFA" w:rsidRPr="002B6CFA">
        <w:t>. Sajaukti scenāriji ietver gan kooperatīvus, gan konkurentus aspektus, kur aģentiem ir individuāli mērķi, bet vienlaikus ir jāsadarbojas, lai sasniegtu kopēju mērķi.</w:t>
      </w:r>
    </w:p>
    <w:p w14:paraId="05D16B7A" w14:textId="77777777" w:rsidR="004219C5" w:rsidRPr="004219C5" w:rsidRDefault="004219C5" w:rsidP="004219C5">
      <w:pPr>
        <w:pStyle w:val="Teksts"/>
      </w:pPr>
    </w:p>
    <w:p w14:paraId="1B3A45AE" w14:textId="77777777" w:rsidR="004219C5" w:rsidRPr="004219C5" w:rsidRDefault="004219C5" w:rsidP="004219C5">
      <w:pPr>
        <w:pStyle w:val="2-lmea-virsraksts"/>
        <w:numPr>
          <w:ilvl w:val="1"/>
          <w:numId w:val="25"/>
        </w:numPr>
      </w:pPr>
      <w:bookmarkStart w:id="61" w:name="_Toc132054034"/>
      <w:r>
        <w:t xml:space="preserve">Vairāku aģentu mācīšanas </w:t>
      </w:r>
      <w:proofErr w:type="spellStart"/>
      <w:r w:rsidRPr="004219C5">
        <w:rPr>
          <w:i/>
          <w:iCs/>
        </w:rPr>
        <w:t>frameworks</w:t>
      </w:r>
      <w:bookmarkEnd w:id="61"/>
      <w:proofErr w:type="spellEnd"/>
    </w:p>
    <w:p w14:paraId="0AF91D45" w14:textId="57602BCF" w:rsidR="004219C5" w:rsidRDefault="004219C5" w:rsidP="004219C5">
      <w:pPr>
        <w:pStyle w:val="3-lmea-virsraksts"/>
        <w:numPr>
          <w:ilvl w:val="2"/>
          <w:numId w:val="25"/>
        </w:numPr>
      </w:pPr>
      <w:bookmarkStart w:id="62" w:name="_Toc132054035"/>
      <w:r>
        <w:t>Neatkarīga Q-mācīšanās (IQL)</w:t>
      </w:r>
      <w:bookmarkEnd w:id="62"/>
    </w:p>
    <w:p w14:paraId="1E8197FE" w14:textId="4CFAA02B" w:rsidR="004219C5" w:rsidRDefault="002B6CFA" w:rsidP="004219C5">
      <w:pPr>
        <w:pStyle w:val="Teksts"/>
      </w:pPr>
      <w:r w:rsidRPr="002B6CFA">
        <w:t xml:space="preserve">IQL ir vienkāršs viena aģenta Q-mācīšanās paplašinājums </w:t>
      </w:r>
      <w:r>
        <w:t>vairāku aģe</w:t>
      </w:r>
      <w:r w:rsidR="002D171F">
        <w:t>n</w:t>
      </w:r>
      <w:r>
        <w:t>tu</w:t>
      </w:r>
      <w:r w:rsidRPr="002B6CFA">
        <w:t xml:space="preserve"> iestatījumiem </w:t>
      </w:r>
      <w:sdt>
        <w:sdtPr>
          <w:id w:val="-1539347985"/>
          <w:citation/>
        </w:sdtPr>
        <w:sdtContent>
          <w:r w:rsidR="00206CE5">
            <w:fldChar w:fldCharType="begin"/>
          </w:r>
          <w:r w:rsidR="00206CE5">
            <w:instrText xml:space="preserve"> CITATION multi-agent-reinforcement-learning:-independent-vs.-cooperative-agents \l 1062 </w:instrText>
          </w:r>
          <w:r w:rsidR="00206CE5">
            <w:fldChar w:fldCharType="separate"/>
          </w:r>
          <w:r w:rsidR="00206CE5">
            <w:rPr>
              <w:noProof/>
            </w:rPr>
            <w:t>(Multi-Agent Reinforcement Learning: Independent vs. Cooperative Agents)</w:t>
          </w:r>
          <w:r w:rsidR="00206CE5">
            <w:fldChar w:fldCharType="end"/>
          </w:r>
        </w:sdtContent>
      </w:sdt>
      <w:r w:rsidRPr="002B6CFA">
        <w:t>. Katrs aģents mācās neatkarīgi, izmantojot Q-mācīšanos, ignorējot citu aģentu klātbūtni. Lai gan ir vienkārši īstenot, IQL saskaras ar nestabilitāti un nesakrišanas problēmām, kas izraisa vides nestacionaritāti, ko izraisa citu aģentu vienlaikus notiekošā mācīšanās.</w:t>
      </w:r>
    </w:p>
    <w:p w14:paraId="27BCF8F2" w14:textId="77777777" w:rsidR="00206CE5" w:rsidRDefault="00206CE5" w:rsidP="004219C5">
      <w:pPr>
        <w:pStyle w:val="Teksts"/>
      </w:pPr>
    </w:p>
    <w:p w14:paraId="01F47F40" w14:textId="77777777" w:rsidR="00206CE5" w:rsidRDefault="00206CE5" w:rsidP="004219C5">
      <w:pPr>
        <w:pStyle w:val="Teksts"/>
      </w:pPr>
    </w:p>
    <w:p w14:paraId="30711761" w14:textId="6040D926" w:rsidR="004219C5" w:rsidRDefault="004219C5" w:rsidP="004219C5">
      <w:pPr>
        <w:pStyle w:val="3-lmea-virsraksts"/>
        <w:numPr>
          <w:ilvl w:val="2"/>
          <w:numId w:val="25"/>
        </w:numPr>
      </w:pPr>
      <w:bookmarkStart w:id="63" w:name="_Toc132054036"/>
      <w:r>
        <w:lastRenderedPageBreak/>
        <w:t>Kopīgas darbības mācīšanās (JAL)</w:t>
      </w:r>
      <w:bookmarkEnd w:id="63"/>
    </w:p>
    <w:p w14:paraId="00DE0A99" w14:textId="55F404AE" w:rsidR="004219C5" w:rsidRDefault="002B6CFA" w:rsidP="002B6CFA">
      <w:pPr>
        <w:ind w:firstLine="720"/>
      </w:pPr>
      <w:r w:rsidRPr="002B6CFA">
        <w:t xml:space="preserve">JAL ir pieeja, kas modelē visu aģentu kopīgo darbību telpu un apgūst centralizētu Q-funkciju </w:t>
      </w:r>
      <w:sdt>
        <w:sdtPr>
          <w:id w:val="331810024"/>
          <w:citation/>
        </w:sdtPr>
        <w:sdtContent>
          <w:r w:rsidR="00206CE5">
            <w:fldChar w:fldCharType="begin"/>
          </w:r>
          <w:r w:rsidR="00206CE5">
            <w:instrText xml:space="preserve"> CITATION markov-games-as-a-framework-for-multi-agent-reinforcement-learning \l 1062 </w:instrText>
          </w:r>
          <w:r w:rsidR="00206CE5">
            <w:fldChar w:fldCharType="separate"/>
          </w:r>
          <w:r w:rsidR="00206CE5">
            <w:rPr>
              <w:noProof/>
            </w:rPr>
            <w:t>(Markov games as a framework for multi-agent reinforcement learning)</w:t>
          </w:r>
          <w:r w:rsidR="00206CE5">
            <w:fldChar w:fldCharType="end"/>
          </w:r>
        </w:sdtContent>
      </w:sdt>
      <w:r w:rsidRPr="002B6CFA">
        <w:t>. Tomēr JAL mērog</w:t>
      </w:r>
      <w:r>
        <w:t>ojamībai</w:t>
      </w:r>
      <w:r w:rsidRPr="002B6CFA">
        <w:t xml:space="preserve"> ir ierobežojumi, ko izraisa kopīgās</w:t>
      </w:r>
      <w:r w:rsidRPr="002B6CFA">
        <w:t xml:space="preserve"> </w:t>
      </w:r>
      <w:r w:rsidRPr="002B6CFA">
        <w:t>darbības telpas eksponenciālais pieaugums, palielinoties aģentu skaitam.</w:t>
      </w:r>
    </w:p>
    <w:p w14:paraId="6530168D" w14:textId="77777777" w:rsidR="004219C5" w:rsidRDefault="004219C5" w:rsidP="004219C5">
      <w:pPr>
        <w:pStyle w:val="Teksts"/>
      </w:pPr>
    </w:p>
    <w:p w14:paraId="10C7FBD9" w14:textId="7D5177F2" w:rsidR="004219C5" w:rsidRDefault="004219C5" w:rsidP="004219C5">
      <w:pPr>
        <w:pStyle w:val="3-lmea-virsraksts"/>
        <w:numPr>
          <w:ilvl w:val="2"/>
          <w:numId w:val="25"/>
        </w:numPr>
      </w:pPr>
      <w:bookmarkStart w:id="64" w:name="_Toc132054037"/>
      <w:r>
        <w:t>Koordinētā pastiprināšanās mācīšanās (CRL)</w:t>
      </w:r>
      <w:bookmarkEnd w:id="64"/>
    </w:p>
    <w:p w14:paraId="576C8014" w14:textId="0C9E1D6E" w:rsidR="004219C5" w:rsidRPr="004219C5" w:rsidRDefault="002B6CFA" w:rsidP="004219C5">
      <w:pPr>
        <w:pStyle w:val="Teksts"/>
      </w:pPr>
      <w:r w:rsidRPr="002B6CFA">
        <w:t xml:space="preserve">CRL metodes mērķis ir risināt koordinācijas problēmu, iekļaujot koordinācijas mehānismus mācīšanās procesā </w:t>
      </w:r>
      <w:sdt>
        <w:sdtPr>
          <w:id w:val="1085809409"/>
          <w:citation/>
        </w:sdtPr>
        <w:sdtContent>
          <w:r w:rsidR="00206CE5">
            <w:fldChar w:fldCharType="begin"/>
          </w:r>
          <w:r w:rsidR="00206CE5">
            <w:instrText xml:space="preserve"> CITATION coordinated-reinforcement-learning \l 1062 </w:instrText>
          </w:r>
          <w:r w:rsidR="00206CE5">
            <w:fldChar w:fldCharType="separate"/>
          </w:r>
          <w:r w:rsidR="00206CE5">
            <w:rPr>
              <w:noProof/>
            </w:rPr>
            <w:t>(Coordinated Reinforcement Learning)</w:t>
          </w:r>
          <w:r w:rsidR="00206CE5">
            <w:fldChar w:fldCharType="end"/>
          </w:r>
        </w:sdtContent>
      </w:sdt>
      <w:r w:rsidRPr="002B6CFA">
        <w:t>. Šie mehānismi var būt izteikti, piemēram, komunikācijas kanāli vai kopīga zināšana, vai netieši, piemēram, apgūstot koordinētas darbības bez skaidras koordinācijas.</w:t>
      </w:r>
    </w:p>
    <w:p w14:paraId="5A5CE0D9" w14:textId="77777777" w:rsidR="004219C5" w:rsidRDefault="004219C5" w:rsidP="004219C5">
      <w:pPr>
        <w:pStyle w:val="2-lmea-virsraksts"/>
        <w:numPr>
          <w:ilvl w:val="1"/>
          <w:numId w:val="25"/>
        </w:numPr>
      </w:pPr>
      <w:bookmarkStart w:id="65" w:name="_Toc132054038"/>
      <w:r>
        <w:t>Komunikācija vairāku aģentu pastiprināšanas mācīšanās</w:t>
      </w:r>
      <w:bookmarkEnd w:id="65"/>
    </w:p>
    <w:p w14:paraId="5415B8D4" w14:textId="77777777" w:rsidR="004219C5" w:rsidRDefault="004219C5" w:rsidP="004219C5">
      <w:pPr>
        <w:pStyle w:val="3-lmea-virsraksts"/>
        <w:numPr>
          <w:ilvl w:val="2"/>
          <w:numId w:val="25"/>
        </w:numPr>
      </w:pPr>
      <w:bookmarkStart w:id="66" w:name="_Toc132054039"/>
      <w:r>
        <w:t>Ziņu nodošanas pieejas</w:t>
      </w:r>
      <w:bookmarkEnd w:id="66"/>
    </w:p>
    <w:p w14:paraId="40D223EA" w14:textId="5973B29C" w:rsidR="004219C5" w:rsidRDefault="002B6CFA" w:rsidP="004219C5">
      <w:pPr>
        <w:pStyle w:val="Teksts"/>
      </w:pPr>
      <w:r w:rsidRPr="002B6CFA">
        <w:t xml:space="preserve">Ziņu nodošanas pieejas ļauj aģentiem apmainīties ar informāciju mācīšanās procesa laikā, veicinot koordināciju un sadarbību </w:t>
      </w:r>
      <w:sdt>
        <w:sdtPr>
          <w:id w:val="35786155"/>
          <w:citation/>
        </w:sdtPr>
        <w:sdtContent>
          <w:r w:rsidR="00206CE5">
            <w:fldChar w:fldCharType="begin"/>
          </w:r>
          <w:r w:rsidR="00206CE5">
            <w:instrText xml:space="preserve"> CITATION fully-decentralized-multi-agent-reinforcement-learning-with-networked-agents \l 1062 </w:instrText>
          </w:r>
          <w:r w:rsidR="00206CE5">
            <w:fldChar w:fldCharType="separate"/>
          </w:r>
          <w:r w:rsidR="00206CE5">
            <w:rPr>
              <w:noProof/>
            </w:rPr>
            <w:t>(Fully decentralized multi-agent reinforcement learning with networked agents)</w:t>
          </w:r>
          <w:r w:rsidR="00206CE5">
            <w:fldChar w:fldCharType="end"/>
          </w:r>
        </w:sdtContent>
      </w:sdt>
      <w:r w:rsidRPr="002B6CFA">
        <w:t>. Šīs pieejas var būt centralizētas, kur centrālais vadītājs pārvalda komunikāciju, vai decentralizētas, kur aģenti tieši sazinās viens ar otru.</w:t>
      </w:r>
    </w:p>
    <w:p w14:paraId="154C8CA5" w14:textId="77777777" w:rsidR="004219C5" w:rsidRDefault="004219C5" w:rsidP="004219C5">
      <w:pPr>
        <w:pStyle w:val="3-lmea-virsraksts"/>
        <w:numPr>
          <w:ilvl w:val="2"/>
          <w:numId w:val="25"/>
        </w:numPr>
      </w:pPr>
      <w:bookmarkStart w:id="67" w:name="_Toc132054040"/>
      <w:r>
        <w:t>Diferencējamā starpaģentu mācīšanās (DIAL)</w:t>
      </w:r>
      <w:bookmarkEnd w:id="67"/>
    </w:p>
    <w:p w14:paraId="4C6B96AE" w14:textId="79AC446B" w:rsidR="002B6CFA" w:rsidRDefault="002B6CFA" w:rsidP="002B6CFA">
      <w:pPr>
        <w:ind w:firstLine="720"/>
      </w:pPr>
      <w:r>
        <w:t xml:space="preserve">DIAL ir metode komunikācijas un koordinācijas </w:t>
      </w:r>
      <w:proofErr w:type="spellStart"/>
      <w:r>
        <w:t>end</w:t>
      </w:r>
      <w:proofErr w:type="spellEnd"/>
      <w:r>
        <w:t>-to-</w:t>
      </w:r>
      <w:proofErr w:type="spellStart"/>
      <w:r>
        <w:t>end</w:t>
      </w:r>
      <w:proofErr w:type="spellEnd"/>
      <w:r>
        <w:t xml:space="preserve"> apguvei </w:t>
      </w:r>
      <w:r>
        <w:t>vairāku aģentu</w:t>
      </w:r>
      <w:r>
        <w:t xml:space="preserve"> iestatījumos </w:t>
      </w:r>
      <w:sdt>
        <w:sdtPr>
          <w:id w:val="1574851998"/>
          <w:citation/>
        </w:sdtPr>
        <w:sdtContent>
          <w:r w:rsidR="00206CE5">
            <w:fldChar w:fldCharType="begin"/>
          </w:r>
          <w:r w:rsidR="00206CE5">
            <w:instrText xml:space="preserve"> CITATION learning-to-communicate-with-deep-multi-agent-reinforcement-learning \l 1062 </w:instrText>
          </w:r>
          <w:r w:rsidR="00206CE5">
            <w:fldChar w:fldCharType="separate"/>
          </w:r>
          <w:r w:rsidR="00206CE5">
            <w:rPr>
              <w:noProof/>
            </w:rPr>
            <w:t>(Learning to communicate with deep multi-agent reinforcement learning)</w:t>
          </w:r>
          <w:r w:rsidR="00206CE5">
            <w:fldChar w:fldCharType="end"/>
          </w:r>
        </w:sdtContent>
      </w:sdt>
      <w:r>
        <w:t>. Tā izmanto diferencējamu komunikācijas kanālu, kas ļauj kopīgi apgūt komunikācijas un lēmumu pieņemšanas politikas, ļaujot aģentiem pielāgot savas komunikācijas stratēģijas, lai uzlabotu veiktspēju.</w:t>
      </w:r>
    </w:p>
    <w:p w14:paraId="5680607C" w14:textId="0627807C" w:rsidR="002B6CFA" w:rsidRDefault="002B6CFA" w:rsidP="002B6CFA">
      <w:pPr>
        <w:pStyle w:val="3-lmea-virsraksts"/>
        <w:numPr>
          <w:ilvl w:val="2"/>
          <w:numId w:val="25"/>
        </w:numPr>
      </w:pPr>
      <w:bookmarkStart w:id="68" w:name="_Toc132054041"/>
      <w:r>
        <w:t>Komunikācijas protokoli un arhitektūras</w:t>
      </w:r>
      <w:bookmarkEnd w:id="68"/>
    </w:p>
    <w:p w14:paraId="217E0F83" w14:textId="4314CC1A" w:rsidR="002D171F" w:rsidRDefault="002B6CFA" w:rsidP="00206CE5">
      <w:pPr>
        <w:ind w:firstLine="720"/>
      </w:pPr>
      <w:r>
        <w:t>Vairāku aģentu</w:t>
      </w:r>
      <w:r>
        <w:t xml:space="preserve"> pastiprināšanas mācīšanās jomā ir piedāvāti dažādi komunikācijas protokoli un arhitektūras, lai veicinātu informācijas apmaiņu un koordināciju </w:t>
      </w:r>
      <w:sdt>
        <w:sdtPr>
          <w:id w:val="1534853790"/>
          <w:citation/>
        </w:sdtPr>
        <w:sdtContent>
          <w:r w:rsidR="00206CE5">
            <w:fldChar w:fldCharType="begin"/>
          </w:r>
          <w:r w:rsidR="00206CE5">
            <w:instrText xml:space="preserve"> CITATION learning-multiagent-communication-with-backpropagation \l 1062 </w:instrText>
          </w:r>
          <w:r w:rsidR="00206CE5">
            <w:fldChar w:fldCharType="separate"/>
          </w:r>
          <w:r w:rsidR="00206CE5">
            <w:rPr>
              <w:noProof/>
            </w:rPr>
            <w:t>(Learning multiagent communication with backpropagation)</w:t>
          </w:r>
          <w:r w:rsidR="00206CE5">
            <w:fldChar w:fldCharType="end"/>
          </w:r>
        </w:sdtContent>
      </w:sdt>
      <w:r>
        <w:t xml:space="preserve">. Tajos </w:t>
      </w:r>
      <w:r>
        <w:lastRenderedPageBreak/>
        <w:t>ietilpst gan izteiktas komunikācijas shēmas, piemēram, ziņu nodošana un kopīga atmiņa, gan netiešas komunikācijas shēmas, piemēram, mācīšanās, vērojot citu aģentu darbības.</w:t>
      </w:r>
    </w:p>
    <w:p w14:paraId="567B5132" w14:textId="51201847" w:rsidR="002B6CFA" w:rsidRDefault="002D171F" w:rsidP="002D171F">
      <w:pPr>
        <w:pStyle w:val="2-lmea-virsraksts"/>
        <w:numPr>
          <w:ilvl w:val="1"/>
          <w:numId w:val="25"/>
        </w:numPr>
      </w:pPr>
      <w:bookmarkStart w:id="69" w:name="_Toc132054042"/>
      <w:r>
        <w:t>Centralizēta apmācība ar decentralizētu izpildi</w:t>
      </w:r>
      <w:bookmarkEnd w:id="69"/>
    </w:p>
    <w:p w14:paraId="3C234E25" w14:textId="347A6AEA" w:rsidR="002D171F" w:rsidRDefault="002D171F" w:rsidP="002D171F">
      <w:pPr>
        <w:pStyle w:val="3-lmea-virsraksts"/>
        <w:numPr>
          <w:ilvl w:val="2"/>
          <w:numId w:val="25"/>
        </w:numPr>
      </w:pPr>
      <w:bookmarkStart w:id="70" w:name="_Toc132054043"/>
      <w:r>
        <w:t>Pretfaktiskie vairāku aģentu politikas gradienti (COMA)</w:t>
      </w:r>
      <w:bookmarkEnd w:id="70"/>
      <w:r>
        <w:t xml:space="preserve"> </w:t>
      </w:r>
    </w:p>
    <w:p w14:paraId="75933758" w14:textId="1A35CBD8" w:rsidR="002D171F" w:rsidRDefault="002D171F" w:rsidP="002D171F">
      <w:pPr>
        <w:pStyle w:val="Teksts"/>
      </w:pPr>
      <w:r>
        <w:t xml:space="preserve">COMA ir centralizētas apmācības pieeja, kas izmanto centralizētu kritiķi, lai novērtētu pretfaktiskās priekšrocības katram aģentam, ļaujot stabilai decentralizētu politiku apgūšanai </w:t>
      </w:r>
      <w:sdt>
        <w:sdtPr>
          <w:id w:val="-328979854"/>
          <w:citation/>
        </w:sdtPr>
        <w:sdtContent>
          <w:r w:rsidR="00206CE5">
            <w:fldChar w:fldCharType="begin"/>
          </w:r>
          <w:r w:rsidR="00206CE5">
            <w:instrText xml:space="preserve"> CITATION stabilising-experience-replay-for-deep-multi-agent-reinforcement-learning \l 1062 </w:instrText>
          </w:r>
          <w:r w:rsidR="00206CE5">
            <w:fldChar w:fldCharType="separate"/>
          </w:r>
          <w:r w:rsidR="00206CE5">
            <w:rPr>
              <w:noProof/>
            </w:rPr>
            <w:t>(Stabilising experience replay for deep multi-agent reinforcement learning)</w:t>
          </w:r>
          <w:r w:rsidR="00206CE5">
            <w:fldChar w:fldCharType="end"/>
          </w:r>
        </w:sdtContent>
      </w:sdt>
      <w:r>
        <w:t>. Decentralizētās politikas tiek izpildītas neatkarīgi katram aģentam laikā, kad tās tiek izvietotas.</w:t>
      </w:r>
    </w:p>
    <w:p w14:paraId="3E5FC313" w14:textId="77777777" w:rsidR="002D171F" w:rsidRDefault="002D171F" w:rsidP="002D171F">
      <w:pPr>
        <w:pStyle w:val="3-lmea-virsraksts"/>
        <w:numPr>
          <w:ilvl w:val="2"/>
          <w:numId w:val="25"/>
        </w:numPr>
      </w:pPr>
      <w:bookmarkStart w:id="71" w:name="_Toc132054044"/>
      <w:r w:rsidRPr="002D171F">
        <w:t>QMIX un VDN</w:t>
      </w:r>
      <w:bookmarkEnd w:id="71"/>
    </w:p>
    <w:p w14:paraId="27CDEF41" w14:textId="009D1211" w:rsidR="002D171F" w:rsidRDefault="002D171F" w:rsidP="002D171F">
      <w:pPr>
        <w:pStyle w:val="Teksts"/>
      </w:pPr>
      <w:r w:rsidRPr="002D171F">
        <w:t xml:space="preserve">QMIX un vērtību dekompozīcijas tīkli (VDN) ir metodes decentralizētu politiku apgūšanai ar centralizētu apmācību </w:t>
      </w:r>
      <w:sdt>
        <w:sdtPr>
          <w:id w:val="-1841221259"/>
          <w:citation/>
        </w:sdtPr>
        <w:sdtContent>
          <w:r w:rsidR="00206CE5">
            <w:fldChar w:fldCharType="begin"/>
          </w:r>
          <w:r w:rsidR="00206CE5">
            <w:instrText xml:space="preserve"> CITATION qmix:-monotonic-value-function-factorisation-for-deep-multi-agent-reinforcement-learning \l 1062 </w:instrText>
          </w:r>
          <w:r w:rsidR="00206CE5">
            <w:fldChar w:fldCharType="separate"/>
          </w:r>
          <w:r w:rsidR="00206CE5">
            <w:rPr>
              <w:noProof/>
            </w:rPr>
            <w:t>(QMIX: Monotonic value function factorisation for deep multi-agent reinforcement Learning)</w:t>
          </w:r>
          <w:r w:rsidR="00206CE5">
            <w:fldChar w:fldCharType="end"/>
          </w:r>
        </w:sdtContent>
      </w:sdt>
      <w:sdt>
        <w:sdtPr>
          <w:id w:val="-1886552201"/>
          <w:citation/>
        </w:sdtPr>
        <w:sdtContent>
          <w:r w:rsidR="00206CE5">
            <w:fldChar w:fldCharType="begin"/>
          </w:r>
          <w:r w:rsidR="00206CE5">
            <w:instrText xml:space="preserve"> CITATION value-decomposition-networks-for-cooperative-multi-agent-learning-based-on-team-reward \l 1062 </w:instrText>
          </w:r>
          <w:r w:rsidR="00206CE5">
            <w:fldChar w:fldCharType="separate"/>
          </w:r>
          <w:r w:rsidR="00206CE5">
            <w:rPr>
              <w:noProof/>
            </w:rPr>
            <w:t xml:space="preserve"> (Value-decomposition networks for cooperative multi-agent learning based on team reward)</w:t>
          </w:r>
          <w:r w:rsidR="00206CE5">
            <w:fldChar w:fldCharType="end"/>
          </w:r>
        </w:sdtContent>
      </w:sdt>
      <w:r w:rsidRPr="002D171F">
        <w:t>. Tie izmanto centralizētu vērtības funkciju, kas ir dekomponējama individuālās aģentu vērtības funkcijās, ļaujot decentralizētai izpildei, izmantojot centralizētās apmācības priekšrocības.</w:t>
      </w:r>
    </w:p>
    <w:p w14:paraId="520E726E" w14:textId="2BD5A676" w:rsidR="008B4465" w:rsidRDefault="008B4465" w:rsidP="002D171F">
      <w:pPr>
        <w:pStyle w:val="Teksts"/>
      </w:pPr>
      <w:r>
        <w:br w:type="page"/>
      </w:r>
    </w:p>
    <w:p w14:paraId="612F4DC9" w14:textId="77777777" w:rsidR="00F94AEE" w:rsidRPr="008D05B3" w:rsidRDefault="00F94AEE" w:rsidP="00DF0098">
      <w:pPr>
        <w:pStyle w:val="Teksts"/>
        <w:rPr>
          <w:rFonts w:ascii="Times New Roman Bold" w:hAnsi="Times New Roman Bold"/>
          <w:sz w:val="28"/>
          <w:szCs w:val="28"/>
        </w:rPr>
      </w:pPr>
    </w:p>
    <w:p w14:paraId="1CBF3EE4" w14:textId="4F9C6E84" w:rsidR="000D4CAB" w:rsidRPr="00850A4D" w:rsidRDefault="00850A4D" w:rsidP="00D5577D">
      <w:pPr>
        <w:pStyle w:val="1-lmea-virsraksts"/>
        <w:numPr>
          <w:ilvl w:val="0"/>
          <w:numId w:val="25"/>
        </w:numPr>
        <w:rPr>
          <w:color w:val="000000" w:themeColor="text1"/>
        </w:rPr>
      </w:pPr>
      <w:bookmarkStart w:id="72" w:name="_Toc132054045"/>
      <w:r w:rsidRPr="00850A4D">
        <w:rPr>
          <w:color w:val="000000" w:themeColor="text1"/>
        </w:rPr>
        <w:t>Iekštelpas vides procedurāla ģenerēšana</w:t>
      </w:r>
      <w:bookmarkEnd w:id="34"/>
      <w:bookmarkEnd w:id="72"/>
    </w:p>
    <w:p w14:paraId="06505A1F" w14:textId="4F1A8810" w:rsidR="002A5375" w:rsidRDefault="002A5375" w:rsidP="00CA60CC">
      <w:pPr>
        <w:pStyle w:val="Teksts"/>
        <w:rPr>
          <w:b/>
          <w:bCs/>
        </w:rPr>
      </w:pPr>
      <w:bookmarkStart w:id="73" w:name="_Toc122525200"/>
      <w:r w:rsidRPr="002A5375">
        <w:t>Procedurālā iekštelpu vides ģenerēšana ir tehnika, kas ļauj virtuāli veidot telpas un vides. Šī tehnika izmanto algoritmus un noteikumus, lai automātiski ģenerētu nejaušo telpas plānojumu, izmantojot programmatūru. Rezultējošās telpas var tikt izmantotas video spēlēs, simulācijās un citās interaktīvās lietojumprogrammās. Procedurāli ģenerēto vižu labums ceļa meklēšanas algoritmu  testēšanai ir tas, ka procedurāli ģenerētas vides piedāvā lielāku variāciju telpu savstarpējam novietojumam, un šķēršļu novietojumam. Algoritmu testēšana telpās, kas pastāv reālajā dzīvē, ierobežo apstākļu variāciju, jo lielākoties dzīvokļu plānojumi balstās uz vienādiem arhitektūras un dizaina principiem, secīgi – tiem bieži ir līdzīgas īpašības. Savukārt robota efektivitāti neietekmē cik skaisti, vai ērti ir izvietotas mēbeles istabā, to ietekmē tikai iespēja precīzi un kvalitatīvi plānot savu ceļu jebkurā vidē.</w:t>
      </w:r>
      <w:r>
        <w:t xml:space="preserve"> Šajā darbā, </w:t>
      </w:r>
      <w:proofErr w:type="spellStart"/>
      <w:r>
        <w:t>procedurālo</w:t>
      </w:r>
      <w:proofErr w:type="spellEnd"/>
      <w:r>
        <w:t xml:space="preserve"> vides ģenerēšanu var sadalīt trijos būtiskajos posmos: vides skeleta veidošana, durvju izvietošana un mēbeļu izvietošana.</w:t>
      </w:r>
    </w:p>
    <w:p w14:paraId="630F5797" w14:textId="0D395541" w:rsidR="006A2784" w:rsidRDefault="002A5375" w:rsidP="00245B38">
      <w:pPr>
        <w:pStyle w:val="2-lmea-virsraksts"/>
        <w:numPr>
          <w:ilvl w:val="1"/>
          <w:numId w:val="25"/>
        </w:numPr>
      </w:pPr>
      <w:bookmarkStart w:id="74" w:name="_Toc132054046"/>
      <w:bookmarkEnd w:id="73"/>
      <w:r>
        <w:t>Vides skeleta veidošana</w:t>
      </w:r>
      <w:bookmarkEnd w:id="74"/>
    </w:p>
    <w:p w14:paraId="3F9D00B4" w14:textId="5C7C4B74" w:rsidR="00412B1B" w:rsidRDefault="002A5375" w:rsidP="00412B1B">
      <w:pPr>
        <w:pStyle w:val="Teksts"/>
      </w:pPr>
      <w:r>
        <w:t xml:space="preserve">Vides skelets, šī darba kontekstā ir primitīva vide, kas sastāv no vairākām ortogonālām istabām, kurām ir noteikti izmēri, izvietojums telpā un tips. </w:t>
      </w:r>
      <w:r w:rsidR="002754E0">
        <w:t>Vides skeleta būvēšana ir būtiskākais solis procedurālā ģenerēšanā, jo tas nosaka kopējo vides formu un vides kopējo platību.</w:t>
      </w:r>
      <w:r w:rsidR="009656DC">
        <w:t xml:space="preserve"> Šajā algoritmā katra istaba ir istabas (</w:t>
      </w:r>
      <w:proofErr w:type="spellStart"/>
      <w:r w:rsidR="009656DC" w:rsidRPr="009656DC">
        <w:rPr>
          <w:i/>
          <w:iCs/>
        </w:rPr>
        <w:t>Room</w:t>
      </w:r>
      <w:proofErr w:type="spellEnd"/>
      <w:r w:rsidR="009656DC">
        <w:t>) klases objekts, kas glabā informāciju par istabas izmēriem, istabas centra koordinātēm, istabas stūru koordinātēm, istabas tipu un istabas identifikācijas numuru. Jaunas istabas būvēšana sākās ar nejaušo istabas tipa izvēli, piemēram “virtuve” (</w:t>
      </w:r>
      <w:proofErr w:type="spellStart"/>
      <w:r w:rsidR="009656DC" w:rsidRPr="009656DC">
        <w:rPr>
          <w:i/>
          <w:iCs/>
        </w:rPr>
        <w:t>kitchen</w:t>
      </w:r>
      <w:proofErr w:type="spellEnd"/>
      <w:r w:rsidR="009656DC">
        <w:t>). Pēc tipa izvēlēšanas, algoritms nejauši izvēlās jaunas istabas izmērus, ar ierobežojumiem, kuri ir atkarīgi no istabas tipa. Zinot istabas izmērus, algoritms izmeklē visas potenciālas izvietošanas iespējas. Izvietošanai ir daži ierobežojumi: istaba nedrīkst pārklāt vai krustot citu istabu, neviens no istabas punktiem nedrīkst atrasties zem nulles koordinātes x vai z asī. Pēc visu potenciālu izvietošanas punktu atrašanas, uz nejauši izvēlēta punkta tiek būvēta jauna istaba. Process atkārtojās tikmēr nebūs izveidots nejauši izvēlētais istabu skaits.</w:t>
      </w:r>
    </w:p>
    <w:p w14:paraId="27679116" w14:textId="61182651" w:rsidR="00085057" w:rsidRDefault="00085057" w:rsidP="00412B1B">
      <w:pPr>
        <w:pStyle w:val="Teksts"/>
      </w:pPr>
    </w:p>
    <w:p w14:paraId="7682E077" w14:textId="77777777" w:rsidR="00085057" w:rsidRDefault="00085057" w:rsidP="00412B1B">
      <w:pPr>
        <w:pStyle w:val="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1"/>
      </w:tblGrid>
      <w:tr w:rsidR="0065757E" w14:paraId="06DDDF8D" w14:textId="77777777" w:rsidTr="00085057">
        <w:tc>
          <w:tcPr>
            <w:tcW w:w="8291"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9"/>
              <w:gridCol w:w="4366"/>
            </w:tblGrid>
            <w:tr w:rsidR="00085057" w14:paraId="5258B222" w14:textId="77777777" w:rsidTr="00085057">
              <w:tc>
                <w:tcPr>
                  <w:tcW w:w="4032" w:type="dxa"/>
                  <w:vAlign w:val="center"/>
                </w:tcPr>
                <w:p w14:paraId="56579510" w14:textId="32CC51CA" w:rsidR="00085057" w:rsidRDefault="00085057" w:rsidP="00085057">
                  <w:pPr>
                    <w:pStyle w:val="Teksts"/>
                    <w:ind w:firstLine="0"/>
                    <w:jc w:val="center"/>
                  </w:pPr>
                  <w:r w:rsidRPr="00085057">
                    <w:rPr>
                      <w:noProof/>
                    </w:rPr>
                    <w:drawing>
                      <wp:inline distT="0" distB="0" distL="0" distR="0" wp14:anchorId="636A8879" wp14:editId="09717D61">
                        <wp:extent cx="2261999" cy="1939636"/>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4414" cy="1950282"/>
                                </a:xfrm>
                                <a:prstGeom prst="rect">
                                  <a:avLst/>
                                </a:prstGeom>
                              </pic:spPr>
                            </pic:pic>
                          </a:graphicData>
                        </a:graphic>
                      </wp:inline>
                    </w:drawing>
                  </w:r>
                </w:p>
              </w:tc>
              <w:tc>
                <w:tcPr>
                  <w:tcW w:w="4033" w:type="dxa"/>
                  <w:vAlign w:val="center"/>
                </w:tcPr>
                <w:p w14:paraId="78FE643F" w14:textId="0D539B2E" w:rsidR="00085057" w:rsidRDefault="00085057" w:rsidP="00085057">
                  <w:pPr>
                    <w:pStyle w:val="Teksts"/>
                    <w:ind w:firstLine="0"/>
                    <w:jc w:val="center"/>
                  </w:pPr>
                  <w:r w:rsidRPr="00085057">
                    <w:rPr>
                      <w:noProof/>
                    </w:rPr>
                    <w:drawing>
                      <wp:inline distT="0" distB="0" distL="0" distR="0" wp14:anchorId="5B74F07A" wp14:editId="730AA0D8">
                        <wp:extent cx="2382982" cy="197275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6465" cy="2000476"/>
                                </a:xfrm>
                                <a:prstGeom prst="rect">
                                  <a:avLst/>
                                </a:prstGeom>
                              </pic:spPr>
                            </pic:pic>
                          </a:graphicData>
                        </a:graphic>
                      </wp:inline>
                    </w:drawing>
                  </w:r>
                </w:p>
              </w:tc>
            </w:tr>
            <w:tr w:rsidR="00085057" w14:paraId="6BF99D87" w14:textId="77777777" w:rsidTr="00085057">
              <w:tc>
                <w:tcPr>
                  <w:tcW w:w="4032" w:type="dxa"/>
                  <w:vAlign w:val="center"/>
                </w:tcPr>
                <w:p w14:paraId="2FB695E6" w14:textId="1DE52D67" w:rsidR="00085057" w:rsidRDefault="00085057" w:rsidP="00085057">
                  <w:pPr>
                    <w:pStyle w:val="Teksts"/>
                    <w:ind w:firstLine="0"/>
                    <w:jc w:val="center"/>
                  </w:pPr>
                  <w:r w:rsidRPr="00085057">
                    <w:rPr>
                      <w:noProof/>
                    </w:rPr>
                    <w:drawing>
                      <wp:inline distT="0" distB="0" distL="0" distR="0" wp14:anchorId="7C0B7EF6" wp14:editId="16562D97">
                        <wp:extent cx="2133600" cy="22734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7600" cy="2288342"/>
                                </a:xfrm>
                                <a:prstGeom prst="rect">
                                  <a:avLst/>
                                </a:prstGeom>
                              </pic:spPr>
                            </pic:pic>
                          </a:graphicData>
                        </a:graphic>
                      </wp:inline>
                    </w:drawing>
                  </w:r>
                </w:p>
              </w:tc>
              <w:tc>
                <w:tcPr>
                  <w:tcW w:w="4033" w:type="dxa"/>
                  <w:vAlign w:val="center"/>
                </w:tcPr>
                <w:p w14:paraId="0AA16057" w14:textId="667585F4" w:rsidR="00085057" w:rsidRDefault="00085057" w:rsidP="00085057">
                  <w:pPr>
                    <w:pStyle w:val="Teksts"/>
                    <w:ind w:firstLine="0"/>
                    <w:jc w:val="center"/>
                  </w:pPr>
                  <w:r w:rsidRPr="00085057">
                    <w:rPr>
                      <w:noProof/>
                    </w:rPr>
                    <w:drawing>
                      <wp:inline distT="0" distB="0" distL="0" distR="0" wp14:anchorId="45A0CE36" wp14:editId="60D0C065">
                        <wp:extent cx="2678010" cy="2258291"/>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9934" cy="2268346"/>
                                </a:xfrm>
                                <a:prstGeom prst="rect">
                                  <a:avLst/>
                                </a:prstGeom>
                              </pic:spPr>
                            </pic:pic>
                          </a:graphicData>
                        </a:graphic>
                      </wp:inline>
                    </w:drawing>
                  </w:r>
                </w:p>
              </w:tc>
            </w:tr>
          </w:tbl>
          <w:p w14:paraId="7862F1A9" w14:textId="14E97D65" w:rsidR="0065757E" w:rsidRDefault="0065757E" w:rsidP="0065757E">
            <w:pPr>
              <w:pStyle w:val="Teksts"/>
              <w:ind w:firstLine="0"/>
              <w:jc w:val="center"/>
            </w:pPr>
          </w:p>
        </w:tc>
      </w:tr>
      <w:tr w:rsidR="0065757E" w14:paraId="102AEF68" w14:textId="77777777" w:rsidTr="00085057">
        <w:tc>
          <w:tcPr>
            <w:tcW w:w="8291" w:type="dxa"/>
            <w:vAlign w:val="center"/>
          </w:tcPr>
          <w:p w14:paraId="08D5E125" w14:textId="41C22707" w:rsidR="0065757E" w:rsidRDefault="0065757E" w:rsidP="0065757E">
            <w:pPr>
              <w:pStyle w:val="Attla-nosaukums"/>
            </w:pPr>
            <w:r>
              <w:t>1.att. Procedurāli ģenerēt</w:t>
            </w:r>
            <w:r w:rsidR="00085057">
              <w:t>o</w:t>
            </w:r>
            <w:r>
              <w:t xml:space="preserve"> vides skelet</w:t>
            </w:r>
            <w:r w:rsidR="00085057">
              <w:t>u piemēri</w:t>
            </w:r>
          </w:p>
        </w:tc>
      </w:tr>
    </w:tbl>
    <w:p w14:paraId="0C0645B1" w14:textId="77777777" w:rsidR="0065757E" w:rsidRDefault="0065757E" w:rsidP="00412B1B">
      <w:pPr>
        <w:pStyle w:val="Teksts"/>
      </w:pPr>
    </w:p>
    <w:p w14:paraId="6B099619" w14:textId="48D48CBF" w:rsidR="00254AB9" w:rsidRDefault="00254AB9" w:rsidP="00245B38">
      <w:pPr>
        <w:pStyle w:val="2-lmea-virsraksts"/>
        <w:numPr>
          <w:ilvl w:val="1"/>
          <w:numId w:val="25"/>
        </w:numPr>
      </w:pPr>
      <w:bookmarkStart w:id="75" w:name="_Toc122525201"/>
      <w:bookmarkStart w:id="76" w:name="_Toc132054047"/>
      <w:r>
        <w:t>Durvju izvietojums</w:t>
      </w:r>
      <w:bookmarkEnd w:id="75"/>
      <w:bookmarkEnd w:id="76"/>
    </w:p>
    <w:p w14:paraId="5F1FC3D5" w14:textId="74D301ED" w:rsidR="00254AB9" w:rsidRDefault="00254AB9" w:rsidP="00254AB9">
      <w:pPr>
        <w:pStyle w:val="Teksts"/>
      </w:pPr>
      <w:r>
        <w:t xml:space="preserve">Nākamais solis vides ģenerēšanā ir durvju ģenerēšana. Darba mērķim nav vajadzīgas fiziskas atveramas durvis, tāpēc to vietā ir noteikta platuma caurumi sienās, kas ļaus aģentam brīvi pārvietoties starp </w:t>
      </w:r>
      <w:r w:rsidR="00085057">
        <w:t>visām</w:t>
      </w:r>
      <w:r>
        <w:t xml:space="preserve"> istabām. Lai </w:t>
      </w:r>
      <w:r w:rsidR="00085057">
        <w:t>sasniegtu visu istabu pieejamību</w:t>
      </w:r>
      <w:r>
        <w:t xml:space="preserve">, tiek veidots plānojumu reprezentējošs grafs, kur katrs grafa mezgls reprezentē vienu no istabām. Iegūtam grafam tiek atrasts </w:t>
      </w:r>
      <w:r w:rsidR="00085057">
        <w:t>mazākais pārklājošais koks (</w:t>
      </w:r>
      <w:r w:rsidRPr="00085057">
        <w:rPr>
          <w:i/>
          <w:iCs/>
        </w:rPr>
        <w:t xml:space="preserve">minimum </w:t>
      </w:r>
      <w:proofErr w:type="spellStart"/>
      <w:r w:rsidRPr="00085057">
        <w:rPr>
          <w:i/>
          <w:iCs/>
        </w:rPr>
        <w:t>spanning</w:t>
      </w:r>
      <w:proofErr w:type="spellEnd"/>
      <w:r w:rsidRPr="00085057">
        <w:rPr>
          <w:i/>
          <w:iCs/>
        </w:rPr>
        <w:t xml:space="preserve"> </w:t>
      </w:r>
      <w:proofErr w:type="spellStart"/>
      <w:r w:rsidRPr="00085057">
        <w:rPr>
          <w:i/>
          <w:iCs/>
        </w:rPr>
        <w:t>tree</w:t>
      </w:r>
      <w:proofErr w:type="spellEnd"/>
      <w:r w:rsidR="00085057">
        <w:t>)</w:t>
      </w:r>
      <w:r>
        <w:t>, lai noteiktu minimālu durvju skaitu un izvietojumu, kas nodrošinās iespēju aģentam iziet cauri visām ģenerētām istabām. Turpmāk ar nelielu varbūtību tiek ģenerētas vel dažas durvis</w:t>
      </w:r>
      <w:r w:rsidR="0065757E">
        <w:t>, ar priekšroku lielākām istabām</w:t>
      </w:r>
      <w:r>
        <w:t xml:space="preserve">, </w:t>
      </w:r>
      <w:r w:rsidR="0065757E">
        <w:t>lai nodrošinātu</w:t>
      </w:r>
      <w:r w:rsidR="00085057">
        <w:t xml:space="preserve"> lielāku variāciju.</w:t>
      </w:r>
      <w:r w:rsidR="0065757E">
        <w:t>.</w:t>
      </w:r>
    </w:p>
    <w:tbl>
      <w:tblPr>
        <w:tblStyle w:val="TableGrid"/>
        <w:tblW w:w="0" w:type="auto"/>
        <w:tblLook w:val="04A0" w:firstRow="1" w:lastRow="0" w:firstColumn="1" w:lastColumn="0" w:noHBand="0" w:noVBand="1"/>
      </w:tblPr>
      <w:tblGrid>
        <w:gridCol w:w="2205"/>
        <w:gridCol w:w="1888"/>
        <w:gridCol w:w="1918"/>
        <w:gridCol w:w="2290"/>
      </w:tblGrid>
      <w:tr w:rsidR="00767015" w14:paraId="7701E177" w14:textId="77777777" w:rsidTr="00767015">
        <w:tc>
          <w:tcPr>
            <w:tcW w:w="2072" w:type="dxa"/>
            <w:tcBorders>
              <w:top w:val="nil"/>
              <w:left w:val="nil"/>
              <w:bottom w:val="nil"/>
              <w:right w:val="nil"/>
            </w:tcBorders>
            <w:vAlign w:val="center"/>
          </w:tcPr>
          <w:p w14:paraId="6D10EDC6" w14:textId="654359E8" w:rsidR="00767015" w:rsidRDefault="00767015" w:rsidP="00767015">
            <w:pPr>
              <w:pStyle w:val="Teksts"/>
              <w:ind w:firstLine="0"/>
              <w:jc w:val="center"/>
            </w:pPr>
            <w:r w:rsidRPr="00767015">
              <w:rPr>
                <w:noProof/>
              </w:rPr>
              <w:lastRenderedPageBreak/>
              <w:drawing>
                <wp:inline distT="0" distB="0" distL="0" distR="0" wp14:anchorId="63DD003B" wp14:editId="505BA206">
                  <wp:extent cx="1310640" cy="78834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6063" cy="797619"/>
                          </a:xfrm>
                          <a:prstGeom prst="rect">
                            <a:avLst/>
                          </a:prstGeom>
                        </pic:spPr>
                      </pic:pic>
                    </a:graphicData>
                  </a:graphic>
                </wp:inline>
              </w:drawing>
            </w:r>
          </w:p>
        </w:tc>
        <w:tc>
          <w:tcPr>
            <w:tcW w:w="2073" w:type="dxa"/>
            <w:tcBorders>
              <w:top w:val="nil"/>
              <w:left w:val="nil"/>
              <w:bottom w:val="nil"/>
              <w:right w:val="nil"/>
            </w:tcBorders>
            <w:vAlign w:val="center"/>
          </w:tcPr>
          <w:p w14:paraId="3D7EAAAF" w14:textId="49F5E274" w:rsidR="00767015" w:rsidRDefault="00767015" w:rsidP="00767015">
            <w:pPr>
              <w:pStyle w:val="Teksts"/>
              <w:ind w:firstLine="0"/>
              <w:jc w:val="center"/>
            </w:pPr>
            <w:r w:rsidRPr="00767015">
              <w:rPr>
                <w:noProof/>
              </w:rPr>
              <w:drawing>
                <wp:inline distT="0" distB="0" distL="0" distR="0" wp14:anchorId="78FD50F5" wp14:editId="37CE43EE">
                  <wp:extent cx="1101803" cy="67056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7440" cy="686163"/>
                          </a:xfrm>
                          <a:prstGeom prst="rect">
                            <a:avLst/>
                          </a:prstGeom>
                        </pic:spPr>
                      </pic:pic>
                    </a:graphicData>
                  </a:graphic>
                </wp:inline>
              </w:drawing>
            </w:r>
          </w:p>
        </w:tc>
        <w:tc>
          <w:tcPr>
            <w:tcW w:w="2073" w:type="dxa"/>
            <w:tcBorders>
              <w:top w:val="nil"/>
              <w:left w:val="nil"/>
              <w:bottom w:val="nil"/>
              <w:right w:val="nil"/>
            </w:tcBorders>
            <w:vAlign w:val="center"/>
          </w:tcPr>
          <w:p w14:paraId="3F66C8D3" w14:textId="7657845D" w:rsidR="00767015" w:rsidRDefault="00767015" w:rsidP="00767015">
            <w:pPr>
              <w:pStyle w:val="Teksts"/>
              <w:ind w:firstLine="0"/>
              <w:jc w:val="center"/>
            </w:pPr>
            <w:r w:rsidRPr="00767015">
              <w:rPr>
                <w:noProof/>
              </w:rPr>
              <w:drawing>
                <wp:inline distT="0" distB="0" distL="0" distR="0" wp14:anchorId="167DE68A" wp14:editId="1E1BE4C6">
                  <wp:extent cx="1124585" cy="632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85260" cy="666583"/>
                          </a:xfrm>
                          <a:prstGeom prst="rect">
                            <a:avLst/>
                          </a:prstGeom>
                        </pic:spPr>
                      </pic:pic>
                    </a:graphicData>
                  </a:graphic>
                </wp:inline>
              </w:drawing>
            </w:r>
          </w:p>
        </w:tc>
        <w:tc>
          <w:tcPr>
            <w:tcW w:w="2073" w:type="dxa"/>
            <w:tcBorders>
              <w:top w:val="nil"/>
              <w:left w:val="nil"/>
              <w:bottom w:val="nil"/>
              <w:right w:val="nil"/>
            </w:tcBorders>
            <w:vAlign w:val="center"/>
          </w:tcPr>
          <w:p w14:paraId="65332AE8" w14:textId="16775F39" w:rsidR="00767015" w:rsidRDefault="00302093" w:rsidP="00767015">
            <w:pPr>
              <w:pStyle w:val="Teksts"/>
              <w:ind w:firstLine="0"/>
              <w:jc w:val="center"/>
            </w:pPr>
            <w:r>
              <w:rPr>
                <w:noProof/>
              </w:rPr>
              <w:object w:dxaOrig="9552" w:dyaOrig="5712" w14:anchorId="13D81D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8pt;height:65.45pt;mso-width-percent:0;mso-height-percent:0;mso-width-percent:0;mso-height-percent:0" o:ole="">
                  <v:imagedata r:id="rId22" o:title=""/>
                </v:shape>
                <o:OLEObject Type="Embed" ProgID="PBrush" ShapeID="_x0000_i1025" DrawAspect="Content" ObjectID="_1742666790" r:id="rId23"/>
              </w:object>
            </w:r>
          </w:p>
        </w:tc>
      </w:tr>
      <w:tr w:rsidR="00767015" w14:paraId="35F1EA05" w14:textId="77777777" w:rsidTr="00767015">
        <w:tc>
          <w:tcPr>
            <w:tcW w:w="8291" w:type="dxa"/>
            <w:gridSpan w:val="4"/>
            <w:tcBorders>
              <w:top w:val="nil"/>
              <w:left w:val="nil"/>
              <w:bottom w:val="nil"/>
              <w:right w:val="nil"/>
            </w:tcBorders>
          </w:tcPr>
          <w:p w14:paraId="7CB7E5A5" w14:textId="0AD6FDED" w:rsidR="00767015" w:rsidRDefault="00767015" w:rsidP="00767015">
            <w:pPr>
              <w:pStyle w:val="Attla-nosaukums"/>
            </w:pPr>
            <w:r>
              <w:t>2.att. durvju izvietošanas algoritma darbības princips pa soļiem</w:t>
            </w:r>
          </w:p>
        </w:tc>
      </w:tr>
    </w:tbl>
    <w:p w14:paraId="1D97D5DF" w14:textId="250CA001" w:rsidR="00085057" w:rsidRDefault="00085057" w:rsidP="00085057">
      <w:pPr>
        <w:pStyle w:val="2-lmea-virsraksts"/>
        <w:jc w:val="both"/>
      </w:pPr>
      <w:bookmarkStart w:id="77" w:name="_Toc122525202"/>
    </w:p>
    <w:tbl>
      <w:tblPr>
        <w:tblStyle w:val="TableGrid"/>
        <w:tblW w:w="0" w:type="auto"/>
        <w:tblLook w:val="04A0" w:firstRow="1" w:lastRow="0" w:firstColumn="1" w:lastColumn="0" w:noHBand="0" w:noVBand="1"/>
      </w:tblPr>
      <w:tblGrid>
        <w:gridCol w:w="4145"/>
        <w:gridCol w:w="4146"/>
      </w:tblGrid>
      <w:tr w:rsidR="00085057" w14:paraId="6CF6CD7B" w14:textId="77777777" w:rsidTr="00742569">
        <w:tc>
          <w:tcPr>
            <w:tcW w:w="4145" w:type="dxa"/>
            <w:tcBorders>
              <w:top w:val="nil"/>
              <w:left w:val="nil"/>
              <w:bottom w:val="nil"/>
              <w:right w:val="nil"/>
            </w:tcBorders>
            <w:vAlign w:val="center"/>
          </w:tcPr>
          <w:p w14:paraId="387BC4FB" w14:textId="7062FFC1" w:rsidR="00085057" w:rsidRDefault="00085057" w:rsidP="00085057">
            <w:pPr>
              <w:pStyle w:val="Teksts"/>
              <w:ind w:firstLine="0"/>
              <w:jc w:val="center"/>
            </w:pPr>
            <w:r w:rsidRPr="00714BFC">
              <w:rPr>
                <w:noProof/>
              </w:rPr>
              <w:drawing>
                <wp:anchor distT="0" distB="0" distL="114300" distR="114300" simplePos="0" relativeHeight="251659264" behindDoc="0" locked="0" layoutInCell="1" allowOverlap="1" wp14:anchorId="20FA9490" wp14:editId="00EBAC15">
                  <wp:simplePos x="0" y="0"/>
                  <wp:positionH relativeFrom="column">
                    <wp:posOffset>98425</wp:posOffset>
                  </wp:positionH>
                  <wp:positionV relativeFrom="paragraph">
                    <wp:posOffset>-1553210</wp:posOffset>
                  </wp:positionV>
                  <wp:extent cx="2396490" cy="158432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396490" cy="1584325"/>
                          </a:xfrm>
                          <a:prstGeom prst="rect">
                            <a:avLst/>
                          </a:prstGeom>
                        </pic:spPr>
                      </pic:pic>
                    </a:graphicData>
                  </a:graphic>
                  <wp14:sizeRelH relativeFrom="margin">
                    <wp14:pctWidth>0</wp14:pctWidth>
                  </wp14:sizeRelH>
                  <wp14:sizeRelV relativeFrom="margin">
                    <wp14:pctHeight>0</wp14:pctHeight>
                  </wp14:sizeRelV>
                </wp:anchor>
              </w:drawing>
            </w:r>
          </w:p>
        </w:tc>
        <w:tc>
          <w:tcPr>
            <w:tcW w:w="4146" w:type="dxa"/>
            <w:tcBorders>
              <w:top w:val="nil"/>
              <w:left w:val="nil"/>
              <w:bottom w:val="nil"/>
              <w:right w:val="nil"/>
            </w:tcBorders>
            <w:vAlign w:val="center"/>
          </w:tcPr>
          <w:p w14:paraId="7F409DE8" w14:textId="1CC8974B" w:rsidR="00085057" w:rsidRDefault="00085057" w:rsidP="00742569">
            <w:pPr>
              <w:pStyle w:val="Teksts"/>
              <w:jc w:val="left"/>
            </w:pPr>
            <w:r w:rsidRPr="00085057">
              <w:rPr>
                <w:noProof/>
              </w:rPr>
              <w:drawing>
                <wp:anchor distT="0" distB="0" distL="114300" distR="114300" simplePos="0" relativeHeight="251660288" behindDoc="0" locked="0" layoutInCell="1" allowOverlap="1" wp14:anchorId="5660CCD8" wp14:editId="42852A22">
                  <wp:simplePos x="0" y="0"/>
                  <wp:positionH relativeFrom="column">
                    <wp:posOffset>1270</wp:posOffset>
                  </wp:positionH>
                  <wp:positionV relativeFrom="paragraph">
                    <wp:posOffset>-1683385</wp:posOffset>
                  </wp:positionV>
                  <wp:extent cx="2216150" cy="1710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t="7310" b="2421"/>
                          <a:stretch/>
                        </pic:blipFill>
                        <pic:spPr bwMode="auto">
                          <a:xfrm>
                            <a:off x="0" y="0"/>
                            <a:ext cx="221615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42569" w14:paraId="630568C8" w14:textId="77777777" w:rsidTr="00742569">
        <w:tc>
          <w:tcPr>
            <w:tcW w:w="8291" w:type="dxa"/>
            <w:gridSpan w:val="2"/>
            <w:tcBorders>
              <w:top w:val="nil"/>
              <w:left w:val="nil"/>
              <w:bottom w:val="nil"/>
              <w:right w:val="nil"/>
            </w:tcBorders>
          </w:tcPr>
          <w:p w14:paraId="54D74F2E" w14:textId="7F2A8917" w:rsidR="00742569" w:rsidRDefault="00742569" w:rsidP="00742569">
            <w:pPr>
              <w:pStyle w:val="Attla-nosaukums"/>
            </w:pPr>
            <w:r>
              <w:t>3.att. Procedurāli ģenerēto vižu piemēri ar durvīm</w:t>
            </w:r>
          </w:p>
        </w:tc>
      </w:tr>
    </w:tbl>
    <w:p w14:paraId="155832BA" w14:textId="603D7ECB" w:rsidR="00085057" w:rsidRDefault="00085057" w:rsidP="00085057">
      <w:pPr>
        <w:pStyle w:val="2-lmea-virsraksts"/>
        <w:jc w:val="both"/>
      </w:pPr>
    </w:p>
    <w:p w14:paraId="76F1ADC2" w14:textId="58C8775B" w:rsidR="00DC37BC" w:rsidRPr="00850A4D" w:rsidRDefault="00DC37BC" w:rsidP="00245B38">
      <w:pPr>
        <w:pStyle w:val="2-lmea-virsraksts"/>
        <w:numPr>
          <w:ilvl w:val="1"/>
          <w:numId w:val="25"/>
        </w:numPr>
      </w:pPr>
      <w:bookmarkStart w:id="78" w:name="_Toc132054048"/>
      <w:r>
        <w:t>Mēbeļu un šķēršļu ģenerēšanā</w:t>
      </w:r>
      <w:bookmarkEnd w:id="77"/>
      <w:bookmarkEnd w:id="78"/>
    </w:p>
    <w:p w14:paraId="25C3E461" w14:textId="7ABEE89B" w:rsidR="009F5641" w:rsidRDefault="00767015" w:rsidP="00767015">
      <w:pPr>
        <w:pStyle w:val="Teksts"/>
      </w:pPr>
      <w:r>
        <w:t xml:space="preserve">Reālajā dzīvē dzīvokļos un mājās vienmēr ir mēbeles. Mēbeles kalpo dažādiem nolūkiem, bet </w:t>
      </w:r>
      <w:r w:rsidR="000B19D0">
        <w:t>tīrīšanas robotiem tie pirmkārt ir šķērslī, kas ir jāņem vērā plānojot apiešanas maršrutu. Lai pilnās apiešanas algoritmu testēšanas rezultāti būtu pilnvērtīgi, arī simulācijā ir jāiekļauj mēbeļu ģenerēšana. Lai izvietot mēbeles uzticami, ir jāņem vērā vairāki noteikumi. Pirmkārt, katrā istabā var atrasties tikai konkrēta tipa mēbelēs, piemēram guļamistabā obligāti jābūt gultai, bet virtuvē nevajadzētu būt tualetei. Istabas tips tiek noteikts vel pirmajā solī, skeleta ģenerēšanas laikā. “Sēklas”, kas tika nejauši ģenerētas ir objekti, kas satur informāciju arī par istabas tipu. Ģenerējot mēbeles algoritms pirmkārt atsaucās uz to informāciju, lai veidotu zināšanu bāzi: kādām mēbelēm obligāti jābūt istabā, kādas mēbeles var būt istabā un kādas mēbeles ģenerēt nedrīkst noteiktajā istabā.</w:t>
      </w:r>
    </w:p>
    <w:p w14:paraId="64DEC830" w14:textId="77C5C96F" w:rsidR="00974FA3" w:rsidRDefault="000B19D0" w:rsidP="00265023">
      <w:pPr>
        <w:pStyle w:val="Teksts"/>
      </w:pPr>
      <w:r>
        <w:lastRenderedPageBreak/>
        <w:t xml:space="preserve">Otrkārt, ir jāņem vērā arī savstarpējo novietojumu mēbelēm. Piemēram mēbeles nedrīkst stāvēt durvīm priekšā, jo tādā gadījuma aģents nevarēs izbraukt tām cauri. Turpmāk, mēbeles ir jāizvieto tā, lai nerādītu pārāk šauras vietas arī istabas iekšā, pretējā </w:t>
      </w:r>
      <w:r w:rsidR="005B5DAC">
        <w:t xml:space="preserve">gadījumā testēšanas vidē būs nesasniedzami apgabali, un testa rezultātus nevarēs uzskatīt par pilnvērtīgiem. </w:t>
      </w:r>
      <w:r w:rsidR="005B5DAC" w:rsidRPr="005B5DAC">
        <w:t>Turklāt jāņem vērā</w:t>
      </w:r>
      <w:r w:rsidR="005B5DAC">
        <w:t xml:space="preserve"> arī mēbeļu izvietošanas loģiskumu. Piemēram ja dzīvojamā istabā ir televizors, tad dīvānam  jābūt orientētam pret televizoru.</w:t>
      </w:r>
    </w:p>
    <w:p w14:paraId="79CD9252" w14:textId="77777777" w:rsidR="00974FA3" w:rsidRDefault="00974FA3">
      <w:pPr>
        <w:spacing w:after="160" w:line="259" w:lineRule="auto"/>
        <w:jc w:val="left"/>
      </w:pPr>
      <w:r>
        <w:br w:type="page"/>
      </w:r>
    </w:p>
    <w:p w14:paraId="27DAE3FD" w14:textId="44FB3736" w:rsidR="00974FA3" w:rsidRDefault="00974FA3" w:rsidP="00974FA3"/>
    <w:p w14:paraId="007C25EF" w14:textId="396A15EA" w:rsidR="00974FA3" w:rsidRDefault="00974FA3" w:rsidP="00974FA3"/>
    <w:p w14:paraId="6CE03206" w14:textId="32C97844" w:rsidR="00974FA3" w:rsidRDefault="00974FA3" w:rsidP="00974FA3"/>
    <w:p w14:paraId="2DCB9FFF" w14:textId="77777777" w:rsidR="005106D6" w:rsidRPr="00265023" w:rsidRDefault="005106D6" w:rsidP="00265023">
      <w:pPr>
        <w:pStyle w:val="Teksts"/>
      </w:pPr>
    </w:p>
    <w:sectPr w:rsidR="005106D6" w:rsidRPr="00265023" w:rsidSect="00177671">
      <w:footerReference w:type="default" r:id="rId26"/>
      <w:pgSz w:w="11907" w:h="16840" w:code="9"/>
      <w:pgMar w:top="1440" w:right="1803" w:bottom="1440" w:left="1803"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74E7" w14:textId="77777777" w:rsidR="00602552" w:rsidRDefault="00602552" w:rsidP="00055D79">
      <w:r>
        <w:separator/>
      </w:r>
    </w:p>
  </w:endnote>
  <w:endnote w:type="continuationSeparator" w:id="0">
    <w:p w14:paraId="724D4CE6" w14:textId="77777777" w:rsidR="00602552" w:rsidRDefault="00602552" w:rsidP="00055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939418"/>
      <w:docPartObj>
        <w:docPartGallery w:val="Page Numbers (Bottom of Page)"/>
        <w:docPartUnique/>
      </w:docPartObj>
    </w:sdtPr>
    <w:sdtEndPr>
      <w:rPr>
        <w:noProof/>
      </w:rPr>
    </w:sdtEndPr>
    <w:sdtContent>
      <w:p w14:paraId="3BC12417" w14:textId="77777777" w:rsidR="000D4CAB" w:rsidRPr="005236AC" w:rsidRDefault="000D4CAB" w:rsidP="00055D79">
        <w:pPr>
          <w:pStyle w:val="Lappuses-numurs"/>
        </w:pPr>
        <w:r w:rsidRPr="005236AC">
          <w:fldChar w:fldCharType="begin"/>
        </w:r>
        <w:r w:rsidRPr="005236AC">
          <w:instrText xml:space="preserve"> PAGE   \* MERGEFORMAT </w:instrText>
        </w:r>
        <w:r w:rsidRPr="005236AC">
          <w:fldChar w:fldCharType="separate"/>
        </w:r>
        <w:r w:rsidRPr="005236AC">
          <w:rPr>
            <w:noProof/>
          </w:rPr>
          <w:t>2</w:t>
        </w:r>
        <w:r w:rsidRPr="005236AC">
          <w:rPr>
            <w:noProof/>
          </w:rPr>
          <w:fldChar w:fldCharType="end"/>
        </w:r>
      </w:p>
    </w:sdtContent>
  </w:sdt>
  <w:p w14:paraId="7B925600" w14:textId="77777777" w:rsidR="000D4CAB" w:rsidRDefault="000D4CAB" w:rsidP="00055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4E9E7689" w14:textId="77777777" w:rsidTr="2F1F275B">
      <w:tc>
        <w:tcPr>
          <w:tcW w:w="2765" w:type="dxa"/>
        </w:tcPr>
        <w:p w14:paraId="2DC12FE1" w14:textId="77777777" w:rsidR="005A16CC" w:rsidRDefault="00000000" w:rsidP="00055D79">
          <w:pPr>
            <w:pStyle w:val="Header"/>
          </w:pPr>
        </w:p>
      </w:tc>
      <w:tc>
        <w:tcPr>
          <w:tcW w:w="2765" w:type="dxa"/>
        </w:tcPr>
        <w:p w14:paraId="67568DA6" w14:textId="77777777" w:rsidR="005A16CC" w:rsidRDefault="00000000" w:rsidP="00055D79">
          <w:pPr>
            <w:pStyle w:val="Header"/>
          </w:pPr>
        </w:p>
      </w:tc>
      <w:tc>
        <w:tcPr>
          <w:tcW w:w="2765" w:type="dxa"/>
        </w:tcPr>
        <w:p w14:paraId="7E84FB02" w14:textId="77777777" w:rsidR="005A16CC" w:rsidRDefault="00000000" w:rsidP="00055D79">
          <w:pPr>
            <w:pStyle w:val="Header"/>
          </w:pPr>
        </w:p>
      </w:tc>
    </w:tr>
  </w:tbl>
  <w:p w14:paraId="30363485" w14:textId="77777777" w:rsidR="005A16CC" w:rsidRDefault="00000000" w:rsidP="00055D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FA79" w14:textId="77777777" w:rsidR="00BD15E3" w:rsidRDefault="00BD15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74A7DBA8" w14:textId="77777777" w:rsidR="00BD15E3" w:rsidRDefault="00BD15E3">
    <w:pPr>
      <w:pStyle w:val="Footer"/>
      <w:rPr>
        <w:sz w:val="23"/>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1F4C3" w14:textId="77777777" w:rsidR="000A2B0E" w:rsidRPr="005236AC" w:rsidRDefault="000A2B0E" w:rsidP="00055D79">
    <w:pPr>
      <w:pStyle w:val="Lappuses-numurs"/>
    </w:pPr>
  </w:p>
  <w:p w14:paraId="5B07951C" w14:textId="77777777" w:rsidR="000A2B0E" w:rsidRDefault="000A2B0E" w:rsidP="00055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52F3" w14:textId="77777777" w:rsidR="00602552" w:rsidRDefault="00602552" w:rsidP="00055D79">
      <w:r>
        <w:separator/>
      </w:r>
    </w:p>
  </w:footnote>
  <w:footnote w:type="continuationSeparator" w:id="0">
    <w:p w14:paraId="0A19475E" w14:textId="77777777" w:rsidR="00602552" w:rsidRDefault="00602552" w:rsidP="00055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1D8C8E16" w14:textId="77777777" w:rsidTr="2F1F275B">
      <w:tc>
        <w:tcPr>
          <w:tcW w:w="2765" w:type="dxa"/>
        </w:tcPr>
        <w:p w14:paraId="3EE051CD" w14:textId="77777777" w:rsidR="005A16CC" w:rsidRDefault="00000000" w:rsidP="00055D79">
          <w:pPr>
            <w:pStyle w:val="Header"/>
          </w:pPr>
        </w:p>
      </w:tc>
      <w:tc>
        <w:tcPr>
          <w:tcW w:w="2765" w:type="dxa"/>
        </w:tcPr>
        <w:p w14:paraId="3EAEEF47" w14:textId="77777777" w:rsidR="005A16CC" w:rsidRDefault="00000000" w:rsidP="00055D79">
          <w:pPr>
            <w:pStyle w:val="Header"/>
          </w:pPr>
        </w:p>
      </w:tc>
      <w:tc>
        <w:tcPr>
          <w:tcW w:w="2765" w:type="dxa"/>
        </w:tcPr>
        <w:p w14:paraId="581E4D69" w14:textId="77777777" w:rsidR="005A16CC" w:rsidRDefault="00000000" w:rsidP="00055D79">
          <w:pPr>
            <w:pStyle w:val="Header"/>
          </w:pPr>
        </w:p>
      </w:tc>
    </w:tr>
  </w:tbl>
  <w:p w14:paraId="3433ACC6" w14:textId="77777777" w:rsidR="005A16CC" w:rsidRDefault="00000000" w:rsidP="00055D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5A16CC" w14:paraId="66C4D07F" w14:textId="77777777" w:rsidTr="2F1F275B">
      <w:tc>
        <w:tcPr>
          <w:tcW w:w="2765" w:type="dxa"/>
        </w:tcPr>
        <w:p w14:paraId="16ACBD27" w14:textId="77777777" w:rsidR="005A16CC" w:rsidRDefault="00000000" w:rsidP="00055D79">
          <w:pPr>
            <w:pStyle w:val="Header"/>
          </w:pPr>
        </w:p>
      </w:tc>
      <w:tc>
        <w:tcPr>
          <w:tcW w:w="2765" w:type="dxa"/>
        </w:tcPr>
        <w:p w14:paraId="7BE150BD" w14:textId="77777777" w:rsidR="005A16CC" w:rsidRDefault="00000000" w:rsidP="00055D79">
          <w:pPr>
            <w:pStyle w:val="Header"/>
          </w:pPr>
        </w:p>
      </w:tc>
      <w:tc>
        <w:tcPr>
          <w:tcW w:w="2765" w:type="dxa"/>
        </w:tcPr>
        <w:p w14:paraId="0DE35F1F" w14:textId="77777777" w:rsidR="005A16CC" w:rsidRDefault="00000000" w:rsidP="00055D79">
          <w:pPr>
            <w:pStyle w:val="Header"/>
          </w:pPr>
        </w:p>
      </w:tc>
    </w:tr>
  </w:tbl>
  <w:p w14:paraId="277F86BC" w14:textId="77777777" w:rsidR="005A16CC" w:rsidRDefault="00000000" w:rsidP="00055D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7289" w14:textId="77777777" w:rsidR="00BD15E3" w:rsidRDefault="00BD15E3">
    <w:pPr>
      <w:pStyle w:val="Header"/>
      <w:framePr w:wrap="around" w:vAnchor="text" w:hAnchor="margin" w:xAlign="right" w:y="1"/>
      <w:rPr>
        <w:rStyle w:val="PageNumber"/>
        <w:sz w:val="23"/>
      </w:rPr>
    </w:pPr>
    <w:r>
      <w:rPr>
        <w:rStyle w:val="PageNumber"/>
        <w:sz w:val="23"/>
      </w:rPr>
      <w:fldChar w:fldCharType="begin"/>
    </w:r>
    <w:r>
      <w:rPr>
        <w:rStyle w:val="PageNumber"/>
        <w:sz w:val="23"/>
      </w:rPr>
      <w:instrText xml:space="preserve">PAGE  </w:instrText>
    </w:r>
    <w:r>
      <w:rPr>
        <w:rStyle w:val="PageNumber"/>
        <w:sz w:val="23"/>
      </w:rPr>
      <w:fldChar w:fldCharType="separate"/>
    </w:r>
    <w:r>
      <w:rPr>
        <w:rStyle w:val="PageNumber"/>
        <w:noProof/>
        <w:sz w:val="23"/>
      </w:rPr>
      <w:t>6</w:t>
    </w:r>
    <w:r>
      <w:rPr>
        <w:rStyle w:val="PageNumber"/>
        <w:sz w:val="23"/>
      </w:rPr>
      <w:fldChar w:fldCharType="end"/>
    </w:r>
  </w:p>
  <w:p w14:paraId="7E63FBA2" w14:textId="77777777" w:rsidR="00BD15E3" w:rsidRDefault="00BD15E3">
    <w:pPr>
      <w:pStyle w:val="Header"/>
      <w:ind w:right="360"/>
      <w:rPr>
        <w:sz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4BA59" w14:textId="77777777" w:rsidR="00BD15E3" w:rsidRDefault="00BD15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FE0E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5E6"/>
    <w:multiLevelType w:val="multilevel"/>
    <w:tmpl w:val="942E518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A9D562A"/>
    <w:multiLevelType w:val="multilevel"/>
    <w:tmpl w:val="068EF0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E20C7C"/>
    <w:multiLevelType w:val="hybridMultilevel"/>
    <w:tmpl w:val="488A2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8173E6"/>
    <w:multiLevelType w:val="multilevel"/>
    <w:tmpl w:val="3F24C8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1B32435"/>
    <w:multiLevelType w:val="multilevel"/>
    <w:tmpl w:val="9DFE9B04"/>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48B4781"/>
    <w:multiLevelType w:val="hybridMultilevel"/>
    <w:tmpl w:val="AF6EB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F92C54"/>
    <w:multiLevelType w:val="multilevel"/>
    <w:tmpl w:val="BEFC6894"/>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FB134D"/>
    <w:multiLevelType w:val="multilevel"/>
    <w:tmpl w:val="49525572"/>
    <w:lvl w:ilvl="0">
      <w:start w:val="1"/>
      <w:numFmt w:val="decimal"/>
      <w:lvlText w:val="%1."/>
      <w:lvlJc w:val="left"/>
      <w:pPr>
        <w:ind w:left="432" w:hanging="432"/>
      </w:pPr>
      <w:rPr>
        <w:rFonts w:hint="default"/>
      </w:rPr>
    </w:lvl>
    <w:lvl w:ilvl="1">
      <w:start w:val="3"/>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D764954"/>
    <w:multiLevelType w:val="multilevel"/>
    <w:tmpl w:val="A6161C6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535E16"/>
    <w:multiLevelType w:val="hybridMultilevel"/>
    <w:tmpl w:val="2E2460DA"/>
    <w:lvl w:ilvl="0" w:tplc="FB9888BE">
      <w:start w:val="1"/>
      <w:numFmt w:val="bullet"/>
      <w:pStyle w:val="Uzskaitjums-aizzmes"/>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F3C111D"/>
    <w:multiLevelType w:val="hybridMultilevel"/>
    <w:tmpl w:val="697C3F24"/>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72E0377"/>
    <w:multiLevelType w:val="hybridMultilevel"/>
    <w:tmpl w:val="831E7FFC"/>
    <w:lvl w:ilvl="0" w:tplc="C332E1FA">
      <w:numFmt w:val="bullet"/>
      <w:lvlText w:val="•"/>
      <w:lvlJc w:val="left"/>
      <w:pPr>
        <w:ind w:left="1440" w:hanging="360"/>
      </w:pPr>
      <w:rPr>
        <w:rFonts w:ascii="Calibri" w:hAnsi="Calibri" w:hint="default"/>
        <w:color w:val="auto"/>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0E9447E"/>
    <w:multiLevelType w:val="multilevel"/>
    <w:tmpl w:val="C4E8B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6A00BA2"/>
    <w:multiLevelType w:val="multilevel"/>
    <w:tmpl w:val="E7180D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57146601"/>
    <w:multiLevelType w:val="multilevel"/>
    <w:tmpl w:val="1592BE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83F41C1"/>
    <w:multiLevelType w:val="hybridMultilevel"/>
    <w:tmpl w:val="98B60162"/>
    <w:lvl w:ilvl="0" w:tplc="447E1BCC">
      <w:start w:val="1"/>
      <w:numFmt w:val="decimal"/>
      <w:pStyle w:val="Uzskaitjums-cipars-ar-iekavu"/>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693A2515"/>
    <w:multiLevelType w:val="hybridMultilevel"/>
    <w:tmpl w:val="5D82D2CA"/>
    <w:lvl w:ilvl="0" w:tplc="1A9C55B6">
      <w:start w:val="1"/>
      <w:numFmt w:val="lowerLetter"/>
      <w:pStyle w:val="Uzskaitjums-burti"/>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A714D87"/>
    <w:multiLevelType w:val="hybridMultilevel"/>
    <w:tmpl w:val="72F4575E"/>
    <w:lvl w:ilvl="0" w:tplc="0809000D">
      <w:start w:val="1"/>
      <w:numFmt w:val="bullet"/>
      <w:lvlText w:val=""/>
      <w:lvlJc w:val="left"/>
      <w:pPr>
        <w:ind w:left="2771"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FC23A80"/>
    <w:multiLevelType w:val="hybridMultilevel"/>
    <w:tmpl w:val="25E06CD2"/>
    <w:lvl w:ilvl="0" w:tplc="3A289ED6">
      <w:start w:val="1"/>
      <w:numFmt w:val="decimal"/>
      <w:pStyle w:val="Uzskaitjums-cipars-ar-punktu"/>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BA654E"/>
    <w:multiLevelType w:val="hybridMultilevel"/>
    <w:tmpl w:val="17D2484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6A2865"/>
    <w:multiLevelType w:val="hybridMultilevel"/>
    <w:tmpl w:val="A5E27C72"/>
    <w:lvl w:ilvl="0" w:tplc="08090001">
      <w:start w:val="1"/>
      <w:numFmt w:val="bullet"/>
      <w:lvlText w:val=""/>
      <w:lvlJc w:val="left"/>
      <w:pPr>
        <w:tabs>
          <w:tab w:val="num" w:pos="720"/>
        </w:tabs>
        <w:ind w:left="720" w:hanging="360"/>
      </w:pPr>
      <w:rPr>
        <w:rFonts w:ascii="Symbol" w:hAnsi="Symbol" w:hint="default"/>
      </w:rPr>
    </w:lvl>
    <w:lvl w:ilvl="1" w:tplc="C27C8596">
      <w:start w:val="1"/>
      <w:numFmt w:val="lowerLetter"/>
      <w:lvlText w:val="%2)"/>
      <w:lvlJc w:val="left"/>
      <w:pPr>
        <w:ind w:left="1440" w:hanging="360"/>
      </w:pPr>
      <w:rPr>
        <w:rFonts w:hint="default"/>
      </w:rPr>
    </w:lvl>
    <w:lvl w:ilvl="2" w:tplc="0426001B" w:tentative="1">
      <w:start w:val="1"/>
      <w:numFmt w:val="lowerRoman"/>
      <w:lvlText w:val="%3."/>
      <w:lvlJc w:val="right"/>
      <w:pPr>
        <w:tabs>
          <w:tab w:val="num" w:pos="2160"/>
        </w:tabs>
        <w:ind w:left="2160" w:hanging="180"/>
      </w:pPr>
    </w:lvl>
    <w:lvl w:ilvl="3" w:tplc="0426000F" w:tentative="1">
      <w:start w:val="1"/>
      <w:numFmt w:val="decimal"/>
      <w:lvlText w:val="%4."/>
      <w:lvlJc w:val="left"/>
      <w:pPr>
        <w:tabs>
          <w:tab w:val="num" w:pos="2880"/>
        </w:tabs>
        <w:ind w:left="2880" w:hanging="360"/>
      </w:pPr>
    </w:lvl>
    <w:lvl w:ilvl="4" w:tplc="04260019" w:tentative="1">
      <w:start w:val="1"/>
      <w:numFmt w:val="lowerLetter"/>
      <w:lvlText w:val="%5."/>
      <w:lvlJc w:val="left"/>
      <w:pPr>
        <w:tabs>
          <w:tab w:val="num" w:pos="3600"/>
        </w:tabs>
        <w:ind w:left="3600" w:hanging="360"/>
      </w:pPr>
    </w:lvl>
    <w:lvl w:ilvl="5" w:tplc="0426001B" w:tentative="1">
      <w:start w:val="1"/>
      <w:numFmt w:val="lowerRoman"/>
      <w:lvlText w:val="%6."/>
      <w:lvlJc w:val="right"/>
      <w:pPr>
        <w:tabs>
          <w:tab w:val="num" w:pos="4320"/>
        </w:tabs>
        <w:ind w:left="4320" w:hanging="180"/>
      </w:pPr>
    </w:lvl>
    <w:lvl w:ilvl="6" w:tplc="0426000F" w:tentative="1">
      <w:start w:val="1"/>
      <w:numFmt w:val="decimal"/>
      <w:lvlText w:val="%7."/>
      <w:lvlJc w:val="left"/>
      <w:pPr>
        <w:tabs>
          <w:tab w:val="num" w:pos="5040"/>
        </w:tabs>
        <w:ind w:left="5040" w:hanging="360"/>
      </w:pPr>
    </w:lvl>
    <w:lvl w:ilvl="7" w:tplc="04260019" w:tentative="1">
      <w:start w:val="1"/>
      <w:numFmt w:val="lowerLetter"/>
      <w:lvlText w:val="%8."/>
      <w:lvlJc w:val="left"/>
      <w:pPr>
        <w:tabs>
          <w:tab w:val="num" w:pos="5760"/>
        </w:tabs>
        <w:ind w:left="5760" w:hanging="360"/>
      </w:pPr>
    </w:lvl>
    <w:lvl w:ilvl="8" w:tplc="0426001B" w:tentative="1">
      <w:start w:val="1"/>
      <w:numFmt w:val="lowerRoman"/>
      <w:lvlText w:val="%9."/>
      <w:lvlJc w:val="right"/>
      <w:pPr>
        <w:tabs>
          <w:tab w:val="num" w:pos="6480"/>
        </w:tabs>
        <w:ind w:left="6480" w:hanging="180"/>
      </w:pPr>
    </w:lvl>
  </w:abstractNum>
  <w:num w:numId="1" w16cid:durableId="891428229">
    <w:abstractNumId w:val="1"/>
  </w:num>
  <w:num w:numId="2" w16cid:durableId="285284497">
    <w:abstractNumId w:val="14"/>
  </w:num>
  <w:num w:numId="3" w16cid:durableId="1926376111">
    <w:abstractNumId w:val="13"/>
  </w:num>
  <w:num w:numId="4" w16cid:durableId="894776250">
    <w:abstractNumId w:val="10"/>
  </w:num>
  <w:num w:numId="5" w16cid:durableId="571282690">
    <w:abstractNumId w:val="3"/>
  </w:num>
  <w:num w:numId="6" w16cid:durableId="1407147721">
    <w:abstractNumId w:val="19"/>
  </w:num>
  <w:num w:numId="7" w16cid:durableId="939608306">
    <w:abstractNumId w:val="21"/>
  </w:num>
  <w:num w:numId="8" w16cid:durableId="2057699858">
    <w:abstractNumId w:val="0"/>
  </w:num>
  <w:num w:numId="9" w16cid:durableId="511380256">
    <w:abstractNumId w:val="11"/>
  </w:num>
  <w:num w:numId="10" w16cid:durableId="1980986831">
    <w:abstractNumId w:val="12"/>
  </w:num>
  <w:num w:numId="11" w16cid:durableId="413629401">
    <w:abstractNumId w:val="20"/>
  </w:num>
  <w:num w:numId="12" w16cid:durableId="143546250">
    <w:abstractNumId w:val="18"/>
  </w:num>
  <w:num w:numId="13" w16cid:durableId="1074275047">
    <w:abstractNumId w:val="17"/>
  </w:num>
  <w:num w:numId="14" w16cid:durableId="1614749632">
    <w:abstractNumId w:val="17"/>
    <w:lvlOverride w:ilvl="0">
      <w:startOverride w:val="1"/>
    </w:lvlOverride>
  </w:num>
  <w:num w:numId="15" w16cid:durableId="544488582">
    <w:abstractNumId w:val="16"/>
  </w:num>
  <w:num w:numId="16" w16cid:durableId="946543835">
    <w:abstractNumId w:val="16"/>
    <w:lvlOverride w:ilvl="0">
      <w:startOverride w:val="1"/>
    </w:lvlOverride>
  </w:num>
  <w:num w:numId="17" w16cid:durableId="1812406872">
    <w:abstractNumId w:val="19"/>
    <w:lvlOverride w:ilvl="0">
      <w:startOverride w:val="1"/>
    </w:lvlOverride>
  </w:num>
  <w:num w:numId="18" w16cid:durableId="1119765027">
    <w:abstractNumId w:val="19"/>
    <w:lvlOverride w:ilvl="0">
      <w:startOverride w:val="1"/>
    </w:lvlOverride>
  </w:num>
  <w:num w:numId="19" w16cid:durableId="1398480271">
    <w:abstractNumId w:val="16"/>
    <w:lvlOverride w:ilvl="0">
      <w:startOverride w:val="1"/>
    </w:lvlOverride>
  </w:num>
  <w:num w:numId="20" w16cid:durableId="423376363">
    <w:abstractNumId w:val="6"/>
  </w:num>
  <w:num w:numId="21" w16cid:durableId="645479407">
    <w:abstractNumId w:val="7"/>
  </w:num>
  <w:num w:numId="22" w16cid:durableId="938565594">
    <w:abstractNumId w:val="4"/>
  </w:num>
  <w:num w:numId="23" w16cid:durableId="2008748512">
    <w:abstractNumId w:val="9"/>
  </w:num>
  <w:num w:numId="24" w16cid:durableId="1700157323">
    <w:abstractNumId w:val="2"/>
  </w:num>
  <w:num w:numId="25" w16cid:durableId="600144866">
    <w:abstractNumId w:val="15"/>
  </w:num>
  <w:num w:numId="26" w16cid:durableId="1118140621">
    <w:abstractNumId w:val="5"/>
  </w:num>
  <w:num w:numId="27" w16cid:durableId="742334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B2"/>
    <w:rsid w:val="00006027"/>
    <w:rsid w:val="0004030A"/>
    <w:rsid w:val="00047EDE"/>
    <w:rsid w:val="00055D79"/>
    <w:rsid w:val="00080385"/>
    <w:rsid w:val="00085057"/>
    <w:rsid w:val="000A2B0E"/>
    <w:rsid w:val="000B17C2"/>
    <w:rsid w:val="000B19D0"/>
    <w:rsid w:val="000B7809"/>
    <w:rsid w:val="000D4CAB"/>
    <w:rsid w:val="0015735B"/>
    <w:rsid w:val="00166736"/>
    <w:rsid w:val="00166F5E"/>
    <w:rsid w:val="00177671"/>
    <w:rsid w:val="001E296F"/>
    <w:rsid w:val="001F6A38"/>
    <w:rsid w:val="00205CE5"/>
    <w:rsid w:val="00206CE5"/>
    <w:rsid w:val="00245B38"/>
    <w:rsid w:val="002474B9"/>
    <w:rsid w:val="00254AB9"/>
    <w:rsid w:val="00265023"/>
    <w:rsid w:val="00270597"/>
    <w:rsid w:val="002754E0"/>
    <w:rsid w:val="0028325F"/>
    <w:rsid w:val="002A0086"/>
    <w:rsid w:val="002A5375"/>
    <w:rsid w:val="002B6CFA"/>
    <w:rsid w:val="002D094D"/>
    <w:rsid w:val="002D171F"/>
    <w:rsid w:val="002E0944"/>
    <w:rsid w:val="00300F50"/>
    <w:rsid w:val="00302093"/>
    <w:rsid w:val="003023AD"/>
    <w:rsid w:val="00317E34"/>
    <w:rsid w:val="0034274D"/>
    <w:rsid w:val="00375EA7"/>
    <w:rsid w:val="00381FB2"/>
    <w:rsid w:val="0039310E"/>
    <w:rsid w:val="003A6FA5"/>
    <w:rsid w:val="003B1B30"/>
    <w:rsid w:val="003E27C4"/>
    <w:rsid w:val="003F335E"/>
    <w:rsid w:val="00402E3F"/>
    <w:rsid w:val="00412B1B"/>
    <w:rsid w:val="00420AE4"/>
    <w:rsid w:val="004219C5"/>
    <w:rsid w:val="004B0FD5"/>
    <w:rsid w:val="004C75F7"/>
    <w:rsid w:val="004D14D6"/>
    <w:rsid w:val="004F3756"/>
    <w:rsid w:val="00501C98"/>
    <w:rsid w:val="00503432"/>
    <w:rsid w:val="005106D6"/>
    <w:rsid w:val="005166BE"/>
    <w:rsid w:val="005236AC"/>
    <w:rsid w:val="00556562"/>
    <w:rsid w:val="00556E9A"/>
    <w:rsid w:val="00560387"/>
    <w:rsid w:val="00561D80"/>
    <w:rsid w:val="00587CA8"/>
    <w:rsid w:val="00590B9D"/>
    <w:rsid w:val="00591342"/>
    <w:rsid w:val="005B5DAC"/>
    <w:rsid w:val="005F311D"/>
    <w:rsid w:val="006017B2"/>
    <w:rsid w:val="00602552"/>
    <w:rsid w:val="0065757E"/>
    <w:rsid w:val="006615BB"/>
    <w:rsid w:val="00672DCE"/>
    <w:rsid w:val="00675B28"/>
    <w:rsid w:val="006A15D6"/>
    <w:rsid w:val="006A2784"/>
    <w:rsid w:val="006A44A8"/>
    <w:rsid w:val="006D018C"/>
    <w:rsid w:val="006D13F4"/>
    <w:rsid w:val="006E6850"/>
    <w:rsid w:val="00700635"/>
    <w:rsid w:val="00701045"/>
    <w:rsid w:val="00714BFC"/>
    <w:rsid w:val="00722847"/>
    <w:rsid w:val="00724262"/>
    <w:rsid w:val="0073292F"/>
    <w:rsid w:val="00742569"/>
    <w:rsid w:val="007477CF"/>
    <w:rsid w:val="00767015"/>
    <w:rsid w:val="00777880"/>
    <w:rsid w:val="007B6A0C"/>
    <w:rsid w:val="007E1AF0"/>
    <w:rsid w:val="0080026E"/>
    <w:rsid w:val="0081211C"/>
    <w:rsid w:val="008357B9"/>
    <w:rsid w:val="00840E62"/>
    <w:rsid w:val="00850A4D"/>
    <w:rsid w:val="00876363"/>
    <w:rsid w:val="00882A6E"/>
    <w:rsid w:val="0089580A"/>
    <w:rsid w:val="008A1655"/>
    <w:rsid w:val="008B4465"/>
    <w:rsid w:val="008D05B3"/>
    <w:rsid w:val="008E3900"/>
    <w:rsid w:val="008F0500"/>
    <w:rsid w:val="009129DB"/>
    <w:rsid w:val="009137E6"/>
    <w:rsid w:val="00954BEF"/>
    <w:rsid w:val="009656DC"/>
    <w:rsid w:val="00967F9A"/>
    <w:rsid w:val="00974FA3"/>
    <w:rsid w:val="009826AE"/>
    <w:rsid w:val="009D3F0A"/>
    <w:rsid w:val="009F5641"/>
    <w:rsid w:val="00A10372"/>
    <w:rsid w:val="00A13D86"/>
    <w:rsid w:val="00A35772"/>
    <w:rsid w:val="00A4730F"/>
    <w:rsid w:val="00A5278B"/>
    <w:rsid w:val="00A60EFF"/>
    <w:rsid w:val="00A61D37"/>
    <w:rsid w:val="00A85FA9"/>
    <w:rsid w:val="00A92C63"/>
    <w:rsid w:val="00AD21D5"/>
    <w:rsid w:val="00B16363"/>
    <w:rsid w:val="00B21AF7"/>
    <w:rsid w:val="00B27E39"/>
    <w:rsid w:val="00B5539E"/>
    <w:rsid w:val="00B83F04"/>
    <w:rsid w:val="00B851A2"/>
    <w:rsid w:val="00B9074A"/>
    <w:rsid w:val="00B914FC"/>
    <w:rsid w:val="00BC46F7"/>
    <w:rsid w:val="00BD10B9"/>
    <w:rsid w:val="00BD15E3"/>
    <w:rsid w:val="00C43560"/>
    <w:rsid w:val="00C459C0"/>
    <w:rsid w:val="00C5396A"/>
    <w:rsid w:val="00C72A30"/>
    <w:rsid w:val="00C909A9"/>
    <w:rsid w:val="00C95068"/>
    <w:rsid w:val="00CA60CC"/>
    <w:rsid w:val="00CC1F39"/>
    <w:rsid w:val="00CE36A9"/>
    <w:rsid w:val="00CF09E4"/>
    <w:rsid w:val="00CF0B24"/>
    <w:rsid w:val="00CF7C83"/>
    <w:rsid w:val="00D03299"/>
    <w:rsid w:val="00D04F1D"/>
    <w:rsid w:val="00D1487E"/>
    <w:rsid w:val="00D5577D"/>
    <w:rsid w:val="00D67EBE"/>
    <w:rsid w:val="00DA7E73"/>
    <w:rsid w:val="00DB2336"/>
    <w:rsid w:val="00DC37BC"/>
    <w:rsid w:val="00DD289F"/>
    <w:rsid w:val="00DF0098"/>
    <w:rsid w:val="00DF2260"/>
    <w:rsid w:val="00DF3F60"/>
    <w:rsid w:val="00E00251"/>
    <w:rsid w:val="00E033B4"/>
    <w:rsid w:val="00E3311C"/>
    <w:rsid w:val="00E36FC2"/>
    <w:rsid w:val="00E47624"/>
    <w:rsid w:val="00E5239E"/>
    <w:rsid w:val="00E73CD0"/>
    <w:rsid w:val="00E95BD9"/>
    <w:rsid w:val="00EA5C9C"/>
    <w:rsid w:val="00F06647"/>
    <w:rsid w:val="00F07323"/>
    <w:rsid w:val="00F211D3"/>
    <w:rsid w:val="00F2133C"/>
    <w:rsid w:val="00F2152B"/>
    <w:rsid w:val="00F3095F"/>
    <w:rsid w:val="00F37026"/>
    <w:rsid w:val="00F44F13"/>
    <w:rsid w:val="00F766C7"/>
    <w:rsid w:val="00F94AEE"/>
    <w:rsid w:val="00FC2EFA"/>
    <w:rsid w:val="00FE0F44"/>
    <w:rsid w:val="00FF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8F71"/>
  <w15:chartTrackingRefBased/>
  <w15:docId w15:val="{60B14EDA-BA97-4EFC-86B1-566ADE3E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āls"/>
    <w:qFormat/>
    <w:rsid w:val="00055D79"/>
    <w:pPr>
      <w:spacing w:after="0" w:line="360" w:lineRule="auto"/>
      <w:jc w:val="both"/>
    </w:pPr>
    <w:rPr>
      <w:rFonts w:ascii="Times New Roman" w:eastAsiaTheme="minorEastAsia" w:hAnsi="Times New Roman" w:cs="Times New Roman"/>
      <w:sz w:val="24"/>
      <w:szCs w:val="24"/>
      <w:lang w:val="lv-LV"/>
    </w:rPr>
  </w:style>
  <w:style w:type="paragraph" w:styleId="Heading1">
    <w:name w:val="heading 1"/>
    <w:aliases w:val="1-lim-Virsraksts"/>
    <w:basedOn w:val="Normal"/>
    <w:next w:val="Normal"/>
    <w:link w:val="Heading1Char"/>
    <w:uiPriority w:val="9"/>
    <w:qFormat/>
    <w:rsid w:val="005236AC"/>
    <w:pPr>
      <w:spacing w:after="240"/>
      <w:jc w:val="center"/>
      <w:outlineLvl w:val="0"/>
    </w:pPr>
    <w:rPr>
      <w:rFonts w:ascii="Times New Roman Bold" w:hAnsi="Times New Roman Bold"/>
      <w:b/>
      <w:bCs/>
      <w:caps/>
      <w:sz w:val="28"/>
      <w:szCs w:val="28"/>
    </w:rPr>
  </w:style>
  <w:style w:type="paragraph" w:styleId="Heading2">
    <w:name w:val="heading 2"/>
    <w:aliases w:val="2-lim-Virsraksts"/>
    <w:basedOn w:val="Teksts"/>
    <w:next w:val="Normal"/>
    <w:link w:val="Heading2Char"/>
    <w:uiPriority w:val="9"/>
    <w:unhideWhenUsed/>
    <w:rsid w:val="00FC2EFA"/>
    <w:pPr>
      <w:spacing w:before="240" w:after="240"/>
      <w:ind w:firstLine="0"/>
      <w:jc w:val="center"/>
      <w:outlineLvl w:val="1"/>
    </w:pPr>
    <w:rPr>
      <w:b/>
      <w:bCs/>
      <w:sz w:val="28"/>
      <w:szCs w:val="28"/>
    </w:rPr>
  </w:style>
  <w:style w:type="paragraph" w:styleId="Heading3">
    <w:name w:val="heading 3"/>
    <w:aliases w:val="3-lim-Virsraksts"/>
    <w:basedOn w:val="Teksts"/>
    <w:next w:val="Normal"/>
    <w:link w:val="Heading3Char"/>
    <w:uiPriority w:val="9"/>
    <w:unhideWhenUsed/>
    <w:rsid w:val="00A10372"/>
    <w:pPr>
      <w:spacing w:before="240" w:after="240"/>
      <w:ind w:firstLine="0"/>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4274D"/>
    <w:pPr>
      <w:tabs>
        <w:tab w:val="center" w:pos="4680"/>
        <w:tab w:val="right" w:pos="9360"/>
      </w:tabs>
      <w:spacing w:line="240" w:lineRule="auto"/>
    </w:pPr>
  </w:style>
  <w:style w:type="character" w:customStyle="1" w:styleId="HeaderChar">
    <w:name w:val="Header Char"/>
    <w:basedOn w:val="DefaultParagraphFont"/>
    <w:link w:val="Header"/>
    <w:uiPriority w:val="99"/>
    <w:rsid w:val="0034274D"/>
    <w:rPr>
      <w:rFonts w:eastAsiaTheme="minorEastAsia"/>
      <w:lang w:val="en-US"/>
    </w:rPr>
  </w:style>
  <w:style w:type="paragraph" w:styleId="Footer">
    <w:name w:val="footer"/>
    <w:basedOn w:val="Normal"/>
    <w:link w:val="FooterChar"/>
    <w:uiPriority w:val="99"/>
    <w:unhideWhenUsed/>
    <w:rsid w:val="0034274D"/>
    <w:pPr>
      <w:tabs>
        <w:tab w:val="center" w:pos="4680"/>
        <w:tab w:val="right" w:pos="9360"/>
      </w:tabs>
      <w:spacing w:line="240" w:lineRule="auto"/>
    </w:pPr>
  </w:style>
  <w:style w:type="character" w:customStyle="1" w:styleId="FooterChar">
    <w:name w:val="Footer Char"/>
    <w:basedOn w:val="DefaultParagraphFont"/>
    <w:link w:val="Footer"/>
    <w:uiPriority w:val="99"/>
    <w:rsid w:val="0034274D"/>
    <w:rPr>
      <w:rFonts w:eastAsiaTheme="minorEastAsia"/>
      <w:lang w:val="en-US"/>
    </w:rPr>
  </w:style>
  <w:style w:type="paragraph" w:customStyle="1" w:styleId="WorkTaskPage">
    <w:name w:val="WorkTaskPage"/>
    <w:rsid w:val="0034274D"/>
    <w:pPr>
      <w:spacing w:after="0" w:line="240" w:lineRule="auto"/>
    </w:pPr>
    <w:rPr>
      <w:rFonts w:ascii="Times New Roman" w:eastAsia="Times New Roman" w:hAnsi="Times New Roman" w:cs="Times New Roman"/>
      <w:sz w:val="24"/>
      <w:szCs w:val="20"/>
      <w:lang w:val="lv-LV"/>
    </w:rPr>
  </w:style>
  <w:style w:type="paragraph" w:customStyle="1" w:styleId="Lappuses-numurs">
    <w:name w:val="Lappuses-numurs"/>
    <w:basedOn w:val="Footer"/>
    <w:link w:val="Lappuses-numursChar"/>
    <w:qFormat/>
    <w:rsid w:val="005236AC"/>
    <w:pPr>
      <w:jc w:val="center"/>
    </w:pPr>
  </w:style>
  <w:style w:type="character" w:customStyle="1" w:styleId="Heading1Char">
    <w:name w:val="Heading 1 Char"/>
    <w:aliases w:val="1-lim-Virsraksts Char"/>
    <w:basedOn w:val="DefaultParagraphFont"/>
    <w:link w:val="Heading1"/>
    <w:uiPriority w:val="9"/>
    <w:rsid w:val="005236AC"/>
    <w:rPr>
      <w:rFonts w:ascii="Times New Roman Bold" w:eastAsiaTheme="minorEastAsia" w:hAnsi="Times New Roman Bold" w:cs="Times New Roman"/>
      <w:b/>
      <w:bCs/>
      <w:caps/>
      <w:sz w:val="28"/>
      <w:szCs w:val="28"/>
      <w:lang w:val="lv-LV"/>
    </w:rPr>
  </w:style>
  <w:style w:type="character" w:customStyle="1" w:styleId="Lappuses-numursChar">
    <w:name w:val="Lappuses-numurs Char"/>
    <w:basedOn w:val="FooterChar"/>
    <w:link w:val="Lappuses-numurs"/>
    <w:rsid w:val="005236AC"/>
    <w:rPr>
      <w:rFonts w:ascii="Times New Roman" w:eastAsiaTheme="minorEastAsia" w:hAnsi="Times New Roman" w:cs="Times New Roman"/>
      <w:sz w:val="24"/>
      <w:szCs w:val="24"/>
      <w:lang w:val="en-US"/>
    </w:rPr>
  </w:style>
  <w:style w:type="paragraph" w:styleId="ListParagraph">
    <w:name w:val="List Paragraph"/>
    <w:basedOn w:val="Normal"/>
    <w:link w:val="ListParagraphChar"/>
    <w:uiPriority w:val="34"/>
    <w:rsid w:val="00A5278B"/>
    <w:pPr>
      <w:ind w:left="720"/>
      <w:contextualSpacing/>
    </w:pPr>
  </w:style>
  <w:style w:type="paragraph" w:customStyle="1" w:styleId="Teksts">
    <w:name w:val="Teksts"/>
    <w:basedOn w:val="Normal"/>
    <w:link w:val="TekstsChar"/>
    <w:qFormat/>
    <w:rsid w:val="00777880"/>
    <w:pPr>
      <w:ind w:firstLine="720"/>
    </w:pPr>
  </w:style>
  <w:style w:type="character" w:customStyle="1" w:styleId="Heading2Char">
    <w:name w:val="Heading 2 Char"/>
    <w:aliases w:val="2-lim-Virsraksts Char"/>
    <w:basedOn w:val="DefaultParagraphFont"/>
    <w:link w:val="Heading2"/>
    <w:uiPriority w:val="9"/>
    <w:rsid w:val="00FC2EFA"/>
    <w:rPr>
      <w:rFonts w:ascii="Times New Roman" w:eastAsiaTheme="minorEastAsia" w:hAnsi="Times New Roman" w:cs="Times New Roman"/>
      <w:b/>
      <w:bCs/>
      <w:sz w:val="28"/>
      <w:szCs w:val="28"/>
      <w:lang w:val="lv-LV"/>
    </w:rPr>
  </w:style>
  <w:style w:type="character" w:customStyle="1" w:styleId="TekstsChar">
    <w:name w:val="Teksts Char"/>
    <w:basedOn w:val="DefaultParagraphFont"/>
    <w:link w:val="Teksts"/>
    <w:rsid w:val="00777880"/>
    <w:rPr>
      <w:rFonts w:ascii="Times New Roman" w:eastAsiaTheme="minorEastAsia" w:hAnsi="Times New Roman" w:cs="Times New Roman"/>
      <w:sz w:val="24"/>
      <w:szCs w:val="24"/>
      <w:lang w:val="lv-LV"/>
    </w:rPr>
  </w:style>
  <w:style w:type="character" w:customStyle="1" w:styleId="Heading3Char">
    <w:name w:val="Heading 3 Char"/>
    <w:aliases w:val="3-lim-Virsraksts Char"/>
    <w:basedOn w:val="DefaultParagraphFont"/>
    <w:link w:val="Heading3"/>
    <w:uiPriority w:val="9"/>
    <w:rsid w:val="00A10372"/>
    <w:rPr>
      <w:rFonts w:ascii="Times New Roman" w:eastAsiaTheme="minorEastAsia" w:hAnsi="Times New Roman" w:cs="Times New Roman"/>
      <w:b/>
      <w:bCs/>
      <w:sz w:val="24"/>
      <w:szCs w:val="24"/>
      <w:lang w:val="lv-LV"/>
    </w:rPr>
  </w:style>
  <w:style w:type="paragraph" w:customStyle="1" w:styleId="Uzskaitjums-aizzmes">
    <w:name w:val="Uzskaitījums-aizzīmes"/>
    <w:basedOn w:val="Teksts"/>
    <w:link w:val="Uzskaitjums-aizzmesChar"/>
    <w:qFormat/>
    <w:rsid w:val="00CF0B24"/>
    <w:pPr>
      <w:numPr>
        <w:numId w:val="4"/>
      </w:numPr>
      <w:ind w:left="1434" w:hanging="357"/>
    </w:pPr>
  </w:style>
  <w:style w:type="paragraph" w:customStyle="1" w:styleId="Attla-nosaukums">
    <w:name w:val="Attēla-nosaukums"/>
    <w:basedOn w:val="Teksts"/>
    <w:link w:val="Attla-nosaukumsChar"/>
    <w:qFormat/>
    <w:rsid w:val="006E6850"/>
    <w:pPr>
      <w:spacing w:before="120" w:after="240"/>
      <w:ind w:firstLine="0"/>
      <w:jc w:val="center"/>
    </w:pPr>
    <w:rPr>
      <w:b/>
      <w:bCs/>
    </w:rPr>
  </w:style>
  <w:style w:type="character" w:customStyle="1" w:styleId="Uzskaitjums-aizzmesChar">
    <w:name w:val="Uzskaitījums-aizzīmes Char"/>
    <w:basedOn w:val="TekstsChar"/>
    <w:link w:val="Uzskaitjums-aizzmes"/>
    <w:rsid w:val="00CF0B24"/>
    <w:rPr>
      <w:rFonts w:ascii="Times New Roman" w:eastAsiaTheme="minorEastAsia" w:hAnsi="Times New Roman" w:cs="Times New Roman"/>
      <w:sz w:val="24"/>
      <w:szCs w:val="24"/>
      <w:lang w:val="lv-LV"/>
    </w:rPr>
  </w:style>
  <w:style w:type="paragraph" w:customStyle="1" w:styleId="apamatteksts">
    <w:name w:val="a_pamatteksts"/>
    <w:basedOn w:val="Normal"/>
    <w:link w:val="apamattekstsChar"/>
    <w:rsid w:val="006E6850"/>
    <w:pPr>
      <w:ind w:firstLine="720"/>
    </w:pPr>
    <w:rPr>
      <w:rFonts w:eastAsia="Times New Roman"/>
      <w:szCs w:val="20"/>
      <w:lang w:eastAsia="lv-LV"/>
    </w:rPr>
  </w:style>
  <w:style w:type="character" w:customStyle="1" w:styleId="Attla-nosaukumsChar">
    <w:name w:val="Attēla-nosaukums Char"/>
    <w:basedOn w:val="TekstsChar"/>
    <w:link w:val="Attla-nosaukums"/>
    <w:rsid w:val="006E6850"/>
    <w:rPr>
      <w:rFonts w:ascii="Times New Roman" w:eastAsiaTheme="minorEastAsia" w:hAnsi="Times New Roman" w:cs="Times New Roman"/>
      <w:b/>
      <w:bCs/>
      <w:sz w:val="24"/>
      <w:szCs w:val="24"/>
      <w:lang w:val="lv-LV"/>
    </w:rPr>
  </w:style>
  <w:style w:type="character" w:styleId="Hyperlink">
    <w:name w:val="Hyperlink"/>
    <w:basedOn w:val="DefaultParagraphFont"/>
    <w:uiPriority w:val="99"/>
    <w:rsid w:val="006E6850"/>
    <w:rPr>
      <w:rFonts w:cs="Times New Roman"/>
      <w:color w:val="0000FF"/>
      <w:u w:val="single"/>
    </w:rPr>
  </w:style>
  <w:style w:type="character" w:customStyle="1" w:styleId="block">
    <w:name w:val="block"/>
    <w:basedOn w:val="DefaultParagraphFont"/>
    <w:rsid w:val="006E6850"/>
  </w:style>
  <w:style w:type="paragraph" w:customStyle="1" w:styleId="Kods">
    <w:name w:val="Kods"/>
    <w:basedOn w:val="Normal"/>
    <w:link w:val="KodsChar"/>
    <w:qFormat/>
    <w:rsid w:val="00C43560"/>
    <w:pPr>
      <w:ind w:right="646" w:firstLine="567"/>
    </w:pPr>
    <w:rPr>
      <w:rFonts w:ascii="Arial Narrow" w:hAnsi="Arial Narrow"/>
      <w:sz w:val="22"/>
      <w:szCs w:val="22"/>
    </w:rPr>
  </w:style>
  <w:style w:type="paragraph" w:customStyle="1" w:styleId="Tabulas-numurs">
    <w:name w:val="Tabulas-numurs"/>
    <w:basedOn w:val="Teksts"/>
    <w:link w:val="Tabulas-numursChar"/>
    <w:qFormat/>
    <w:rsid w:val="006E6850"/>
    <w:pPr>
      <w:spacing w:before="240"/>
      <w:ind w:firstLine="0"/>
      <w:jc w:val="right"/>
    </w:pPr>
    <w:rPr>
      <w:b/>
      <w:bCs/>
    </w:rPr>
  </w:style>
  <w:style w:type="character" w:customStyle="1" w:styleId="KodsChar">
    <w:name w:val="Kods Char"/>
    <w:basedOn w:val="DefaultParagraphFont"/>
    <w:link w:val="Kods"/>
    <w:rsid w:val="00C43560"/>
    <w:rPr>
      <w:rFonts w:ascii="Arial Narrow" w:eastAsiaTheme="minorEastAsia" w:hAnsi="Arial Narrow" w:cs="Times New Roman"/>
      <w:lang w:val="lv-LV"/>
    </w:rPr>
  </w:style>
  <w:style w:type="paragraph" w:customStyle="1" w:styleId="Tabulas-nosaukums">
    <w:name w:val="Tabulas-nosaukums"/>
    <w:basedOn w:val="Tabulas-numurs"/>
    <w:link w:val="Tabulas-nosaukumsChar"/>
    <w:qFormat/>
    <w:rsid w:val="006E6850"/>
    <w:pPr>
      <w:spacing w:before="0" w:after="120"/>
      <w:jc w:val="center"/>
    </w:pPr>
  </w:style>
  <w:style w:type="character" w:customStyle="1" w:styleId="Tabulas-numursChar">
    <w:name w:val="Tabulas-numurs Char"/>
    <w:basedOn w:val="TekstsChar"/>
    <w:link w:val="Tabulas-numurs"/>
    <w:rsid w:val="006E6850"/>
    <w:rPr>
      <w:rFonts w:ascii="Times New Roman" w:eastAsiaTheme="minorEastAsia" w:hAnsi="Times New Roman" w:cs="Times New Roman"/>
      <w:b/>
      <w:bCs/>
      <w:sz w:val="24"/>
      <w:szCs w:val="24"/>
      <w:lang w:val="lv-LV"/>
    </w:rPr>
  </w:style>
  <w:style w:type="table" w:styleId="TableGrid">
    <w:name w:val="Table Grid"/>
    <w:basedOn w:val="TableNormal"/>
    <w:rsid w:val="00DF3F60"/>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ulas-nosaukumsChar">
    <w:name w:val="Tabulas-nosaukums Char"/>
    <w:basedOn w:val="Tabulas-numursChar"/>
    <w:link w:val="Tabulas-nosaukums"/>
    <w:rsid w:val="006E6850"/>
    <w:rPr>
      <w:rFonts w:ascii="Times New Roman" w:eastAsiaTheme="minorEastAsia" w:hAnsi="Times New Roman" w:cs="Times New Roman"/>
      <w:b/>
      <w:bCs/>
      <w:sz w:val="24"/>
      <w:szCs w:val="24"/>
      <w:lang w:val="lv-LV"/>
    </w:rPr>
  </w:style>
  <w:style w:type="paragraph" w:customStyle="1" w:styleId="Table">
    <w:name w:val="Table"/>
    <w:basedOn w:val="Normal"/>
    <w:link w:val="TableChar"/>
    <w:rsid w:val="00DF3F60"/>
    <w:pPr>
      <w:spacing w:before="60" w:after="60" w:line="240" w:lineRule="auto"/>
    </w:pPr>
    <w:rPr>
      <w:rFonts w:eastAsia="MS Mincho"/>
      <w:sz w:val="16"/>
      <w:lang w:eastAsia="ja-JP"/>
    </w:rPr>
  </w:style>
  <w:style w:type="paragraph" w:customStyle="1" w:styleId="Tabulas-kolonnas-nosaukums">
    <w:name w:val="Tabulas-kolonnas-nosaukums"/>
    <w:basedOn w:val="Table"/>
    <w:link w:val="Tabulas-kolonnas-nosaukumsChar"/>
    <w:qFormat/>
    <w:rsid w:val="00DF3F60"/>
    <w:pPr>
      <w:spacing w:before="0" w:after="0" w:line="360" w:lineRule="auto"/>
      <w:jc w:val="center"/>
    </w:pPr>
    <w:rPr>
      <w:b/>
      <w:bCs/>
      <w:sz w:val="24"/>
    </w:rPr>
  </w:style>
  <w:style w:type="paragraph" w:customStyle="1" w:styleId="Tabulas-saturs">
    <w:name w:val="Tabulas-saturs"/>
    <w:basedOn w:val="Table"/>
    <w:link w:val="Tabulas-satursChar"/>
    <w:qFormat/>
    <w:rsid w:val="00DF3F60"/>
    <w:pPr>
      <w:spacing w:before="0" w:after="0" w:line="360" w:lineRule="auto"/>
      <w:jc w:val="center"/>
    </w:pPr>
    <w:rPr>
      <w:sz w:val="24"/>
    </w:rPr>
  </w:style>
  <w:style w:type="character" w:customStyle="1" w:styleId="TableChar">
    <w:name w:val="Table Char"/>
    <w:basedOn w:val="DefaultParagraphFont"/>
    <w:link w:val="Table"/>
    <w:rsid w:val="00DF3F60"/>
    <w:rPr>
      <w:rFonts w:ascii="Times New Roman" w:eastAsia="MS Mincho" w:hAnsi="Times New Roman" w:cs="Times New Roman"/>
      <w:sz w:val="16"/>
      <w:szCs w:val="24"/>
      <w:lang w:val="en-US" w:eastAsia="ja-JP"/>
    </w:rPr>
  </w:style>
  <w:style w:type="character" w:customStyle="1" w:styleId="Tabulas-kolonnas-nosaukumsChar">
    <w:name w:val="Tabulas-kolonnas-nosaukums Char"/>
    <w:basedOn w:val="TableChar"/>
    <w:link w:val="Tabulas-kolonnas-nosaukums"/>
    <w:rsid w:val="00DF3F60"/>
    <w:rPr>
      <w:rFonts w:ascii="Times New Roman" w:eastAsia="MS Mincho" w:hAnsi="Times New Roman" w:cs="Times New Roman"/>
      <w:b/>
      <w:bCs/>
      <w:sz w:val="24"/>
      <w:szCs w:val="24"/>
      <w:lang w:val="lv-LV" w:eastAsia="ja-JP"/>
    </w:rPr>
  </w:style>
  <w:style w:type="paragraph" w:customStyle="1" w:styleId="Tabulas-skaidrojums">
    <w:name w:val="Tabulas-skaidrojums"/>
    <w:basedOn w:val="Attla-nosaukums"/>
    <w:link w:val="Tabulas-skaidrojumsChar"/>
    <w:qFormat/>
    <w:rsid w:val="00DF3F60"/>
    <w:pPr>
      <w:spacing w:before="0"/>
      <w:jc w:val="both"/>
    </w:pPr>
    <w:rPr>
      <w:sz w:val="20"/>
      <w:szCs w:val="20"/>
    </w:rPr>
  </w:style>
  <w:style w:type="character" w:customStyle="1" w:styleId="Tabulas-satursChar">
    <w:name w:val="Tabulas-saturs Char"/>
    <w:basedOn w:val="TableChar"/>
    <w:link w:val="Tabulas-saturs"/>
    <w:rsid w:val="00DF3F60"/>
    <w:rPr>
      <w:rFonts w:ascii="Times New Roman" w:eastAsia="MS Mincho" w:hAnsi="Times New Roman" w:cs="Times New Roman"/>
      <w:sz w:val="24"/>
      <w:szCs w:val="24"/>
      <w:lang w:val="lv-LV" w:eastAsia="ja-JP"/>
    </w:rPr>
  </w:style>
  <w:style w:type="paragraph" w:customStyle="1" w:styleId="Formula">
    <w:name w:val="Formula"/>
    <w:basedOn w:val="apamatteksts"/>
    <w:link w:val="FormulaChar"/>
    <w:qFormat/>
    <w:rsid w:val="00C43560"/>
    <w:pPr>
      <w:tabs>
        <w:tab w:val="center" w:pos="4253"/>
        <w:tab w:val="right" w:pos="9498"/>
      </w:tabs>
      <w:spacing w:before="240"/>
      <w:ind w:firstLine="0"/>
      <w:jc w:val="right"/>
    </w:pPr>
    <w:rPr>
      <w:iCs/>
    </w:rPr>
  </w:style>
  <w:style w:type="character" w:customStyle="1" w:styleId="Tabulas-skaidrojumsChar">
    <w:name w:val="Tabulas-skaidrojums Char"/>
    <w:basedOn w:val="Attla-nosaukumsChar"/>
    <w:link w:val="Tabulas-skaidrojums"/>
    <w:rsid w:val="00DF3F60"/>
    <w:rPr>
      <w:rFonts w:ascii="Times New Roman" w:eastAsiaTheme="minorEastAsia" w:hAnsi="Times New Roman" w:cs="Times New Roman"/>
      <w:b/>
      <w:bCs/>
      <w:sz w:val="20"/>
      <w:szCs w:val="20"/>
      <w:lang w:val="lv-LV"/>
    </w:rPr>
  </w:style>
  <w:style w:type="paragraph" w:customStyle="1" w:styleId="Info-avots">
    <w:name w:val="Info-avots"/>
    <w:basedOn w:val="Normal"/>
    <w:link w:val="Info-avotsChar"/>
    <w:qFormat/>
    <w:rsid w:val="00F766C7"/>
    <w:pPr>
      <w:ind w:left="567" w:hanging="567"/>
    </w:pPr>
  </w:style>
  <w:style w:type="character" w:customStyle="1" w:styleId="apamattekstsChar">
    <w:name w:val="a_pamatteksts Char"/>
    <w:basedOn w:val="DefaultParagraphFont"/>
    <w:link w:val="apamatteksts"/>
    <w:rsid w:val="00F766C7"/>
    <w:rPr>
      <w:rFonts w:ascii="Times New Roman" w:eastAsia="Times New Roman" w:hAnsi="Times New Roman" w:cs="Times New Roman"/>
      <w:sz w:val="24"/>
      <w:szCs w:val="20"/>
      <w:lang w:val="lv-LV" w:eastAsia="lv-LV"/>
    </w:rPr>
  </w:style>
  <w:style w:type="character" w:customStyle="1" w:styleId="FormulaChar">
    <w:name w:val="Formula Char"/>
    <w:basedOn w:val="apamattekstsChar"/>
    <w:link w:val="Formula"/>
    <w:rsid w:val="00C43560"/>
    <w:rPr>
      <w:rFonts w:ascii="Times New Roman" w:eastAsia="Times New Roman" w:hAnsi="Times New Roman" w:cs="Times New Roman"/>
      <w:iCs/>
      <w:sz w:val="24"/>
      <w:szCs w:val="20"/>
      <w:lang w:val="lv-LV" w:eastAsia="lv-LV"/>
    </w:rPr>
  </w:style>
  <w:style w:type="paragraph" w:customStyle="1" w:styleId="Pielikumi-virsraksts">
    <w:name w:val="Pielikumi-virsraksts"/>
    <w:basedOn w:val="Normal"/>
    <w:link w:val="Pielikumi-virsrakstsChar"/>
    <w:qFormat/>
    <w:rsid w:val="00D67EBE"/>
    <w:pPr>
      <w:spacing w:before="240"/>
      <w:ind w:left="567" w:hanging="567"/>
      <w:jc w:val="center"/>
    </w:pPr>
    <w:rPr>
      <w:rFonts w:ascii="Times New Roman Bold" w:hAnsi="Times New Roman Bold"/>
      <w:b/>
      <w:bCs/>
      <w:caps/>
      <w:sz w:val="44"/>
      <w:szCs w:val="44"/>
    </w:rPr>
  </w:style>
  <w:style w:type="character" w:customStyle="1" w:styleId="Info-avotsChar">
    <w:name w:val="Info-avots Char"/>
    <w:basedOn w:val="DefaultParagraphFont"/>
    <w:link w:val="Info-avots"/>
    <w:rsid w:val="00F766C7"/>
    <w:rPr>
      <w:rFonts w:ascii="Times New Roman" w:eastAsiaTheme="minorEastAsia" w:hAnsi="Times New Roman" w:cs="Times New Roman"/>
      <w:sz w:val="24"/>
      <w:szCs w:val="24"/>
      <w:lang w:val="lv-LV"/>
    </w:rPr>
  </w:style>
  <w:style w:type="paragraph" w:customStyle="1" w:styleId="Pielikuma-numurs">
    <w:name w:val="Pielikuma-numurs"/>
    <w:basedOn w:val="Normal"/>
    <w:link w:val="Pielikuma-numursChar"/>
    <w:qFormat/>
    <w:rsid w:val="00055D79"/>
    <w:pPr>
      <w:jc w:val="right"/>
    </w:pPr>
    <w:rPr>
      <w:b/>
      <w:bCs/>
    </w:rPr>
  </w:style>
  <w:style w:type="character" w:customStyle="1" w:styleId="Pielikumi-virsrakstsChar">
    <w:name w:val="Pielikumi-virsraksts Char"/>
    <w:basedOn w:val="DefaultParagraphFont"/>
    <w:link w:val="Pielikumi-virsraksts"/>
    <w:rsid w:val="00D67EBE"/>
    <w:rPr>
      <w:rFonts w:ascii="Times New Roman Bold" w:eastAsiaTheme="minorEastAsia" w:hAnsi="Times New Roman Bold" w:cs="Times New Roman"/>
      <w:b/>
      <w:bCs/>
      <w:caps/>
      <w:sz w:val="44"/>
      <w:szCs w:val="44"/>
      <w:lang w:val="lv-LV"/>
    </w:rPr>
  </w:style>
  <w:style w:type="paragraph" w:customStyle="1" w:styleId="Pielikuma-nosaukums">
    <w:name w:val="Pielikuma-nosaukums"/>
    <w:basedOn w:val="Normal"/>
    <w:link w:val="Pielikuma-nosaukumsChar"/>
    <w:qFormat/>
    <w:rsid w:val="00055D79"/>
    <w:pPr>
      <w:spacing w:after="240"/>
      <w:jc w:val="center"/>
    </w:pPr>
    <w:rPr>
      <w:b/>
      <w:bCs/>
    </w:rPr>
  </w:style>
  <w:style w:type="character" w:customStyle="1" w:styleId="Pielikuma-numursChar">
    <w:name w:val="Pielikuma-numurs Char"/>
    <w:basedOn w:val="DefaultParagraphFont"/>
    <w:link w:val="Pielikuma-numurs"/>
    <w:rsid w:val="00055D79"/>
    <w:rPr>
      <w:rFonts w:ascii="Times New Roman" w:eastAsiaTheme="minorEastAsia" w:hAnsi="Times New Roman" w:cs="Times New Roman"/>
      <w:b/>
      <w:bCs/>
      <w:sz w:val="24"/>
      <w:szCs w:val="24"/>
      <w:lang w:val="lv-LV"/>
    </w:rPr>
  </w:style>
  <w:style w:type="paragraph" w:customStyle="1" w:styleId="Uzskaitjums-cipars-ar-punktu">
    <w:name w:val="Uzskaitījums-cipars-ar-punktu"/>
    <w:basedOn w:val="ListParagraph"/>
    <w:link w:val="Uzskaitjums-cipars-ar-punktuChar"/>
    <w:qFormat/>
    <w:rsid w:val="00E47624"/>
    <w:pPr>
      <w:numPr>
        <w:numId w:val="6"/>
      </w:numPr>
      <w:ind w:left="1434" w:hanging="357"/>
      <w:contextualSpacing w:val="0"/>
      <w:jc w:val="left"/>
    </w:pPr>
  </w:style>
  <w:style w:type="character" w:customStyle="1" w:styleId="Pielikuma-nosaukumsChar">
    <w:name w:val="Pielikuma-nosaukums Char"/>
    <w:basedOn w:val="DefaultParagraphFont"/>
    <w:link w:val="Pielikuma-nosaukums"/>
    <w:rsid w:val="00055D79"/>
    <w:rPr>
      <w:rFonts w:ascii="Times New Roman" w:eastAsiaTheme="minorEastAsia" w:hAnsi="Times New Roman" w:cs="Times New Roman"/>
      <w:b/>
      <w:bCs/>
      <w:sz w:val="24"/>
      <w:szCs w:val="24"/>
      <w:lang w:val="lv-LV"/>
    </w:rPr>
  </w:style>
  <w:style w:type="paragraph" w:styleId="ListBullet">
    <w:name w:val="List Bullet"/>
    <w:aliases w:val="a_saraksts"/>
    <w:basedOn w:val="Normal"/>
    <w:unhideWhenUsed/>
    <w:rsid w:val="00B27E39"/>
    <w:pPr>
      <w:numPr>
        <w:numId w:val="8"/>
      </w:numPr>
      <w:spacing w:after="200" w:line="276" w:lineRule="auto"/>
      <w:contextualSpacing/>
      <w:jc w:val="left"/>
    </w:pPr>
    <w:rPr>
      <w:rFonts w:asciiTheme="minorHAnsi" w:hAnsiTheme="minorHAnsi" w:cstheme="minorBidi"/>
      <w:sz w:val="22"/>
      <w:szCs w:val="22"/>
      <w:lang w:val="en-US"/>
    </w:rPr>
  </w:style>
  <w:style w:type="character" w:customStyle="1" w:styleId="ListParagraphChar">
    <w:name w:val="List Paragraph Char"/>
    <w:basedOn w:val="DefaultParagraphFont"/>
    <w:link w:val="ListParagraph"/>
    <w:uiPriority w:val="34"/>
    <w:rsid w:val="00E47624"/>
    <w:rPr>
      <w:rFonts w:ascii="Times New Roman" w:eastAsiaTheme="minorEastAsia" w:hAnsi="Times New Roman" w:cs="Times New Roman"/>
      <w:sz w:val="24"/>
      <w:szCs w:val="24"/>
      <w:lang w:val="lv-LV"/>
    </w:rPr>
  </w:style>
  <w:style w:type="character" w:customStyle="1" w:styleId="Uzskaitjums-cipars-ar-punktuChar">
    <w:name w:val="Uzskaitījums-cipars-ar-punktu Char"/>
    <w:basedOn w:val="ListParagraphChar"/>
    <w:link w:val="Uzskaitjums-cipars-ar-punktu"/>
    <w:rsid w:val="00E47624"/>
    <w:rPr>
      <w:rFonts w:ascii="Times New Roman" w:eastAsiaTheme="minorEastAsia" w:hAnsi="Times New Roman" w:cs="Times New Roman"/>
      <w:sz w:val="24"/>
      <w:szCs w:val="24"/>
      <w:lang w:val="lv-LV"/>
    </w:rPr>
  </w:style>
  <w:style w:type="paragraph" w:styleId="Title">
    <w:name w:val="Title"/>
    <w:basedOn w:val="Normal"/>
    <w:next w:val="Normal"/>
    <w:link w:val="TitleChar"/>
    <w:uiPriority w:val="10"/>
    <w:rsid w:val="00724262"/>
    <w:pPr>
      <w:pBdr>
        <w:bottom w:val="single" w:sz="8" w:space="4" w:color="4472C4" w:themeColor="accent1"/>
      </w:pBdr>
      <w:spacing w:after="300" w:line="240" w:lineRule="auto"/>
      <w:contextualSpacing/>
      <w:jc w:val="left"/>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724262"/>
    <w:rPr>
      <w:rFonts w:asciiTheme="majorHAnsi" w:eastAsiaTheme="majorEastAsia" w:hAnsiTheme="majorHAnsi" w:cstheme="majorBidi"/>
      <w:color w:val="323E4F" w:themeColor="text2" w:themeShade="BF"/>
      <w:spacing w:val="5"/>
      <w:kern w:val="28"/>
      <w:sz w:val="52"/>
      <w:szCs w:val="52"/>
      <w:lang w:val="en-US"/>
    </w:rPr>
  </w:style>
  <w:style w:type="paragraph" w:customStyle="1" w:styleId="Uzskaitjums-burti">
    <w:name w:val="Uzskaitījums-burti"/>
    <w:basedOn w:val="Uzskaitjums-aizzmes"/>
    <w:link w:val="Uzskaitjums-burtiChar"/>
    <w:qFormat/>
    <w:rsid w:val="009F5641"/>
    <w:pPr>
      <w:numPr>
        <w:numId w:val="13"/>
      </w:numPr>
      <w:ind w:left="1434" w:hanging="357"/>
    </w:pPr>
  </w:style>
  <w:style w:type="paragraph" w:customStyle="1" w:styleId="Uzskaitjums-cipars-ar-iekavu">
    <w:name w:val="Uzskaitījums-cipars-ar-iekavu"/>
    <w:basedOn w:val="Teksts"/>
    <w:link w:val="Uzskaitjums-cipars-ar-iekavuChar"/>
    <w:qFormat/>
    <w:rsid w:val="009F5641"/>
    <w:pPr>
      <w:numPr>
        <w:numId w:val="15"/>
      </w:numPr>
      <w:ind w:left="1434" w:hanging="357"/>
    </w:pPr>
  </w:style>
  <w:style w:type="character" w:customStyle="1" w:styleId="Uzskaitjums-burtiChar">
    <w:name w:val="Uzskaitījums-burti Char"/>
    <w:basedOn w:val="Uzskaitjums-aizzmesChar"/>
    <w:link w:val="Uzskaitjums-burti"/>
    <w:rsid w:val="009F5641"/>
    <w:rPr>
      <w:rFonts w:ascii="Times New Roman" w:eastAsiaTheme="minorEastAsia" w:hAnsi="Times New Roman" w:cs="Times New Roman"/>
      <w:sz w:val="24"/>
      <w:szCs w:val="24"/>
      <w:lang w:val="lv-LV"/>
    </w:rPr>
  </w:style>
  <w:style w:type="character" w:customStyle="1" w:styleId="Uzskaitjums-cipars-ar-iekavuChar">
    <w:name w:val="Uzskaitījums-cipars-ar-iekavu Char"/>
    <w:basedOn w:val="TekstsChar"/>
    <w:link w:val="Uzskaitjums-cipars-ar-iekavu"/>
    <w:rsid w:val="009F5641"/>
    <w:rPr>
      <w:rFonts w:ascii="Times New Roman" w:eastAsiaTheme="minorEastAsia" w:hAnsi="Times New Roman" w:cs="Times New Roman"/>
      <w:sz w:val="24"/>
      <w:szCs w:val="24"/>
      <w:lang w:val="lv-LV"/>
    </w:rPr>
  </w:style>
  <w:style w:type="character" w:styleId="PageNumber">
    <w:name w:val="page number"/>
    <w:basedOn w:val="DefaultParagraphFont"/>
    <w:rsid w:val="00006027"/>
  </w:style>
  <w:style w:type="paragraph" w:styleId="TOC1">
    <w:name w:val="toc 1"/>
    <w:basedOn w:val="Normal"/>
    <w:next w:val="Normal"/>
    <w:uiPriority w:val="39"/>
    <w:rsid w:val="00006027"/>
    <w:pPr>
      <w:jc w:val="left"/>
    </w:pPr>
    <w:rPr>
      <w:rFonts w:eastAsia="Times New Roman"/>
      <w:caps/>
      <w:szCs w:val="20"/>
      <w:lang w:eastAsia="lv-LV"/>
    </w:rPr>
  </w:style>
  <w:style w:type="paragraph" w:styleId="TOC2">
    <w:name w:val="toc 2"/>
    <w:basedOn w:val="Normal"/>
    <w:next w:val="Normal"/>
    <w:autoRedefine/>
    <w:uiPriority w:val="39"/>
    <w:rsid w:val="00006027"/>
    <w:pPr>
      <w:tabs>
        <w:tab w:val="left" w:pos="880"/>
        <w:tab w:val="right" w:leader="dot" w:pos="9395"/>
      </w:tabs>
      <w:ind w:left="238"/>
      <w:jc w:val="left"/>
    </w:pPr>
    <w:rPr>
      <w:rFonts w:eastAsia="Times New Roman"/>
      <w:szCs w:val="20"/>
      <w:lang w:eastAsia="lv-LV"/>
    </w:rPr>
  </w:style>
  <w:style w:type="paragraph" w:styleId="TOC3">
    <w:name w:val="toc 3"/>
    <w:basedOn w:val="Normal"/>
    <w:next w:val="Normal"/>
    <w:uiPriority w:val="39"/>
    <w:rsid w:val="00006027"/>
    <w:pPr>
      <w:ind w:left="482"/>
      <w:jc w:val="left"/>
    </w:pPr>
    <w:rPr>
      <w:rFonts w:eastAsia="Times New Roman"/>
      <w:szCs w:val="20"/>
      <w:lang w:eastAsia="lv-LV"/>
    </w:rPr>
  </w:style>
  <w:style w:type="paragraph" w:customStyle="1" w:styleId="1-lmea-virsraksts">
    <w:name w:val="1-līmeņa-virsraksts"/>
    <w:basedOn w:val="Heading1"/>
    <w:link w:val="1-lmea-virsrakstsChar"/>
    <w:qFormat/>
    <w:rsid w:val="00501C98"/>
  </w:style>
  <w:style w:type="paragraph" w:customStyle="1" w:styleId="2-lmea-virsraksts">
    <w:name w:val="2-līmeņa-virsraksts"/>
    <w:basedOn w:val="Heading2"/>
    <w:link w:val="2-lmea-virsrakstsChar"/>
    <w:qFormat/>
    <w:rsid w:val="00501C98"/>
  </w:style>
  <w:style w:type="character" w:customStyle="1" w:styleId="1-lmea-virsrakstsChar">
    <w:name w:val="1-līmeņa-virsraksts Char"/>
    <w:basedOn w:val="Heading1Char"/>
    <w:link w:val="1-lmea-virsraksts"/>
    <w:rsid w:val="00501C98"/>
    <w:rPr>
      <w:rFonts w:ascii="Times New Roman Bold" w:eastAsiaTheme="minorEastAsia" w:hAnsi="Times New Roman Bold" w:cs="Times New Roman"/>
      <w:b/>
      <w:bCs/>
      <w:caps/>
      <w:sz w:val="28"/>
      <w:szCs w:val="28"/>
      <w:lang w:val="lv-LV"/>
    </w:rPr>
  </w:style>
  <w:style w:type="paragraph" w:customStyle="1" w:styleId="3-lmea-virsraksts">
    <w:name w:val="3-līmeņa-virsraksts"/>
    <w:basedOn w:val="Heading3"/>
    <w:link w:val="3-lmea-virsrakstsChar"/>
    <w:qFormat/>
    <w:rsid w:val="00501C98"/>
  </w:style>
  <w:style w:type="character" w:customStyle="1" w:styleId="2-lmea-virsrakstsChar">
    <w:name w:val="2-līmeņa-virsraksts Char"/>
    <w:basedOn w:val="Heading2Char"/>
    <w:link w:val="2-lmea-virsraksts"/>
    <w:rsid w:val="00501C98"/>
    <w:rPr>
      <w:rFonts w:ascii="Times New Roman" w:eastAsiaTheme="minorEastAsia" w:hAnsi="Times New Roman" w:cs="Times New Roman"/>
      <w:b/>
      <w:bCs/>
      <w:sz w:val="28"/>
      <w:szCs w:val="28"/>
      <w:lang w:val="lv-LV"/>
    </w:rPr>
  </w:style>
  <w:style w:type="character" w:customStyle="1" w:styleId="3-lmea-virsrakstsChar">
    <w:name w:val="3-līmeņa-virsraksts Char"/>
    <w:basedOn w:val="Heading3Char"/>
    <w:link w:val="3-lmea-virsraksts"/>
    <w:rsid w:val="00501C98"/>
    <w:rPr>
      <w:rFonts w:ascii="Times New Roman" w:eastAsiaTheme="minorEastAsia" w:hAnsi="Times New Roman" w:cs="Times New Roman"/>
      <w:b/>
      <w:bCs/>
      <w:sz w:val="24"/>
      <w:szCs w:val="24"/>
      <w:lang w:val="lv-LV"/>
    </w:rPr>
  </w:style>
  <w:style w:type="paragraph" w:customStyle="1" w:styleId="Virsraksts-neiekaujams-rdtja">
    <w:name w:val="Virsraksts-neiekļaujams-rādītāja"/>
    <w:basedOn w:val="Heading1"/>
    <w:link w:val="Virsraksts-neiekaujams-rdtjaChar"/>
    <w:qFormat/>
    <w:rsid w:val="00EA5C9C"/>
  </w:style>
  <w:style w:type="character" w:customStyle="1" w:styleId="Virsraksts-neiekaujams-rdtjaChar">
    <w:name w:val="Virsraksts-neiekļaujams-rādītāja Char"/>
    <w:basedOn w:val="Heading1Char"/>
    <w:link w:val="Virsraksts-neiekaujams-rdtja"/>
    <w:rsid w:val="00EA5C9C"/>
    <w:rPr>
      <w:rFonts w:ascii="Times New Roman Bold" w:eastAsiaTheme="minorEastAsia" w:hAnsi="Times New Roman Bold" w:cs="Times New Roman"/>
      <w:b/>
      <w:bCs/>
      <w:caps/>
      <w:sz w:val="28"/>
      <w:szCs w:val="28"/>
      <w:lang w:val="lv-LV"/>
    </w:rPr>
  </w:style>
  <w:style w:type="paragraph" w:styleId="TOC9">
    <w:name w:val="toc 9"/>
    <w:basedOn w:val="Normal"/>
    <w:next w:val="Normal"/>
    <w:autoRedefine/>
    <w:uiPriority w:val="39"/>
    <w:semiHidden/>
    <w:unhideWhenUsed/>
    <w:rsid w:val="00EA5C9C"/>
    <w:pPr>
      <w:spacing w:after="100"/>
      <w:ind w:left="1920"/>
    </w:pPr>
  </w:style>
  <w:style w:type="paragraph" w:styleId="Bibliography">
    <w:name w:val="Bibliography"/>
    <w:basedOn w:val="Normal"/>
    <w:next w:val="Normal"/>
    <w:uiPriority w:val="37"/>
    <w:unhideWhenUsed/>
    <w:rsid w:val="00166736"/>
  </w:style>
  <w:style w:type="paragraph" w:styleId="TOCHeading">
    <w:name w:val="TOC Heading"/>
    <w:basedOn w:val="Heading1"/>
    <w:next w:val="Normal"/>
    <w:uiPriority w:val="39"/>
    <w:unhideWhenUsed/>
    <w:qFormat/>
    <w:rsid w:val="00954BEF"/>
    <w:pPr>
      <w:keepNext/>
      <w:keepLines/>
      <w:spacing w:before="240" w:after="0" w:line="259" w:lineRule="auto"/>
      <w:jc w:val="left"/>
      <w:outlineLvl w:val="9"/>
    </w:pPr>
    <w:rPr>
      <w:rFonts w:asciiTheme="majorHAnsi" w:eastAsiaTheme="majorEastAsia" w:hAnsiTheme="majorHAnsi" w:cstheme="majorBidi"/>
      <w:b w:val="0"/>
      <w:bCs w:val="0"/>
      <w:caps w:val="0"/>
      <w:color w:val="2F5496" w:themeColor="accent1" w:themeShade="BF"/>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05">
      <w:bodyDiv w:val="1"/>
      <w:marLeft w:val="0"/>
      <w:marRight w:val="0"/>
      <w:marTop w:val="0"/>
      <w:marBottom w:val="0"/>
      <w:divBdr>
        <w:top w:val="none" w:sz="0" w:space="0" w:color="auto"/>
        <w:left w:val="none" w:sz="0" w:space="0" w:color="auto"/>
        <w:bottom w:val="none" w:sz="0" w:space="0" w:color="auto"/>
        <w:right w:val="none" w:sz="0" w:space="0" w:color="auto"/>
      </w:divBdr>
    </w:div>
    <w:div w:id="1399952">
      <w:bodyDiv w:val="1"/>
      <w:marLeft w:val="0"/>
      <w:marRight w:val="0"/>
      <w:marTop w:val="0"/>
      <w:marBottom w:val="0"/>
      <w:divBdr>
        <w:top w:val="none" w:sz="0" w:space="0" w:color="auto"/>
        <w:left w:val="none" w:sz="0" w:space="0" w:color="auto"/>
        <w:bottom w:val="none" w:sz="0" w:space="0" w:color="auto"/>
        <w:right w:val="none" w:sz="0" w:space="0" w:color="auto"/>
      </w:divBdr>
    </w:div>
    <w:div w:id="10373445">
      <w:bodyDiv w:val="1"/>
      <w:marLeft w:val="0"/>
      <w:marRight w:val="0"/>
      <w:marTop w:val="0"/>
      <w:marBottom w:val="0"/>
      <w:divBdr>
        <w:top w:val="none" w:sz="0" w:space="0" w:color="auto"/>
        <w:left w:val="none" w:sz="0" w:space="0" w:color="auto"/>
        <w:bottom w:val="none" w:sz="0" w:space="0" w:color="auto"/>
        <w:right w:val="none" w:sz="0" w:space="0" w:color="auto"/>
      </w:divBdr>
    </w:div>
    <w:div w:id="11032209">
      <w:bodyDiv w:val="1"/>
      <w:marLeft w:val="0"/>
      <w:marRight w:val="0"/>
      <w:marTop w:val="0"/>
      <w:marBottom w:val="0"/>
      <w:divBdr>
        <w:top w:val="none" w:sz="0" w:space="0" w:color="auto"/>
        <w:left w:val="none" w:sz="0" w:space="0" w:color="auto"/>
        <w:bottom w:val="none" w:sz="0" w:space="0" w:color="auto"/>
        <w:right w:val="none" w:sz="0" w:space="0" w:color="auto"/>
      </w:divBdr>
    </w:div>
    <w:div w:id="13112729">
      <w:bodyDiv w:val="1"/>
      <w:marLeft w:val="0"/>
      <w:marRight w:val="0"/>
      <w:marTop w:val="0"/>
      <w:marBottom w:val="0"/>
      <w:divBdr>
        <w:top w:val="none" w:sz="0" w:space="0" w:color="auto"/>
        <w:left w:val="none" w:sz="0" w:space="0" w:color="auto"/>
        <w:bottom w:val="none" w:sz="0" w:space="0" w:color="auto"/>
        <w:right w:val="none" w:sz="0" w:space="0" w:color="auto"/>
      </w:divBdr>
    </w:div>
    <w:div w:id="16734668">
      <w:bodyDiv w:val="1"/>
      <w:marLeft w:val="0"/>
      <w:marRight w:val="0"/>
      <w:marTop w:val="0"/>
      <w:marBottom w:val="0"/>
      <w:divBdr>
        <w:top w:val="none" w:sz="0" w:space="0" w:color="auto"/>
        <w:left w:val="none" w:sz="0" w:space="0" w:color="auto"/>
        <w:bottom w:val="none" w:sz="0" w:space="0" w:color="auto"/>
        <w:right w:val="none" w:sz="0" w:space="0" w:color="auto"/>
      </w:divBdr>
    </w:div>
    <w:div w:id="20207531">
      <w:bodyDiv w:val="1"/>
      <w:marLeft w:val="0"/>
      <w:marRight w:val="0"/>
      <w:marTop w:val="0"/>
      <w:marBottom w:val="0"/>
      <w:divBdr>
        <w:top w:val="none" w:sz="0" w:space="0" w:color="auto"/>
        <w:left w:val="none" w:sz="0" w:space="0" w:color="auto"/>
        <w:bottom w:val="none" w:sz="0" w:space="0" w:color="auto"/>
        <w:right w:val="none" w:sz="0" w:space="0" w:color="auto"/>
      </w:divBdr>
    </w:div>
    <w:div w:id="24454197">
      <w:bodyDiv w:val="1"/>
      <w:marLeft w:val="0"/>
      <w:marRight w:val="0"/>
      <w:marTop w:val="0"/>
      <w:marBottom w:val="0"/>
      <w:divBdr>
        <w:top w:val="none" w:sz="0" w:space="0" w:color="auto"/>
        <w:left w:val="none" w:sz="0" w:space="0" w:color="auto"/>
        <w:bottom w:val="none" w:sz="0" w:space="0" w:color="auto"/>
        <w:right w:val="none" w:sz="0" w:space="0" w:color="auto"/>
      </w:divBdr>
    </w:div>
    <w:div w:id="46884617">
      <w:bodyDiv w:val="1"/>
      <w:marLeft w:val="0"/>
      <w:marRight w:val="0"/>
      <w:marTop w:val="0"/>
      <w:marBottom w:val="0"/>
      <w:divBdr>
        <w:top w:val="none" w:sz="0" w:space="0" w:color="auto"/>
        <w:left w:val="none" w:sz="0" w:space="0" w:color="auto"/>
        <w:bottom w:val="none" w:sz="0" w:space="0" w:color="auto"/>
        <w:right w:val="none" w:sz="0" w:space="0" w:color="auto"/>
      </w:divBdr>
    </w:div>
    <w:div w:id="65109225">
      <w:bodyDiv w:val="1"/>
      <w:marLeft w:val="0"/>
      <w:marRight w:val="0"/>
      <w:marTop w:val="0"/>
      <w:marBottom w:val="0"/>
      <w:divBdr>
        <w:top w:val="none" w:sz="0" w:space="0" w:color="auto"/>
        <w:left w:val="none" w:sz="0" w:space="0" w:color="auto"/>
        <w:bottom w:val="none" w:sz="0" w:space="0" w:color="auto"/>
        <w:right w:val="none" w:sz="0" w:space="0" w:color="auto"/>
      </w:divBdr>
    </w:div>
    <w:div w:id="67311254">
      <w:bodyDiv w:val="1"/>
      <w:marLeft w:val="0"/>
      <w:marRight w:val="0"/>
      <w:marTop w:val="0"/>
      <w:marBottom w:val="0"/>
      <w:divBdr>
        <w:top w:val="none" w:sz="0" w:space="0" w:color="auto"/>
        <w:left w:val="none" w:sz="0" w:space="0" w:color="auto"/>
        <w:bottom w:val="none" w:sz="0" w:space="0" w:color="auto"/>
        <w:right w:val="none" w:sz="0" w:space="0" w:color="auto"/>
      </w:divBdr>
    </w:div>
    <w:div w:id="76755723">
      <w:bodyDiv w:val="1"/>
      <w:marLeft w:val="0"/>
      <w:marRight w:val="0"/>
      <w:marTop w:val="0"/>
      <w:marBottom w:val="0"/>
      <w:divBdr>
        <w:top w:val="none" w:sz="0" w:space="0" w:color="auto"/>
        <w:left w:val="none" w:sz="0" w:space="0" w:color="auto"/>
        <w:bottom w:val="none" w:sz="0" w:space="0" w:color="auto"/>
        <w:right w:val="none" w:sz="0" w:space="0" w:color="auto"/>
      </w:divBdr>
    </w:div>
    <w:div w:id="79061448">
      <w:bodyDiv w:val="1"/>
      <w:marLeft w:val="0"/>
      <w:marRight w:val="0"/>
      <w:marTop w:val="0"/>
      <w:marBottom w:val="0"/>
      <w:divBdr>
        <w:top w:val="none" w:sz="0" w:space="0" w:color="auto"/>
        <w:left w:val="none" w:sz="0" w:space="0" w:color="auto"/>
        <w:bottom w:val="none" w:sz="0" w:space="0" w:color="auto"/>
        <w:right w:val="none" w:sz="0" w:space="0" w:color="auto"/>
      </w:divBdr>
    </w:div>
    <w:div w:id="87165509">
      <w:bodyDiv w:val="1"/>
      <w:marLeft w:val="0"/>
      <w:marRight w:val="0"/>
      <w:marTop w:val="0"/>
      <w:marBottom w:val="0"/>
      <w:divBdr>
        <w:top w:val="none" w:sz="0" w:space="0" w:color="auto"/>
        <w:left w:val="none" w:sz="0" w:space="0" w:color="auto"/>
        <w:bottom w:val="none" w:sz="0" w:space="0" w:color="auto"/>
        <w:right w:val="none" w:sz="0" w:space="0" w:color="auto"/>
      </w:divBdr>
    </w:div>
    <w:div w:id="88307777">
      <w:bodyDiv w:val="1"/>
      <w:marLeft w:val="0"/>
      <w:marRight w:val="0"/>
      <w:marTop w:val="0"/>
      <w:marBottom w:val="0"/>
      <w:divBdr>
        <w:top w:val="none" w:sz="0" w:space="0" w:color="auto"/>
        <w:left w:val="none" w:sz="0" w:space="0" w:color="auto"/>
        <w:bottom w:val="none" w:sz="0" w:space="0" w:color="auto"/>
        <w:right w:val="none" w:sz="0" w:space="0" w:color="auto"/>
      </w:divBdr>
    </w:div>
    <w:div w:id="93791129">
      <w:bodyDiv w:val="1"/>
      <w:marLeft w:val="0"/>
      <w:marRight w:val="0"/>
      <w:marTop w:val="0"/>
      <w:marBottom w:val="0"/>
      <w:divBdr>
        <w:top w:val="none" w:sz="0" w:space="0" w:color="auto"/>
        <w:left w:val="none" w:sz="0" w:space="0" w:color="auto"/>
        <w:bottom w:val="none" w:sz="0" w:space="0" w:color="auto"/>
        <w:right w:val="none" w:sz="0" w:space="0" w:color="auto"/>
      </w:divBdr>
    </w:div>
    <w:div w:id="98304285">
      <w:bodyDiv w:val="1"/>
      <w:marLeft w:val="0"/>
      <w:marRight w:val="0"/>
      <w:marTop w:val="0"/>
      <w:marBottom w:val="0"/>
      <w:divBdr>
        <w:top w:val="none" w:sz="0" w:space="0" w:color="auto"/>
        <w:left w:val="none" w:sz="0" w:space="0" w:color="auto"/>
        <w:bottom w:val="none" w:sz="0" w:space="0" w:color="auto"/>
        <w:right w:val="none" w:sz="0" w:space="0" w:color="auto"/>
      </w:divBdr>
    </w:div>
    <w:div w:id="116338690">
      <w:bodyDiv w:val="1"/>
      <w:marLeft w:val="0"/>
      <w:marRight w:val="0"/>
      <w:marTop w:val="0"/>
      <w:marBottom w:val="0"/>
      <w:divBdr>
        <w:top w:val="none" w:sz="0" w:space="0" w:color="auto"/>
        <w:left w:val="none" w:sz="0" w:space="0" w:color="auto"/>
        <w:bottom w:val="none" w:sz="0" w:space="0" w:color="auto"/>
        <w:right w:val="none" w:sz="0" w:space="0" w:color="auto"/>
      </w:divBdr>
    </w:div>
    <w:div w:id="122964717">
      <w:bodyDiv w:val="1"/>
      <w:marLeft w:val="0"/>
      <w:marRight w:val="0"/>
      <w:marTop w:val="0"/>
      <w:marBottom w:val="0"/>
      <w:divBdr>
        <w:top w:val="none" w:sz="0" w:space="0" w:color="auto"/>
        <w:left w:val="none" w:sz="0" w:space="0" w:color="auto"/>
        <w:bottom w:val="none" w:sz="0" w:space="0" w:color="auto"/>
        <w:right w:val="none" w:sz="0" w:space="0" w:color="auto"/>
      </w:divBdr>
    </w:div>
    <w:div w:id="123475860">
      <w:bodyDiv w:val="1"/>
      <w:marLeft w:val="0"/>
      <w:marRight w:val="0"/>
      <w:marTop w:val="0"/>
      <w:marBottom w:val="0"/>
      <w:divBdr>
        <w:top w:val="none" w:sz="0" w:space="0" w:color="auto"/>
        <w:left w:val="none" w:sz="0" w:space="0" w:color="auto"/>
        <w:bottom w:val="none" w:sz="0" w:space="0" w:color="auto"/>
        <w:right w:val="none" w:sz="0" w:space="0" w:color="auto"/>
      </w:divBdr>
    </w:div>
    <w:div w:id="123618474">
      <w:bodyDiv w:val="1"/>
      <w:marLeft w:val="0"/>
      <w:marRight w:val="0"/>
      <w:marTop w:val="0"/>
      <w:marBottom w:val="0"/>
      <w:divBdr>
        <w:top w:val="none" w:sz="0" w:space="0" w:color="auto"/>
        <w:left w:val="none" w:sz="0" w:space="0" w:color="auto"/>
        <w:bottom w:val="none" w:sz="0" w:space="0" w:color="auto"/>
        <w:right w:val="none" w:sz="0" w:space="0" w:color="auto"/>
      </w:divBdr>
    </w:div>
    <w:div w:id="124205092">
      <w:bodyDiv w:val="1"/>
      <w:marLeft w:val="0"/>
      <w:marRight w:val="0"/>
      <w:marTop w:val="0"/>
      <w:marBottom w:val="0"/>
      <w:divBdr>
        <w:top w:val="none" w:sz="0" w:space="0" w:color="auto"/>
        <w:left w:val="none" w:sz="0" w:space="0" w:color="auto"/>
        <w:bottom w:val="none" w:sz="0" w:space="0" w:color="auto"/>
        <w:right w:val="none" w:sz="0" w:space="0" w:color="auto"/>
      </w:divBdr>
    </w:div>
    <w:div w:id="130372143">
      <w:bodyDiv w:val="1"/>
      <w:marLeft w:val="0"/>
      <w:marRight w:val="0"/>
      <w:marTop w:val="0"/>
      <w:marBottom w:val="0"/>
      <w:divBdr>
        <w:top w:val="none" w:sz="0" w:space="0" w:color="auto"/>
        <w:left w:val="none" w:sz="0" w:space="0" w:color="auto"/>
        <w:bottom w:val="none" w:sz="0" w:space="0" w:color="auto"/>
        <w:right w:val="none" w:sz="0" w:space="0" w:color="auto"/>
      </w:divBdr>
    </w:div>
    <w:div w:id="138423552">
      <w:bodyDiv w:val="1"/>
      <w:marLeft w:val="0"/>
      <w:marRight w:val="0"/>
      <w:marTop w:val="0"/>
      <w:marBottom w:val="0"/>
      <w:divBdr>
        <w:top w:val="none" w:sz="0" w:space="0" w:color="auto"/>
        <w:left w:val="none" w:sz="0" w:space="0" w:color="auto"/>
        <w:bottom w:val="none" w:sz="0" w:space="0" w:color="auto"/>
        <w:right w:val="none" w:sz="0" w:space="0" w:color="auto"/>
      </w:divBdr>
    </w:div>
    <w:div w:id="143133902">
      <w:bodyDiv w:val="1"/>
      <w:marLeft w:val="0"/>
      <w:marRight w:val="0"/>
      <w:marTop w:val="0"/>
      <w:marBottom w:val="0"/>
      <w:divBdr>
        <w:top w:val="none" w:sz="0" w:space="0" w:color="auto"/>
        <w:left w:val="none" w:sz="0" w:space="0" w:color="auto"/>
        <w:bottom w:val="none" w:sz="0" w:space="0" w:color="auto"/>
        <w:right w:val="none" w:sz="0" w:space="0" w:color="auto"/>
      </w:divBdr>
    </w:div>
    <w:div w:id="154807958">
      <w:bodyDiv w:val="1"/>
      <w:marLeft w:val="0"/>
      <w:marRight w:val="0"/>
      <w:marTop w:val="0"/>
      <w:marBottom w:val="0"/>
      <w:divBdr>
        <w:top w:val="none" w:sz="0" w:space="0" w:color="auto"/>
        <w:left w:val="none" w:sz="0" w:space="0" w:color="auto"/>
        <w:bottom w:val="none" w:sz="0" w:space="0" w:color="auto"/>
        <w:right w:val="none" w:sz="0" w:space="0" w:color="auto"/>
      </w:divBdr>
    </w:div>
    <w:div w:id="167715206">
      <w:bodyDiv w:val="1"/>
      <w:marLeft w:val="0"/>
      <w:marRight w:val="0"/>
      <w:marTop w:val="0"/>
      <w:marBottom w:val="0"/>
      <w:divBdr>
        <w:top w:val="none" w:sz="0" w:space="0" w:color="auto"/>
        <w:left w:val="none" w:sz="0" w:space="0" w:color="auto"/>
        <w:bottom w:val="none" w:sz="0" w:space="0" w:color="auto"/>
        <w:right w:val="none" w:sz="0" w:space="0" w:color="auto"/>
      </w:divBdr>
    </w:div>
    <w:div w:id="171577181">
      <w:bodyDiv w:val="1"/>
      <w:marLeft w:val="0"/>
      <w:marRight w:val="0"/>
      <w:marTop w:val="0"/>
      <w:marBottom w:val="0"/>
      <w:divBdr>
        <w:top w:val="none" w:sz="0" w:space="0" w:color="auto"/>
        <w:left w:val="none" w:sz="0" w:space="0" w:color="auto"/>
        <w:bottom w:val="none" w:sz="0" w:space="0" w:color="auto"/>
        <w:right w:val="none" w:sz="0" w:space="0" w:color="auto"/>
      </w:divBdr>
    </w:div>
    <w:div w:id="180125648">
      <w:bodyDiv w:val="1"/>
      <w:marLeft w:val="0"/>
      <w:marRight w:val="0"/>
      <w:marTop w:val="0"/>
      <w:marBottom w:val="0"/>
      <w:divBdr>
        <w:top w:val="none" w:sz="0" w:space="0" w:color="auto"/>
        <w:left w:val="none" w:sz="0" w:space="0" w:color="auto"/>
        <w:bottom w:val="none" w:sz="0" w:space="0" w:color="auto"/>
        <w:right w:val="none" w:sz="0" w:space="0" w:color="auto"/>
      </w:divBdr>
    </w:div>
    <w:div w:id="186141117">
      <w:bodyDiv w:val="1"/>
      <w:marLeft w:val="0"/>
      <w:marRight w:val="0"/>
      <w:marTop w:val="0"/>
      <w:marBottom w:val="0"/>
      <w:divBdr>
        <w:top w:val="none" w:sz="0" w:space="0" w:color="auto"/>
        <w:left w:val="none" w:sz="0" w:space="0" w:color="auto"/>
        <w:bottom w:val="none" w:sz="0" w:space="0" w:color="auto"/>
        <w:right w:val="none" w:sz="0" w:space="0" w:color="auto"/>
      </w:divBdr>
    </w:div>
    <w:div w:id="197358530">
      <w:bodyDiv w:val="1"/>
      <w:marLeft w:val="0"/>
      <w:marRight w:val="0"/>
      <w:marTop w:val="0"/>
      <w:marBottom w:val="0"/>
      <w:divBdr>
        <w:top w:val="none" w:sz="0" w:space="0" w:color="auto"/>
        <w:left w:val="none" w:sz="0" w:space="0" w:color="auto"/>
        <w:bottom w:val="none" w:sz="0" w:space="0" w:color="auto"/>
        <w:right w:val="none" w:sz="0" w:space="0" w:color="auto"/>
      </w:divBdr>
    </w:div>
    <w:div w:id="203641235">
      <w:bodyDiv w:val="1"/>
      <w:marLeft w:val="0"/>
      <w:marRight w:val="0"/>
      <w:marTop w:val="0"/>
      <w:marBottom w:val="0"/>
      <w:divBdr>
        <w:top w:val="none" w:sz="0" w:space="0" w:color="auto"/>
        <w:left w:val="none" w:sz="0" w:space="0" w:color="auto"/>
        <w:bottom w:val="none" w:sz="0" w:space="0" w:color="auto"/>
        <w:right w:val="none" w:sz="0" w:space="0" w:color="auto"/>
      </w:divBdr>
    </w:div>
    <w:div w:id="222642625">
      <w:bodyDiv w:val="1"/>
      <w:marLeft w:val="0"/>
      <w:marRight w:val="0"/>
      <w:marTop w:val="0"/>
      <w:marBottom w:val="0"/>
      <w:divBdr>
        <w:top w:val="none" w:sz="0" w:space="0" w:color="auto"/>
        <w:left w:val="none" w:sz="0" w:space="0" w:color="auto"/>
        <w:bottom w:val="none" w:sz="0" w:space="0" w:color="auto"/>
        <w:right w:val="none" w:sz="0" w:space="0" w:color="auto"/>
      </w:divBdr>
    </w:div>
    <w:div w:id="223031945">
      <w:bodyDiv w:val="1"/>
      <w:marLeft w:val="0"/>
      <w:marRight w:val="0"/>
      <w:marTop w:val="0"/>
      <w:marBottom w:val="0"/>
      <w:divBdr>
        <w:top w:val="none" w:sz="0" w:space="0" w:color="auto"/>
        <w:left w:val="none" w:sz="0" w:space="0" w:color="auto"/>
        <w:bottom w:val="none" w:sz="0" w:space="0" w:color="auto"/>
        <w:right w:val="none" w:sz="0" w:space="0" w:color="auto"/>
      </w:divBdr>
    </w:div>
    <w:div w:id="226457117">
      <w:bodyDiv w:val="1"/>
      <w:marLeft w:val="0"/>
      <w:marRight w:val="0"/>
      <w:marTop w:val="0"/>
      <w:marBottom w:val="0"/>
      <w:divBdr>
        <w:top w:val="none" w:sz="0" w:space="0" w:color="auto"/>
        <w:left w:val="none" w:sz="0" w:space="0" w:color="auto"/>
        <w:bottom w:val="none" w:sz="0" w:space="0" w:color="auto"/>
        <w:right w:val="none" w:sz="0" w:space="0" w:color="auto"/>
      </w:divBdr>
    </w:div>
    <w:div w:id="251548135">
      <w:bodyDiv w:val="1"/>
      <w:marLeft w:val="0"/>
      <w:marRight w:val="0"/>
      <w:marTop w:val="0"/>
      <w:marBottom w:val="0"/>
      <w:divBdr>
        <w:top w:val="none" w:sz="0" w:space="0" w:color="auto"/>
        <w:left w:val="none" w:sz="0" w:space="0" w:color="auto"/>
        <w:bottom w:val="none" w:sz="0" w:space="0" w:color="auto"/>
        <w:right w:val="none" w:sz="0" w:space="0" w:color="auto"/>
      </w:divBdr>
    </w:div>
    <w:div w:id="273027898">
      <w:bodyDiv w:val="1"/>
      <w:marLeft w:val="0"/>
      <w:marRight w:val="0"/>
      <w:marTop w:val="0"/>
      <w:marBottom w:val="0"/>
      <w:divBdr>
        <w:top w:val="none" w:sz="0" w:space="0" w:color="auto"/>
        <w:left w:val="none" w:sz="0" w:space="0" w:color="auto"/>
        <w:bottom w:val="none" w:sz="0" w:space="0" w:color="auto"/>
        <w:right w:val="none" w:sz="0" w:space="0" w:color="auto"/>
      </w:divBdr>
    </w:div>
    <w:div w:id="279529648">
      <w:bodyDiv w:val="1"/>
      <w:marLeft w:val="0"/>
      <w:marRight w:val="0"/>
      <w:marTop w:val="0"/>
      <w:marBottom w:val="0"/>
      <w:divBdr>
        <w:top w:val="none" w:sz="0" w:space="0" w:color="auto"/>
        <w:left w:val="none" w:sz="0" w:space="0" w:color="auto"/>
        <w:bottom w:val="none" w:sz="0" w:space="0" w:color="auto"/>
        <w:right w:val="none" w:sz="0" w:space="0" w:color="auto"/>
      </w:divBdr>
    </w:div>
    <w:div w:id="280771641">
      <w:bodyDiv w:val="1"/>
      <w:marLeft w:val="0"/>
      <w:marRight w:val="0"/>
      <w:marTop w:val="0"/>
      <w:marBottom w:val="0"/>
      <w:divBdr>
        <w:top w:val="none" w:sz="0" w:space="0" w:color="auto"/>
        <w:left w:val="none" w:sz="0" w:space="0" w:color="auto"/>
        <w:bottom w:val="none" w:sz="0" w:space="0" w:color="auto"/>
        <w:right w:val="none" w:sz="0" w:space="0" w:color="auto"/>
      </w:divBdr>
    </w:div>
    <w:div w:id="285082070">
      <w:bodyDiv w:val="1"/>
      <w:marLeft w:val="0"/>
      <w:marRight w:val="0"/>
      <w:marTop w:val="0"/>
      <w:marBottom w:val="0"/>
      <w:divBdr>
        <w:top w:val="none" w:sz="0" w:space="0" w:color="auto"/>
        <w:left w:val="none" w:sz="0" w:space="0" w:color="auto"/>
        <w:bottom w:val="none" w:sz="0" w:space="0" w:color="auto"/>
        <w:right w:val="none" w:sz="0" w:space="0" w:color="auto"/>
      </w:divBdr>
    </w:div>
    <w:div w:id="288170334">
      <w:bodyDiv w:val="1"/>
      <w:marLeft w:val="0"/>
      <w:marRight w:val="0"/>
      <w:marTop w:val="0"/>
      <w:marBottom w:val="0"/>
      <w:divBdr>
        <w:top w:val="none" w:sz="0" w:space="0" w:color="auto"/>
        <w:left w:val="none" w:sz="0" w:space="0" w:color="auto"/>
        <w:bottom w:val="none" w:sz="0" w:space="0" w:color="auto"/>
        <w:right w:val="none" w:sz="0" w:space="0" w:color="auto"/>
      </w:divBdr>
    </w:div>
    <w:div w:id="324554786">
      <w:bodyDiv w:val="1"/>
      <w:marLeft w:val="0"/>
      <w:marRight w:val="0"/>
      <w:marTop w:val="0"/>
      <w:marBottom w:val="0"/>
      <w:divBdr>
        <w:top w:val="none" w:sz="0" w:space="0" w:color="auto"/>
        <w:left w:val="none" w:sz="0" w:space="0" w:color="auto"/>
        <w:bottom w:val="none" w:sz="0" w:space="0" w:color="auto"/>
        <w:right w:val="none" w:sz="0" w:space="0" w:color="auto"/>
      </w:divBdr>
    </w:div>
    <w:div w:id="324625505">
      <w:bodyDiv w:val="1"/>
      <w:marLeft w:val="0"/>
      <w:marRight w:val="0"/>
      <w:marTop w:val="0"/>
      <w:marBottom w:val="0"/>
      <w:divBdr>
        <w:top w:val="none" w:sz="0" w:space="0" w:color="auto"/>
        <w:left w:val="none" w:sz="0" w:space="0" w:color="auto"/>
        <w:bottom w:val="none" w:sz="0" w:space="0" w:color="auto"/>
        <w:right w:val="none" w:sz="0" w:space="0" w:color="auto"/>
      </w:divBdr>
    </w:div>
    <w:div w:id="361169881">
      <w:bodyDiv w:val="1"/>
      <w:marLeft w:val="0"/>
      <w:marRight w:val="0"/>
      <w:marTop w:val="0"/>
      <w:marBottom w:val="0"/>
      <w:divBdr>
        <w:top w:val="none" w:sz="0" w:space="0" w:color="auto"/>
        <w:left w:val="none" w:sz="0" w:space="0" w:color="auto"/>
        <w:bottom w:val="none" w:sz="0" w:space="0" w:color="auto"/>
        <w:right w:val="none" w:sz="0" w:space="0" w:color="auto"/>
      </w:divBdr>
    </w:div>
    <w:div w:id="368260789">
      <w:bodyDiv w:val="1"/>
      <w:marLeft w:val="0"/>
      <w:marRight w:val="0"/>
      <w:marTop w:val="0"/>
      <w:marBottom w:val="0"/>
      <w:divBdr>
        <w:top w:val="none" w:sz="0" w:space="0" w:color="auto"/>
        <w:left w:val="none" w:sz="0" w:space="0" w:color="auto"/>
        <w:bottom w:val="none" w:sz="0" w:space="0" w:color="auto"/>
        <w:right w:val="none" w:sz="0" w:space="0" w:color="auto"/>
      </w:divBdr>
    </w:div>
    <w:div w:id="370233828">
      <w:bodyDiv w:val="1"/>
      <w:marLeft w:val="0"/>
      <w:marRight w:val="0"/>
      <w:marTop w:val="0"/>
      <w:marBottom w:val="0"/>
      <w:divBdr>
        <w:top w:val="none" w:sz="0" w:space="0" w:color="auto"/>
        <w:left w:val="none" w:sz="0" w:space="0" w:color="auto"/>
        <w:bottom w:val="none" w:sz="0" w:space="0" w:color="auto"/>
        <w:right w:val="none" w:sz="0" w:space="0" w:color="auto"/>
      </w:divBdr>
    </w:div>
    <w:div w:id="379017850">
      <w:bodyDiv w:val="1"/>
      <w:marLeft w:val="0"/>
      <w:marRight w:val="0"/>
      <w:marTop w:val="0"/>
      <w:marBottom w:val="0"/>
      <w:divBdr>
        <w:top w:val="none" w:sz="0" w:space="0" w:color="auto"/>
        <w:left w:val="none" w:sz="0" w:space="0" w:color="auto"/>
        <w:bottom w:val="none" w:sz="0" w:space="0" w:color="auto"/>
        <w:right w:val="none" w:sz="0" w:space="0" w:color="auto"/>
      </w:divBdr>
    </w:div>
    <w:div w:id="410737538">
      <w:bodyDiv w:val="1"/>
      <w:marLeft w:val="0"/>
      <w:marRight w:val="0"/>
      <w:marTop w:val="0"/>
      <w:marBottom w:val="0"/>
      <w:divBdr>
        <w:top w:val="none" w:sz="0" w:space="0" w:color="auto"/>
        <w:left w:val="none" w:sz="0" w:space="0" w:color="auto"/>
        <w:bottom w:val="none" w:sz="0" w:space="0" w:color="auto"/>
        <w:right w:val="none" w:sz="0" w:space="0" w:color="auto"/>
      </w:divBdr>
    </w:div>
    <w:div w:id="411777052">
      <w:bodyDiv w:val="1"/>
      <w:marLeft w:val="0"/>
      <w:marRight w:val="0"/>
      <w:marTop w:val="0"/>
      <w:marBottom w:val="0"/>
      <w:divBdr>
        <w:top w:val="none" w:sz="0" w:space="0" w:color="auto"/>
        <w:left w:val="none" w:sz="0" w:space="0" w:color="auto"/>
        <w:bottom w:val="none" w:sz="0" w:space="0" w:color="auto"/>
        <w:right w:val="none" w:sz="0" w:space="0" w:color="auto"/>
      </w:divBdr>
    </w:div>
    <w:div w:id="415173524">
      <w:bodyDiv w:val="1"/>
      <w:marLeft w:val="0"/>
      <w:marRight w:val="0"/>
      <w:marTop w:val="0"/>
      <w:marBottom w:val="0"/>
      <w:divBdr>
        <w:top w:val="none" w:sz="0" w:space="0" w:color="auto"/>
        <w:left w:val="none" w:sz="0" w:space="0" w:color="auto"/>
        <w:bottom w:val="none" w:sz="0" w:space="0" w:color="auto"/>
        <w:right w:val="none" w:sz="0" w:space="0" w:color="auto"/>
      </w:divBdr>
    </w:div>
    <w:div w:id="436142803">
      <w:bodyDiv w:val="1"/>
      <w:marLeft w:val="0"/>
      <w:marRight w:val="0"/>
      <w:marTop w:val="0"/>
      <w:marBottom w:val="0"/>
      <w:divBdr>
        <w:top w:val="none" w:sz="0" w:space="0" w:color="auto"/>
        <w:left w:val="none" w:sz="0" w:space="0" w:color="auto"/>
        <w:bottom w:val="none" w:sz="0" w:space="0" w:color="auto"/>
        <w:right w:val="none" w:sz="0" w:space="0" w:color="auto"/>
      </w:divBdr>
    </w:div>
    <w:div w:id="441919847">
      <w:bodyDiv w:val="1"/>
      <w:marLeft w:val="0"/>
      <w:marRight w:val="0"/>
      <w:marTop w:val="0"/>
      <w:marBottom w:val="0"/>
      <w:divBdr>
        <w:top w:val="none" w:sz="0" w:space="0" w:color="auto"/>
        <w:left w:val="none" w:sz="0" w:space="0" w:color="auto"/>
        <w:bottom w:val="none" w:sz="0" w:space="0" w:color="auto"/>
        <w:right w:val="none" w:sz="0" w:space="0" w:color="auto"/>
      </w:divBdr>
    </w:div>
    <w:div w:id="448399180">
      <w:bodyDiv w:val="1"/>
      <w:marLeft w:val="0"/>
      <w:marRight w:val="0"/>
      <w:marTop w:val="0"/>
      <w:marBottom w:val="0"/>
      <w:divBdr>
        <w:top w:val="none" w:sz="0" w:space="0" w:color="auto"/>
        <w:left w:val="none" w:sz="0" w:space="0" w:color="auto"/>
        <w:bottom w:val="none" w:sz="0" w:space="0" w:color="auto"/>
        <w:right w:val="none" w:sz="0" w:space="0" w:color="auto"/>
      </w:divBdr>
    </w:div>
    <w:div w:id="458494729">
      <w:bodyDiv w:val="1"/>
      <w:marLeft w:val="0"/>
      <w:marRight w:val="0"/>
      <w:marTop w:val="0"/>
      <w:marBottom w:val="0"/>
      <w:divBdr>
        <w:top w:val="none" w:sz="0" w:space="0" w:color="auto"/>
        <w:left w:val="none" w:sz="0" w:space="0" w:color="auto"/>
        <w:bottom w:val="none" w:sz="0" w:space="0" w:color="auto"/>
        <w:right w:val="none" w:sz="0" w:space="0" w:color="auto"/>
      </w:divBdr>
    </w:div>
    <w:div w:id="461731875">
      <w:bodyDiv w:val="1"/>
      <w:marLeft w:val="0"/>
      <w:marRight w:val="0"/>
      <w:marTop w:val="0"/>
      <w:marBottom w:val="0"/>
      <w:divBdr>
        <w:top w:val="none" w:sz="0" w:space="0" w:color="auto"/>
        <w:left w:val="none" w:sz="0" w:space="0" w:color="auto"/>
        <w:bottom w:val="none" w:sz="0" w:space="0" w:color="auto"/>
        <w:right w:val="none" w:sz="0" w:space="0" w:color="auto"/>
      </w:divBdr>
    </w:div>
    <w:div w:id="462890595">
      <w:bodyDiv w:val="1"/>
      <w:marLeft w:val="0"/>
      <w:marRight w:val="0"/>
      <w:marTop w:val="0"/>
      <w:marBottom w:val="0"/>
      <w:divBdr>
        <w:top w:val="none" w:sz="0" w:space="0" w:color="auto"/>
        <w:left w:val="none" w:sz="0" w:space="0" w:color="auto"/>
        <w:bottom w:val="none" w:sz="0" w:space="0" w:color="auto"/>
        <w:right w:val="none" w:sz="0" w:space="0" w:color="auto"/>
      </w:divBdr>
    </w:div>
    <w:div w:id="480847167">
      <w:bodyDiv w:val="1"/>
      <w:marLeft w:val="0"/>
      <w:marRight w:val="0"/>
      <w:marTop w:val="0"/>
      <w:marBottom w:val="0"/>
      <w:divBdr>
        <w:top w:val="none" w:sz="0" w:space="0" w:color="auto"/>
        <w:left w:val="none" w:sz="0" w:space="0" w:color="auto"/>
        <w:bottom w:val="none" w:sz="0" w:space="0" w:color="auto"/>
        <w:right w:val="none" w:sz="0" w:space="0" w:color="auto"/>
      </w:divBdr>
    </w:div>
    <w:div w:id="482694783">
      <w:bodyDiv w:val="1"/>
      <w:marLeft w:val="0"/>
      <w:marRight w:val="0"/>
      <w:marTop w:val="0"/>
      <w:marBottom w:val="0"/>
      <w:divBdr>
        <w:top w:val="none" w:sz="0" w:space="0" w:color="auto"/>
        <w:left w:val="none" w:sz="0" w:space="0" w:color="auto"/>
        <w:bottom w:val="none" w:sz="0" w:space="0" w:color="auto"/>
        <w:right w:val="none" w:sz="0" w:space="0" w:color="auto"/>
      </w:divBdr>
    </w:div>
    <w:div w:id="488980587">
      <w:bodyDiv w:val="1"/>
      <w:marLeft w:val="0"/>
      <w:marRight w:val="0"/>
      <w:marTop w:val="0"/>
      <w:marBottom w:val="0"/>
      <w:divBdr>
        <w:top w:val="none" w:sz="0" w:space="0" w:color="auto"/>
        <w:left w:val="none" w:sz="0" w:space="0" w:color="auto"/>
        <w:bottom w:val="none" w:sz="0" w:space="0" w:color="auto"/>
        <w:right w:val="none" w:sz="0" w:space="0" w:color="auto"/>
      </w:divBdr>
    </w:div>
    <w:div w:id="496464228">
      <w:bodyDiv w:val="1"/>
      <w:marLeft w:val="0"/>
      <w:marRight w:val="0"/>
      <w:marTop w:val="0"/>
      <w:marBottom w:val="0"/>
      <w:divBdr>
        <w:top w:val="none" w:sz="0" w:space="0" w:color="auto"/>
        <w:left w:val="none" w:sz="0" w:space="0" w:color="auto"/>
        <w:bottom w:val="none" w:sz="0" w:space="0" w:color="auto"/>
        <w:right w:val="none" w:sz="0" w:space="0" w:color="auto"/>
      </w:divBdr>
    </w:div>
    <w:div w:id="508520817">
      <w:bodyDiv w:val="1"/>
      <w:marLeft w:val="0"/>
      <w:marRight w:val="0"/>
      <w:marTop w:val="0"/>
      <w:marBottom w:val="0"/>
      <w:divBdr>
        <w:top w:val="none" w:sz="0" w:space="0" w:color="auto"/>
        <w:left w:val="none" w:sz="0" w:space="0" w:color="auto"/>
        <w:bottom w:val="none" w:sz="0" w:space="0" w:color="auto"/>
        <w:right w:val="none" w:sz="0" w:space="0" w:color="auto"/>
      </w:divBdr>
    </w:div>
    <w:div w:id="510725712">
      <w:bodyDiv w:val="1"/>
      <w:marLeft w:val="0"/>
      <w:marRight w:val="0"/>
      <w:marTop w:val="0"/>
      <w:marBottom w:val="0"/>
      <w:divBdr>
        <w:top w:val="none" w:sz="0" w:space="0" w:color="auto"/>
        <w:left w:val="none" w:sz="0" w:space="0" w:color="auto"/>
        <w:bottom w:val="none" w:sz="0" w:space="0" w:color="auto"/>
        <w:right w:val="none" w:sz="0" w:space="0" w:color="auto"/>
      </w:divBdr>
    </w:div>
    <w:div w:id="514658967">
      <w:bodyDiv w:val="1"/>
      <w:marLeft w:val="0"/>
      <w:marRight w:val="0"/>
      <w:marTop w:val="0"/>
      <w:marBottom w:val="0"/>
      <w:divBdr>
        <w:top w:val="none" w:sz="0" w:space="0" w:color="auto"/>
        <w:left w:val="none" w:sz="0" w:space="0" w:color="auto"/>
        <w:bottom w:val="none" w:sz="0" w:space="0" w:color="auto"/>
        <w:right w:val="none" w:sz="0" w:space="0" w:color="auto"/>
      </w:divBdr>
    </w:div>
    <w:div w:id="514803665">
      <w:bodyDiv w:val="1"/>
      <w:marLeft w:val="0"/>
      <w:marRight w:val="0"/>
      <w:marTop w:val="0"/>
      <w:marBottom w:val="0"/>
      <w:divBdr>
        <w:top w:val="none" w:sz="0" w:space="0" w:color="auto"/>
        <w:left w:val="none" w:sz="0" w:space="0" w:color="auto"/>
        <w:bottom w:val="none" w:sz="0" w:space="0" w:color="auto"/>
        <w:right w:val="none" w:sz="0" w:space="0" w:color="auto"/>
      </w:divBdr>
    </w:div>
    <w:div w:id="519898406">
      <w:bodyDiv w:val="1"/>
      <w:marLeft w:val="0"/>
      <w:marRight w:val="0"/>
      <w:marTop w:val="0"/>
      <w:marBottom w:val="0"/>
      <w:divBdr>
        <w:top w:val="none" w:sz="0" w:space="0" w:color="auto"/>
        <w:left w:val="none" w:sz="0" w:space="0" w:color="auto"/>
        <w:bottom w:val="none" w:sz="0" w:space="0" w:color="auto"/>
        <w:right w:val="none" w:sz="0" w:space="0" w:color="auto"/>
      </w:divBdr>
    </w:div>
    <w:div w:id="530076089">
      <w:bodyDiv w:val="1"/>
      <w:marLeft w:val="0"/>
      <w:marRight w:val="0"/>
      <w:marTop w:val="0"/>
      <w:marBottom w:val="0"/>
      <w:divBdr>
        <w:top w:val="none" w:sz="0" w:space="0" w:color="auto"/>
        <w:left w:val="none" w:sz="0" w:space="0" w:color="auto"/>
        <w:bottom w:val="none" w:sz="0" w:space="0" w:color="auto"/>
        <w:right w:val="none" w:sz="0" w:space="0" w:color="auto"/>
      </w:divBdr>
    </w:div>
    <w:div w:id="536240834">
      <w:bodyDiv w:val="1"/>
      <w:marLeft w:val="0"/>
      <w:marRight w:val="0"/>
      <w:marTop w:val="0"/>
      <w:marBottom w:val="0"/>
      <w:divBdr>
        <w:top w:val="none" w:sz="0" w:space="0" w:color="auto"/>
        <w:left w:val="none" w:sz="0" w:space="0" w:color="auto"/>
        <w:bottom w:val="none" w:sz="0" w:space="0" w:color="auto"/>
        <w:right w:val="none" w:sz="0" w:space="0" w:color="auto"/>
      </w:divBdr>
    </w:div>
    <w:div w:id="545332742">
      <w:bodyDiv w:val="1"/>
      <w:marLeft w:val="0"/>
      <w:marRight w:val="0"/>
      <w:marTop w:val="0"/>
      <w:marBottom w:val="0"/>
      <w:divBdr>
        <w:top w:val="none" w:sz="0" w:space="0" w:color="auto"/>
        <w:left w:val="none" w:sz="0" w:space="0" w:color="auto"/>
        <w:bottom w:val="none" w:sz="0" w:space="0" w:color="auto"/>
        <w:right w:val="none" w:sz="0" w:space="0" w:color="auto"/>
      </w:divBdr>
    </w:div>
    <w:div w:id="547962024">
      <w:bodyDiv w:val="1"/>
      <w:marLeft w:val="0"/>
      <w:marRight w:val="0"/>
      <w:marTop w:val="0"/>
      <w:marBottom w:val="0"/>
      <w:divBdr>
        <w:top w:val="none" w:sz="0" w:space="0" w:color="auto"/>
        <w:left w:val="none" w:sz="0" w:space="0" w:color="auto"/>
        <w:bottom w:val="none" w:sz="0" w:space="0" w:color="auto"/>
        <w:right w:val="none" w:sz="0" w:space="0" w:color="auto"/>
      </w:divBdr>
    </w:div>
    <w:div w:id="552078506">
      <w:bodyDiv w:val="1"/>
      <w:marLeft w:val="0"/>
      <w:marRight w:val="0"/>
      <w:marTop w:val="0"/>
      <w:marBottom w:val="0"/>
      <w:divBdr>
        <w:top w:val="none" w:sz="0" w:space="0" w:color="auto"/>
        <w:left w:val="none" w:sz="0" w:space="0" w:color="auto"/>
        <w:bottom w:val="none" w:sz="0" w:space="0" w:color="auto"/>
        <w:right w:val="none" w:sz="0" w:space="0" w:color="auto"/>
      </w:divBdr>
    </w:div>
    <w:div w:id="564026475">
      <w:bodyDiv w:val="1"/>
      <w:marLeft w:val="0"/>
      <w:marRight w:val="0"/>
      <w:marTop w:val="0"/>
      <w:marBottom w:val="0"/>
      <w:divBdr>
        <w:top w:val="none" w:sz="0" w:space="0" w:color="auto"/>
        <w:left w:val="none" w:sz="0" w:space="0" w:color="auto"/>
        <w:bottom w:val="none" w:sz="0" w:space="0" w:color="auto"/>
        <w:right w:val="none" w:sz="0" w:space="0" w:color="auto"/>
      </w:divBdr>
    </w:div>
    <w:div w:id="567612950">
      <w:bodyDiv w:val="1"/>
      <w:marLeft w:val="0"/>
      <w:marRight w:val="0"/>
      <w:marTop w:val="0"/>
      <w:marBottom w:val="0"/>
      <w:divBdr>
        <w:top w:val="none" w:sz="0" w:space="0" w:color="auto"/>
        <w:left w:val="none" w:sz="0" w:space="0" w:color="auto"/>
        <w:bottom w:val="none" w:sz="0" w:space="0" w:color="auto"/>
        <w:right w:val="none" w:sz="0" w:space="0" w:color="auto"/>
      </w:divBdr>
    </w:div>
    <w:div w:id="575475017">
      <w:bodyDiv w:val="1"/>
      <w:marLeft w:val="0"/>
      <w:marRight w:val="0"/>
      <w:marTop w:val="0"/>
      <w:marBottom w:val="0"/>
      <w:divBdr>
        <w:top w:val="none" w:sz="0" w:space="0" w:color="auto"/>
        <w:left w:val="none" w:sz="0" w:space="0" w:color="auto"/>
        <w:bottom w:val="none" w:sz="0" w:space="0" w:color="auto"/>
        <w:right w:val="none" w:sz="0" w:space="0" w:color="auto"/>
      </w:divBdr>
    </w:div>
    <w:div w:id="577594675">
      <w:bodyDiv w:val="1"/>
      <w:marLeft w:val="0"/>
      <w:marRight w:val="0"/>
      <w:marTop w:val="0"/>
      <w:marBottom w:val="0"/>
      <w:divBdr>
        <w:top w:val="none" w:sz="0" w:space="0" w:color="auto"/>
        <w:left w:val="none" w:sz="0" w:space="0" w:color="auto"/>
        <w:bottom w:val="none" w:sz="0" w:space="0" w:color="auto"/>
        <w:right w:val="none" w:sz="0" w:space="0" w:color="auto"/>
      </w:divBdr>
    </w:div>
    <w:div w:id="587352770">
      <w:bodyDiv w:val="1"/>
      <w:marLeft w:val="0"/>
      <w:marRight w:val="0"/>
      <w:marTop w:val="0"/>
      <w:marBottom w:val="0"/>
      <w:divBdr>
        <w:top w:val="none" w:sz="0" w:space="0" w:color="auto"/>
        <w:left w:val="none" w:sz="0" w:space="0" w:color="auto"/>
        <w:bottom w:val="none" w:sz="0" w:space="0" w:color="auto"/>
        <w:right w:val="none" w:sz="0" w:space="0" w:color="auto"/>
      </w:divBdr>
    </w:div>
    <w:div w:id="594942948">
      <w:bodyDiv w:val="1"/>
      <w:marLeft w:val="0"/>
      <w:marRight w:val="0"/>
      <w:marTop w:val="0"/>
      <w:marBottom w:val="0"/>
      <w:divBdr>
        <w:top w:val="none" w:sz="0" w:space="0" w:color="auto"/>
        <w:left w:val="none" w:sz="0" w:space="0" w:color="auto"/>
        <w:bottom w:val="none" w:sz="0" w:space="0" w:color="auto"/>
        <w:right w:val="none" w:sz="0" w:space="0" w:color="auto"/>
      </w:divBdr>
    </w:div>
    <w:div w:id="610211461">
      <w:bodyDiv w:val="1"/>
      <w:marLeft w:val="0"/>
      <w:marRight w:val="0"/>
      <w:marTop w:val="0"/>
      <w:marBottom w:val="0"/>
      <w:divBdr>
        <w:top w:val="none" w:sz="0" w:space="0" w:color="auto"/>
        <w:left w:val="none" w:sz="0" w:space="0" w:color="auto"/>
        <w:bottom w:val="none" w:sz="0" w:space="0" w:color="auto"/>
        <w:right w:val="none" w:sz="0" w:space="0" w:color="auto"/>
      </w:divBdr>
    </w:div>
    <w:div w:id="612327652">
      <w:bodyDiv w:val="1"/>
      <w:marLeft w:val="0"/>
      <w:marRight w:val="0"/>
      <w:marTop w:val="0"/>
      <w:marBottom w:val="0"/>
      <w:divBdr>
        <w:top w:val="none" w:sz="0" w:space="0" w:color="auto"/>
        <w:left w:val="none" w:sz="0" w:space="0" w:color="auto"/>
        <w:bottom w:val="none" w:sz="0" w:space="0" w:color="auto"/>
        <w:right w:val="none" w:sz="0" w:space="0" w:color="auto"/>
      </w:divBdr>
    </w:div>
    <w:div w:id="625623310">
      <w:bodyDiv w:val="1"/>
      <w:marLeft w:val="0"/>
      <w:marRight w:val="0"/>
      <w:marTop w:val="0"/>
      <w:marBottom w:val="0"/>
      <w:divBdr>
        <w:top w:val="none" w:sz="0" w:space="0" w:color="auto"/>
        <w:left w:val="none" w:sz="0" w:space="0" w:color="auto"/>
        <w:bottom w:val="none" w:sz="0" w:space="0" w:color="auto"/>
        <w:right w:val="none" w:sz="0" w:space="0" w:color="auto"/>
      </w:divBdr>
    </w:div>
    <w:div w:id="641155269">
      <w:bodyDiv w:val="1"/>
      <w:marLeft w:val="0"/>
      <w:marRight w:val="0"/>
      <w:marTop w:val="0"/>
      <w:marBottom w:val="0"/>
      <w:divBdr>
        <w:top w:val="none" w:sz="0" w:space="0" w:color="auto"/>
        <w:left w:val="none" w:sz="0" w:space="0" w:color="auto"/>
        <w:bottom w:val="none" w:sz="0" w:space="0" w:color="auto"/>
        <w:right w:val="none" w:sz="0" w:space="0" w:color="auto"/>
      </w:divBdr>
    </w:div>
    <w:div w:id="653215948">
      <w:bodyDiv w:val="1"/>
      <w:marLeft w:val="0"/>
      <w:marRight w:val="0"/>
      <w:marTop w:val="0"/>
      <w:marBottom w:val="0"/>
      <w:divBdr>
        <w:top w:val="none" w:sz="0" w:space="0" w:color="auto"/>
        <w:left w:val="none" w:sz="0" w:space="0" w:color="auto"/>
        <w:bottom w:val="none" w:sz="0" w:space="0" w:color="auto"/>
        <w:right w:val="none" w:sz="0" w:space="0" w:color="auto"/>
      </w:divBdr>
    </w:div>
    <w:div w:id="653611357">
      <w:bodyDiv w:val="1"/>
      <w:marLeft w:val="0"/>
      <w:marRight w:val="0"/>
      <w:marTop w:val="0"/>
      <w:marBottom w:val="0"/>
      <w:divBdr>
        <w:top w:val="none" w:sz="0" w:space="0" w:color="auto"/>
        <w:left w:val="none" w:sz="0" w:space="0" w:color="auto"/>
        <w:bottom w:val="none" w:sz="0" w:space="0" w:color="auto"/>
        <w:right w:val="none" w:sz="0" w:space="0" w:color="auto"/>
      </w:divBdr>
    </w:div>
    <w:div w:id="653948664">
      <w:bodyDiv w:val="1"/>
      <w:marLeft w:val="0"/>
      <w:marRight w:val="0"/>
      <w:marTop w:val="0"/>
      <w:marBottom w:val="0"/>
      <w:divBdr>
        <w:top w:val="none" w:sz="0" w:space="0" w:color="auto"/>
        <w:left w:val="none" w:sz="0" w:space="0" w:color="auto"/>
        <w:bottom w:val="none" w:sz="0" w:space="0" w:color="auto"/>
        <w:right w:val="none" w:sz="0" w:space="0" w:color="auto"/>
      </w:divBdr>
    </w:div>
    <w:div w:id="665212198">
      <w:bodyDiv w:val="1"/>
      <w:marLeft w:val="0"/>
      <w:marRight w:val="0"/>
      <w:marTop w:val="0"/>
      <w:marBottom w:val="0"/>
      <w:divBdr>
        <w:top w:val="none" w:sz="0" w:space="0" w:color="auto"/>
        <w:left w:val="none" w:sz="0" w:space="0" w:color="auto"/>
        <w:bottom w:val="none" w:sz="0" w:space="0" w:color="auto"/>
        <w:right w:val="none" w:sz="0" w:space="0" w:color="auto"/>
      </w:divBdr>
    </w:div>
    <w:div w:id="686492333">
      <w:bodyDiv w:val="1"/>
      <w:marLeft w:val="0"/>
      <w:marRight w:val="0"/>
      <w:marTop w:val="0"/>
      <w:marBottom w:val="0"/>
      <w:divBdr>
        <w:top w:val="none" w:sz="0" w:space="0" w:color="auto"/>
        <w:left w:val="none" w:sz="0" w:space="0" w:color="auto"/>
        <w:bottom w:val="none" w:sz="0" w:space="0" w:color="auto"/>
        <w:right w:val="none" w:sz="0" w:space="0" w:color="auto"/>
      </w:divBdr>
    </w:div>
    <w:div w:id="702364671">
      <w:bodyDiv w:val="1"/>
      <w:marLeft w:val="0"/>
      <w:marRight w:val="0"/>
      <w:marTop w:val="0"/>
      <w:marBottom w:val="0"/>
      <w:divBdr>
        <w:top w:val="none" w:sz="0" w:space="0" w:color="auto"/>
        <w:left w:val="none" w:sz="0" w:space="0" w:color="auto"/>
        <w:bottom w:val="none" w:sz="0" w:space="0" w:color="auto"/>
        <w:right w:val="none" w:sz="0" w:space="0" w:color="auto"/>
      </w:divBdr>
    </w:div>
    <w:div w:id="704213444">
      <w:bodyDiv w:val="1"/>
      <w:marLeft w:val="0"/>
      <w:marRight w:val="0"/>
      <w:marTop w:val="0"/>
      <w:marBottom w:val="0"/>
      <w:divBdr>
        <w:top w:val="none" w:sz="0" w:space="0" w:color="auto"/>
        <w:left w:val="none" w:sz="0" w:space="0" w:color="auto"/>
        <w:bottom w:val="none" w:sz="0" w:space="0" w:color="auto"/>
        <w:right w:val="none" w:sz="0" w:space="0" w:color="auto"/>
      </w:divBdr>
    </w:div>
    <w:div w:id="718626689">
      <w:bodyDiv w:val="1"/>
      <w:marLeft w:val="0"/>
      <w:marRight w:val="0"/>
      <w:marTop w:val="0"/>
      <w:marBottom w:val="0"/>
      <w:divBdr>
        <w:top w:val="none" w:sz="0" w:space="0" w:color="auto"/>
        <w:left w:val="none" w:sz="0" w:space="0" w:color="auto"/>
        <w:bottom w:val="none" w:sz="0" w:space="0" w:color="auto"/>
        <w:right w:val="none" w:sz="0" w:space="0" w:color="auto"/>
      </w:divBdr>
    </w:div>
    <w:div w:id="719599442">
      <w:bodyDiv w:val="1"/>
      <w:marLeft w:val="0"/>
      <w:marRight w:val="0"/>
      <w:marTop w:val="0"/>
      <w:marBottom w:val="0"/>
      <w:divBdr>
        <w:top w:val="none" w:sz="0" w:space="0" w:color="auto"/>
        <w:left w:val="none" w:sz="0" w:space="0" w:color="auto"/>
        <w:bottom w:val="none" w:sz="0" w:space="0" w:color="auto"/>
        <w:right w:val="none" w:sz="0" w:space="0" w:color="auto"/>
      </w:divBdr>
    </w:div>
    <w:div w:id="743259977">
      <w:bodyDiv w:val="1"/>
      <w:marLeft w:val="0"/>
      <w:marRight w:val="0"/>
      <w:marTop w:val="0"/>
      <w:marBottom w:val="0"/>
      <w:divBdr>
        <w:top w:val="none" w:sz="0" w:space="0" w:color="auto"/>
        <w:left w:val="none" w:sz="0" w:space="0" w:color="auto"/>
        <w:bottom w:val="none" w:sz="0" w:space="0" w:color="auto"/>
        <w:right w:val="none" w:sz="0" w:space="0" w:color="auto"/>
      </w:divBdr>
    </w:div>
    <w:div w:id="765921862">
      <w:bodyDiv w:val="1"/>
      <w:marLeft w:val="0"/>
      <w:marRight w:val="0"/>
      <w:marTop w:val="0"/>
      <w:marBottom w:val="0"/>
      <w:divBdr>
        <w:top w:val="none" w:sz="0" w:space="0" w:color="auto"/>
        <w:left w:val="none" w:sz="0" w:space="0" w:color="auto"/>
        <w:bottom w:val="none" w:sz="0" w:space="0" w:color="auto"/>
        <w:right w:val="none" w:sz="0" w:space="0" w:color="auto"/>
      </w:divBdr>
    </w:div>
    <w:div w:id="767118600">
      <w:bodyDiv w:val="1"/>
      <w:marLeft w:val="0"/>
      <w:marRight w:val="0"/>
      <w:marTop w:val="0"/>
      <w:marBottom w:val="0"/>
      <w:divBdr>
        <w:top w:val="none" w:sz="0" w:space="0" w:color="auto"/>
        <w:left w:val="none" w:sz="0" w:space="0" w:color="auto"/>
        <w:bottom w:val="none" w:sz="0" w:space="0" w:color="auto"/>
        <w:right w:val="none" w:sz="0" w:space="0" w:color="auto"/>
      </w:divBdr>
    </w:div>
    <w:div w:id="770975003">
      <w:bodyDiv w:val="1"/>
      <w:marLeft w:val="0"/>
      <w:marRight w:val="0"/>
      <w:marTop w:val="0"/>
      <w:marBottom w:val="0"/>
      <w:divBdr>
        <w:top w:val="none" w:sz="0" w:space="0" w:color="auto"/>
        <w:left w:val="none" w:sz="0" w:space="0" w:color="auto"/>
        <w:bottom w:val="none" w:sz="0" w:space="0" w:color="auto"/>
        <w:right w:val="none" w:sz="0" w:space="0" w:color="auto"/>
      </w:divBdr>
    </w:div>
    <w:div w:id="779762689">
      <w:bodyDiv w:val="1"/>
      <w:marLeft w:val="0"/>
      <w:marRight w:val="0"/>
      <w:marTop w:val="0"/>
      <w:marBottom w:val="0"/>
      <w:divBdr>
        <w:top w:val="none" w:sz="0" w:space="0" w:color="auto"/>
        <w:left w:val="none" w:sz="0" w:space="0" w:color="auto"/>
        <w:bottom w:val="none" w:sz="0" w:space="0" w:color="auto"/>
        <w:right w:val="none" w:sz="0" w:space="0" w:color="auto"/>
      </w:divBdr>
    </w:div>
    <w:div w:id="790199974">
      <w:bodyDiv w:val="1"/>
      <w:marLeft w:val="0"/>
      <w:marRight w:val="0"/>
      <w:marTop w:val="0"/>
      <w:marBottom w:val="0"/>
      <w:divBdr>
        <w:top w:val="none" w:sz="0" w:space="0" w:color="auto"/>
        <w:left w:val="none" w:sz="0" w:space="0" w:color="auto"/>
        <w:bottom w:val="none" w:sz="0" w:space="0" w:color="auto"/>
        <w:right w:val="none" w:sz="0" w:space="0" w:color="auto"/>
      </w:divBdr>
    </w:div>
    <w:div w:id="794954098">
      <w:bodyDiv w:val="1"/>
      <w:marLeft w:val="0"/>
      <w:marRight w:val="0"/>
      <w:marTop w:val="0"/>
      <w:marBottom w:val="0"/>
      <w:divBdr>
        <w:top w:val="none" w:sz="0" w:space="0" w:color="auto"/>
        <w:left w:val="none" w:sz="0" w:space="0" w:color="auto"/>
        <w:bottom w:val="none" w:sz="0" w:space="0" w:color="auto"/>
        <w:right w:val="none" w:sz="0" w:space="0" w:color="auto"/>
      </w:divBdr>
    </w:div>
    <w:div w:id="800462671">
      <w:bodyDiv w:val="1"/>
      <w:marLeft w:val="0"/>
      <w:marRight w:val="0"/>
      <w:marTop w:val="0"/>
      <w:marBottom w:val="0"/>
      <w:divBdr>
        <w:top w:val="none" w:sz="0" w:space="0" w:color="auto"/>
        <w:left w:val="none" w:sz="0" w:space="0" w:color="auto"/>
        <w:bottom w:val="none" w:sz="0" w:space="0" w:color="auto"/>
        <w:right w:val="none" w:sz="0" w:space="0" w:color="auto"/>
      </w:divBdr>
    </w:div>
    <w:div w:id="800997555">
      <w:bodyDiv w:val="1"/>
      <w:marLeft w:val="0"/>
      <w:marRight w:val="0"/>
      <w:marTop w:val="0"/>
      <w:marBottom w:val="0"/>
      <w:divBdr>
        <w:top w:val="none" w:sz="0" w:space="0" w:color="auto"/>
        <w:left w:val="none" w:sz="0" w:space="0" w:color="auto"/>
        <w:bottom w:val="none" w:sz="0" w:space="0" w:color="auto"/>
        <w:right w:val="none" w:sz="0" w:space="0" w:color="auto"/>
      </w:divBdr>
    </w:div>
    <w:div w:id="807631408">
      <w:bodyDiv w:val="1"/>
      <w:marLeft w:val="0"/>
      <w:marRight w:val="0"/>
      <w:marTop w:val="0"/>
      <w:marBottom w:val="0"/>
      <w:divBdr>
        <w:top w:val="none" w:sz="0" w:space="0" w:color="auto"/>
        <w:left w:val="none" w:sz="0" w:space="0" w:color="auto"/>
        <w:bottom w:val="none" w:sz="0" w:space="0" w:color="auto"/>
        <w:right w:val="none" w:sz="0" w:space="0" w:color="auto"/>
      </w:divBdr>
    </w:div>
    <w:div w:id="810245733">
      <w:bodyDiv w:val="1"/>
      <w:marLeft w:val="0"/>
      <w:marRight w:val="0"/>
      <w:marTop w:val="0"/>
      <w:marBottom w:val="0"/>
      <w:divBdr>
        <w:top w:val="none" w:sz="0" w:space="0" w:color="auto"/>
        <w:left w:val="none" w:sz="0" w:space="0" w:color="auto"/>
        <w:bottom w:val="none" w:sz="0" w:space="0" w:color="auto"/>
        <w:right w:val="none" w:sz="0" w:space="0" w:color="auto"/>
      </w:divBdr>
    </w:div>
    <w:div w:id="820123174">
      <w:bodyDiv w:val="1"/>
      <w:marLeft w:val="0"/>
      <w:marRight w:val="0"/>
      <w:marTop w:val="0"/>
      <w:marBottom w:val="0"/>
      <w:divBdr>
        <w:top w:val="none" w:sz="0" w:space="0" w:color="auto"/>
        <w:left w:val="none" w:sz="0" w:space="0" w:color="auto"/>
        <w:bottom w:val="none" w:sz="0" w:space="0" w:color="auto"/>
        <w:right w:val="none" w:sz="0" w:space="0" w:color="auto"/>
      </w:divBdr>
    </w:div>
    <w:div w:id="821193893">
      <w:bodyDiv w:val="1"/>
      <w:marLeft w:val="0"/>
      <w:marRight w:val="0"/>
      <w:marTop w:val="0"/>
      <w:marBottom w:val="0"/>
      <w:divBdr>
        <w:top w:val="none" w:sz="0" w:space="0" w:color="auto"/>
        <w:left w:val="none" w:sz="0" w:space="0" w:color="auto"/>
        <w:bottom w:val="none" w:sz="0" w:space="0" w:color="auto"/>
        <w:right w:val="none" w:sz="0" w:space="0" w:color="auto"/>
      </w:divBdr>
    </w:div>
    <w:div w:id="829295701">
      <w:bodyDiv w:val="1"/>
      <w:marLeft w:val="0"/>
      <w:marRight w:val="0"/>
      <w:marTop w:val="0"/>
      <w:marBottom w:val="0"/>
      <w:divBdr>
        <w:top w:val="none" w:sz="0" w:space="0" w:color="auto"/>
        <w:left w:val="none" w:sz="0" w:space="0" w:color="auto"/>
        <w:bottom w:val="none" w:sz="0" w:space="0" w:color="auto"/>
        <w:right w:val="none" w:sz="0" w:space="0" w:color="auto"/>
      </w:divBdr>
    </w:div>
    <w:div w:id="835073213">
      <w:bodyDiv w:val="1"/>
      <w:marLeft w:val="0"/>
      <w:marRight w:val="0"/>
      <w:marTop w:val="0"/>
      <w:marBottom w:val="0"/>
      <w:divBdr>
        <w:top w:val="none" w:sz="0" w:space="0" w:color="auto"/>
        <w:left w:val="none" w:sz="0" w:space="0" w:color="auto"/>
        <w:bottom w:val="none" w:sz="0" w:space="0" w:color="auto"/>
        <w:right w:val="none" w:sz="0" w:space="0" w:color="auto"/>
      </w:divBdr>
    </w:div>
    <w:div w:id="839731348">
      <w:bodyDiv w:val="1"/>
      <w:marLeft w:val="0"/>
      <w:marRight w:val="0"/>
      <w:marTop w:val="0"/>
      <w:marBottom w:val="0"/>
      <w:divBdr>
        <w:top w:val="none" w:sz="0" w:space="0" w:color="auto"/>
        <w:left w:val="none" w:sz="0" w:space="0" w:color="auto"/>
        <w:bottom w:val="none" w:sz="0" w:space="0" w:color="auto"/>
        <w:right w:val="none" w:sz="0" w:space="0" w:color="auto"/>
      </w:divBdr>
    </w:div>
    <w:div w:id="845941312">
      <w:bodyDiv w:val="1"/>
      <w:marLeft w:val="0"/>
      <w:marRight w:val="0"/>
      <w:marTop w:val="0"/>
      <w:marBottom w:val="0"/>
      <w:divBdr>
        <w:top w:val="none" w:sz="0" w:space="0" w:color="auto"/>
        <w:left w:val="none" w:sz="0" w:space="0" w:color="auto"/>
        <w:bottom w:val="none" w:sz="0" w:space="0" w:color="auto"/>
        <w:right w:val="none" w:sz="0" w:space="0" w:color="auto"/>
      </w:divBdr>
    </w:div>
    <w:div w:id="846332977">
      <w:bodyDiv w:val="1"/>
      <w:marLeft w:val="0"/>
      <w:marRight w:val="0"/>
      <w:marTop w:val="0"/>
      <w:marBottom w:val="0"/>
      <w:divBdr>
        <w:top w:val="none" w:sz="0" w:space="0" w:color="auto"/>
        <w:left w:val="none" w:sz="0" w:space="0" w:color="auto"/>
        <w:bottom w:val="none" w:sz="0" w:space="0" w:color="auto"/>
        <w:right w:val="none" w:sz="0" w:space="0" w:color="auto"/>
      </w:divBdr>
    </w:div>
    <w:div w:id="848906918">
      <w:bodyDiv w:val="1"/>
      <w:marLeft w:val="0"/>
      <w:marRight w:val="0"/>
      <w:marTop w:val="0"/>
      <w:marBottom w:val="0"/>
      <w:divBdr>
        <w:top w:val="none" w:sz="0" w:space="0" w:color="auto"/>
        <w:left w:val="none" w:sz="0" w:space="0" w:color="auto"/>
        <w:bottom w:val="none" w:sz="0" w:space="0" w:color="auto"/>
        <w:right w:val="none" w:sz="0" w:space="0" w:color="auto"/>
      </w:divBdr>
    </w:div>
    <w:div w:id="854853985">
      <w:bodyDiv w:val="1"/>
      <w:marLeft w:val="0"/>
      <w:marRight w:val="0"/>
      <w:marTop w:val="0"/>
      <w:marBottom w:val="0"/>
      <w:divBdr>
        <w:top w:val="none" w:sz="0" w:space="0" w:color="auto"/>
        <w:left w:val="none" w:sz="0" w:space="0" w:color="auto"/>
        <w:bottom w:val="none" w:sz="0" w:space="0" w:color="auto"/>
        <w:right w:val="none" w:sz="0" w:space="0" w:color="auto"/>
      </w:divBdr>
    </w:div>
    <w:div w:id="856430184">
      <w:bodyDiv w:val="1"/>
      <w:marLeft w:val="0"/>
      <w:marRight w:val="0"/>
      <w:marTop w:val="0"/>
      <w:marBottom w:val="0"/>
      <w:divBdr>
        <w:top w:val="none" w:sz="0" w:space="0" w:color="auto"/>
        <w:left w:val="none" w:sz="0" w:space="0" w:color="auto"/>
        <w:bottom w:val="none" w:sz="0" w:space="0" w:color="auto"/>
        <w:right w:val="none" w:sz="0" w:space="0" w:color="auto"/>
      </w:divBdr>
    </w:div>
    <w:div w:id="864633688">
      <w:bodyDiv w:val="1"/>
      <w:marLeft w:val="0"/>
      <w:marRight w:val="0"/>
      <w:marTop w:val="0"/>
      <w:marBottom w:val="0"/>
      <w:divBdr>
        <w:top w:val="none" w:sz="0" w:space="0" w:color="auto"/>
        <w:left w:val="none" w:sz="0" w:space="0" w:color="auto"/>
        <w:bottom w:val="none" w:sz="0" w:space="0" w:color="auto"/>
        <w:right w:val="none" w:sz="0" w:space="0" w:color="auto"/>
      </w:divBdr>
    </w:div>
    <w:div w:id="870531691">
      <w:bodyDiv w:val="1"/>
      <w:marLeft w:val="0"/>
      <w:marRight w:val="0"/>
      <w:marTop w:val="0"/>
      <w:marBottom w:val="0"/>
      <w:divBdr>
        <w:top w:val="none" w:sz="0" w:space="0" w:color="auto"/>
        <w:left w:val="none" w:sz="0" w:space="0" w:color="auto"/>
        <w:bottom w:val="none" w:sz="0" w:space="0" w:color="auto"/>
        <w:right w:val="none" w:sz="0" w:space="0" w:color="auto"/>
      </w:divBdr>
    </w:div>
    <w:div w:id="879709995">
      <w:bodyDiv w:val="1"/>
      <w:marLeft w:val="0"/>
      <w:marRight w:val="0"/>
      <w:marTop w:val="0"/>
      <w:marBottom w:val="0"/>
      <w:divBdr>
        <w:top w:val="none" w:sz="0" w:space="0" w:color="auto"/>
        <w:left w:val="none" w:sz="0" w:space="0" w:color="auto"/>
        <w:bottom w:val="none" w:sz="0" w:space="0" w:color="auto"/>
        <w:right w:val="none" w:sz="0" w:space="0" w:color="auto"/>
      </w:divBdr>
    </w:div>
    <w:div w:id="891577501">
      <w:bodyDiv w:val="1"/>
      <w:marLeft w:val="0"/>
      <w:marRight w:val="0"/>
      <w:marTop w:val="0"/>
      <w:marBottom w:val="0"/>
      <w:divBdr>
        <w:top w:val="none" w:sz="0" w:space="0" w:color="auto"/>
        <w:left w:val="none" w:sz="0" w:space="0" w:color="auto"/>
        <w:bottom w:val="none" w:sz="0" w:space="0" w:color="auto"/>
        <w:right w:val="none" w:sz="0" w:space="0" w:color="auto"/>
      </w:divBdr>
    </w:div>
    <w:div w:id="897010261">
      <w:bodyDiv w:val="1"/>
      <w:marLeft w:val="0"/>
      <w:marRight w:val="0"/>
      <w:marTop w:val="0"/>
      <w:marBottom w:val="0"/>
      <w:divBdr>
        <w:top w:val="none" w:sz="0" w:space="0" w:color="auto"/>
        <w:left w:val="none" w:sz="0" w:space="0" w:color="auto"/>
        <w:bottom w:val="none" w:sz="0" w:space="0" w:color="auto"/>
        <w:right w:val="none" w:sz="0" w:space="0" w:color="auto"/>
      </w:divBdr>
    </w:div>
    <w:div w:id="914052442">
      <w:bodyDiv w:val="1"/>
      <w:marLeft w:val="0"/>
      <w:marRight w:val="0"/>
      <w:marTop w:val="0"/>
      <w:marBottom w:val="0"/>
      <w:divBdr>
        <w:top w:val="none" w:sz="0" w:space="0" w:color="auto"/>
        <w:left w:val="none" w:sz="0" w:space="0" w:color="auto"/>
        <w:bottom w:val="none" w:sz="0" w:space="0" w:color="auto"/>
        <w:right w:val="none" w:sz="0" w:space="0" w:color="auto"/>
      </w:divBdr>
    </w:div>
    <w:div w:id="915743415">
      <w:bodyDiv w:val="1"/>
      <w:marLeft w:val="0"/>
      <w:marRight w:val="0"/>
      <w:marTop w:val="0"/>
      <w:marBottom w:val="0"/>
      <w:divBdr>
        <w:top w:val="none" w:sz="0" w:space="0" w:color="auto"/>
        <w:left w:val="none" w:sz="0" w:space="0" w:color="auto"/>
        <w:bottom w:val="none" w:sz="0" w:space="0" w:color="auto"/>
        <w:right w:val="none" w:sz="0" w:space="0" w:color="auto"/>
      </w:divBdr>
    </w:div>
    <w:div w:id="916477265">
      <w:bodyDiv w:val="1"/>
      <w:marLeft w:val="0"/>
      <w:marRight w:val="0"/>
      <w:marTop w:val="0"/>
      <w:marBottom w:val="0"/>
      <w:divBdr>
        <w:top w:val="none" w:sz="0" w:space="0" w:color="auto"/>
        <w:left w:val="none" w:sz="0" w:space="0" w:color="auto"/>
        <w:bottom w:val="none" w:sz="0" w:space="0" w:color="auto"/>
        <w:right w:val="none" w:sz="0" w:space="0" w:color="auto"/>
      </w:divBdr>
    </w:div>
    <w:div w:id="916981252">
      <w:bodyDiv w:val="1"/>
      <w:marLeft w:val="0"/>
      <w:marRight w:val="0"/>
      <w:marTop w:val="0"/>
      <w:marBottom w:val="0"/>
      <w:divBdr>
        <w:top w:val="none" w:sz="0" w:space="0" w:color="auto"/>
        <w:left w:val="none" w:sz="0" w:space="0" w:color="auto"/>
        <w:bottom w:val="none" w:sz="0" w:space="0" w:color="auto"/>
        <w:right w:val="none" w:sz="0" w:space="0" w:color="auto"/>
      </w:divBdr>
    </w:div>
    <w:div w:id="919021456">
      <w:bodyDiv w:val="1"/>
      <w:marLeft w:val="0"/>
      <w:marRight w:val="0"/>
      <w:marTop w:val="0"/>
      <w:marBottom w:val="0"/>
      <w:divBdr>
        <w:top w:val="none" w:sz="0" w:space="0" w:color="auto"/>
        <w:left w:val="none" w:sz="0" w:space="0" w:color="auto"/>
        <w:bottom w:val="none" w:sz="0" w:space="0" w:color="auto"/>
        <w:right w:val="none" w:sz="0" w:space="0" w:color="auto"/>
      </w:divBdr>
    </w:div>
    <w:div w:id="942154905">
      <w:bodyDiv w:val="1"/>
      <w:marLeft w:val="0"/>
      <w:marRight w:val="0"/>
      <w:marTop w:val="0"/>
      <w:marBottom w:val="0"/>
      <w:divBdr>
        <w:top w:val="none" w:sz="0" w:space="0" w:color="auto"/>
        <w:left w:val="none" w:sz="0" w:space="0" w:color="auto"/>
        <w:bottom w:val="none" w:sz="0" w:space="0" w:color="auto"/>
        <w:right w:val="none" w:sz="0" w:space="0" w:color="auto"/>
      </w:divBdr>
    </w:div>
    <w:div w:id="962006162">
      <w:bodyDiv w:val="1"/>
      <w:marLeft w:val="0"/>
      <w:marRight w:val="0"/>
      <w:marTop w:val="0"/>
      <w:marBottom w:val="0"/>
      <w:divBdr>
        <w:top w:val="none" w:sz="0" w:space="0" w:color="auto"/>
        <w:left w:val="none" w:sz="0" w:space="0" w:color="auto"/>
        <w:bottom w:val="none" w:sz="0" w:space="0" w:color="auto"/>
        <w:right w:val="none" w:sz="0" w:space="0" w:color="auto"/>
      </w:divBdr>
    </w:div>
    <w:div w:id="977298318">
      <w:bodyDiv w:val="1"/>
      <w:marLeft w:val="0"/>
      <w:marRight w:val="0"/>
      <w:marTop w:val="0"/>
      <w:marBottom w:val="0"/>
      <w:divBdr>
        <w:top w:val="none" w:sz="0" w:space="0" w:color="auto"/>
        <w:left w:val="none" w:sz="0" w:space="0" w:color="auto"/>
        <w:bottom w:val="none" w:sz="0" w:space="0" w:color="auto"/>
        <w:right w:val="none" w:sz="0" w:space="0" w:color="auto"/>
      </w:divBdr>
    </w:div>
    <w:div w:id="981427149">
      <w:bodyDiv w:val="1"/>
      <w:marLeft w:val="0"/>
      <w:marRight w:val="0"/>
      <w:marTop w:val="0"/>
      <w:marBottom w:val="0"/>
      <w:divBdr>
        <w:top w:val="none" w:sz="0" w:space="0" w:color="auto"/>
        <w:left w:val="none" w:sz="0" w:space="0" w:color="auto"/>
        <w:bottom w:val="none" w:sz="0" w:space="0" w:color="auto"/>
        <w:right w:val="none" w:sz="0" w:space="0" w:color="auto"/>
      </w:divBdr>
    </w:div>
    <w:div w:id="993532755">
      <w:bodyDiv w:val="1"/>
      <w:marLeft w:val="0"/>
      <w:marRight w:val="0"/>
      <w:marTop w:val="0"/>
      <w:marBottom w:val="0"/>
      <w:divBdr>
        <w:top w:val="none" w:sz="0" w:space="0" w:color="auto"/>
        <w:left w:val="none" w:sz="0" w:space="0" w:color="auto"/>
        <w:bottom w:val="none" w:sz="0" w:space="0" w:color="auto"/>
        <w:right w:val="none" w:sz="0" w:space="0" w:color="auto"/>
      </w:divBdr>
    </w:div>
    <w:div w:id="994532596">
      <w:bodyDiv w:val="1"/>
      <w:marLeft w:val="0"/>
      <w:marRight w:val="0"/>
      <w:marTop w:val="0"/>
      <w:marBottom w:val="0"/>
      <w:divBdr>
        <w:top w:val="none" w:sz="0" w:space="0" w:color="auto"/>
        <w:left w:val="none" w:sz="0" w:space="0" w:color="auto"/>
        <w:bottom w:val="none" w:sz="0" w:space="0" w:color="auto"/>
        <w:right w:val="none" w:sz="0" w:space="0" w:color="auto"/>
      </w:divBdr>
    </w:div>
    <w:div w:id="995112875">
      <w:bodyDiv w:val="1"/>
      <w:marLeft w:val="0"/>
      <w:marRight w:val="0"/>
      <w:marTop w:val="0"/>
      <w:marBottom w:val="0"/>
      <w:divBdr>
        <w:top w:val="none" w:sz="0" w:space="0" w:color="auto"/>
        <w:left w:val="none" w:sz="0" w:space="0" w:color="auto"/>
        <w:bottom w:val="none" w:sz="0" w:space="0" w:color="auto"/>
        <w:right w:val="none" w:sz="0" w:space="0" w:color="auto"/>
      </w:divBdr>
    </w:div>
    <w:div w:id="997004218">
      <w:bodyDiv w:val="1"/>
      <w:marLeft w:val="0"/>
      <w:marRight w:val="0"/>
      <w:marTop w:val="0"/>
      <w:marBottom w:val="0"/>
      <w:divBdr>
        <w:top w:val="none" w:sz="0" w:space="0" w:color="auto"/>
        <w:left w:val="none" w:sz="0" w:space="0" w:color="auto"/>
        <w:bottom w:val="none" w:sz="0" w:space="0" w:color="auto"/>
        <w:right w:val="none" w:sz="0" w:space="0" w:color="auto"/>
      </w:divBdr>
    </w:div>
    <w:div w:id="1019894968">
      <w:bodyDiv w:val="1"/>
      <w:marLeft w:val="0"/>
      <w:marRight w:val="0"/>
      <w:marTop w:val="0"/>
      <w:marBottom w:val="0"/>
      <w:divBdr>
        <w:top w:val="none" w:sz="0" w:space="0" w:color="auto"/>
        <w:left w:val="none" w:sz="0" w:space="0" w:color="auto"/>
        <w:bottom w:val="none" w:sz="0" w:space="0" w:color="auto"/>
        <w:right w:val="none" w:sz="0" w:space="0" w:color="auto"/>
      </w:divBdr>
    </w:div>
    <w:div w:id="1025012548">
      <w:bodyDiv w:val="1"/>
      <w:marLeft w:val="0"/>
      <w:marRight w:val="0"/>
      <w:marTop w:val="0"/>
      <w:marBottom w:val="0"/>
      <w:divBdr>
        <w:top w:val="none" w:sz="0" w:space="0" w:color="auto"/>
        <w:left w:val="none" w:sz="0" w:space="0" w:color="auto"/>
        <w:bottom w:val="none" w:sz="0" w:space="0" w:color="auto"/>
        <w:right w:val="none" w:sz="0" w:space="0" w:color="auto"/>
      </w:divBdr>
    </w:div>
    <w:div w:id="1044254349">
      <w:bodyDiv w:val="1"/>
      <w:marLeft w:val="0"/>
      <w:marRight w:val="0"/>
      <w:marTop w:val="0"/>
      <w:marBottom w:val="0"/>
      <w:divBdr>
        <w:top w:val="none" w:sz="0" w:space="0" w:color="auto"/>
        <w:left w:val="none" w:sz="0" w:space="0" w:color="auto"/>
        <w:bottom w:val="none" w:sz="0" w:space="0" w:color="auto"/>
        <w:right w:val="none" w:sz="0" w:space="0" w:color="auto"/>
      </w:divBdr>
    </w:div>
    <w:div w:id="1052727251">
      <w:bodyDiv w:val="1"/>
      <w:marLeft w:val="0"/>
      <w:marRight w:val="0"/>
      <w:marTop w:val="0"/>
      <w:marBottom w:val="0"/>
      <w:divBdr>
        <w:top w:val="none" w:sz="0" w:space="0" w:color="auto"/>
        <w:left w:val="none" w:sz="0" w:space="0" w:color="auto"/>
        <w:bottom w:val="none" w:sz="0" w:space="0" w:color="auto"/>
        <w:right w:val="none" w:sz="0" w:space="0" w:color="auto"/>
      </w:divBdr>
    </w:div>
    <w:div w:id="1055815999">
      <w:bodyDiv w:val="1"/>
      <w:marLeft w:val="0"/>
      <w:marRight w:val="0"/>
      <w:marTop w:val="0"/>
      <w:marBottom w:val="0"/>
      <w:divBdr>
        <w:top w:val="none" w:sz="0" w:space="0" w:color="auto"/>
        <w:left w:val="none" w:sz="0" w:space="0" w:color="auto"/>
        <w:bottom w:val="none" w:sz="0" w:space="0" w:color="auto"/>
        <w:right w:val="none" w:sz="0" w:space="0" w:color="auto"/>
      </w:divBdr>
    </w:div>
    <w:div w:id="1059673788">
      <w:bodyDiv w:val="1"/>
      <w:marLeft w:val="0"/>
      <w:marRight w:val="0"/>
      <w:marTop w:val="0"/>
      <w:marBottom w:val="0"/>
      <w:divBdr>
        <w:top w:val="none" w:sz="0" w:space="0" w:color="auto"/>
        <w:left w:val="none" w:sz="0" w:space="0" w:color="auto"/>
        <w:bottom w:val="none" w:sz="0" w:space="0" w:color="auto"/>
        <w:right w:val="none" w:sz="0" w:space="0" w:color="auto"/>
      </w:divBdr>
    </w:div>
    <w:div w:id="1061296910">
      <w:bodyDiv w:val="1"/>
      <w:marLeft w:val="0"/>
      <w:marRight w:val="0"/>
      <w:marTop w:val="0"/>
      <w:marBottom w:val="0"/>
      <w:divBdr>
        <w:top w:val="none" w:sz="0" w:space="0" w:color="auto"/>
        <w:left w:val="none" w:sz="0" w:space="0" w:color="auto"/>
        <w:bottom w:val="none" w:sz="0" w:space="0" w:color="auto"/>
        <w:right w:val="none" w:sz="0" w:space="0" w:color="auto"/>
      </w:divBdr>
    </w:div>
    <w:div w:id="1068191058">
      <w:bodyDiv w:val="1"/>
      <w:marLeft w:val="0"/>
      <w:marRight w:val="0"/>
      <w:marTop w:val="0"/>
      <w:marBottom w:val="0"/>
      <w:divBdr>
        <w:top w:val="none" w:sz="0" w:space="0" w:color="auto"/>
        <w:left w:val="none" w:sz="0" w:space="0" w:color="auto"/>
        <w:bottom w:val="none" w:sz="0" w:space="0" w:color="auto"/>
        <w:right w:val="none" w:sz="0" w:space="0" w:color="auto"/>
      </w:divBdr>
    </w:div>
    <w:div w:id="1070008152">
      <w:bodyDiv w:val="1"/>
      <w:marLeft w:val="0"/>
      <w:marRight w:val="0"/>
      <w:marTop w:val="0"/>
      <w:marBottom w:val="0"/>
      <w:divBdr>
        <w:top w:val="none" w:sz="0" w:space="0" w:color="auto"/>
        <w:left w:val="none" w:sz="0" w:space="0" w:color="auto"/>
        <w:bottom w:val="none" w:sz="0" w:space="0" w:color="auto"/>
        <w:right w:val="none" w:sz="0" w:space="0" w:color="auto"/>
      </w:divBdr>
    </w:div>
    <w:div w:id="1074204994">
      <w:bodyDiv w:val="1"/>
      <w:marLeft w:val="0"/>
      <w:marRight w:val="0"/>
      <w:marTop w:val="0"/>
      <w:marBottom w:val="0"/>
      <w:divBdr>
        <w:top w:val="none" w:sz="0" w:space="0" w:color="auto"/>
        <w:left w:val="none" w:sz="0" w:space="0" w:color="auto"/>
        <w:bottom w:val="none" w:sz="0" w:space="0" w:color="auto"/>
        <w:right w:val="none" w:sz="0" w:space="0" w:color="auto"/>
      </w:divBdr>
    </w:div>
    <w:div w:id="1082604153">
      <w:bodyDiv w:val="1"/>
      <w:marLeft w:val="0"/>
      <w:marRight w:val="0"/>
      <w:marTop w:val="0"/>
      <w:marBottom w:val="0"/>
      <w:divBdr>
        <w:top w:val="none" w:sz="0" w:space="0" w:color="auto"/>
        <w:left w:val="none" w:sz="0" w:space="0" w:color="auto"/>
        <w:bottom w:val="none" w:sz="0" w:space="0" w:color="auto"/>
        <w:right w:val="none" w:sz="0" w:space="0" w:color="auto"/>
      </w:divBdr>
    </w:div>
    <w:div w:id="1083407574">
      <w:bodyDiv w:val="1"/>
      <w:marLeft w:val="0"/>
      <w:marRight w:val="0"/>
      <w:marTop w:val="0"/>
      <w:marBottom w:val="0"/>
      <w:divBdr>
        <w:top w:val="none" w:sz="0" w:space="0" w:color="auto"/>
        <w:left w:val="none" w:sz="0" w:space="0" w:color="auto"/>
        <w:bottom w:val="none" w:sz="0" w:space="0" w:color="auto"/>
        <w:right w:val="none" w:sz="0" w:space="0" w:color="auto"/>
      </w:divBdr>
    </w:div>
    <w:div w:id="1085372561">
      <w:bodyDiv w:val="1"/>
      <w:marLeft w:val="0"/>
      <w:marRight w:val="0"/>
      <w:marTop w:val="0"/>
      <w:marBottom w:val="0"/>
      <w:divBdr>
        <w:top w:val="none" w:sz="0" w:space="0" w:color="auto"/>
        <w:left w:val="none" w:sz="0" w:space="0" w:color="auto"/>
        <w:bottom w:val="none" w:sz="0" w:space="0" w:color="auto"/>
        <w:right w:val="none" w:sz="0" w:space="0" w:color="auto"/>
      </w:divBdr>
    </w:div>
    <w:div w:id="1086270332">
      <w:bodyDiv w:val="1"/>
      <w:marLeft w:val="0"/>
      <w:marRight w:val="0"/>
      <w:marTop w:val="0"/>
      <w:marBottom w:val="0"/>
      <w:divBdr>
        <w:top w:val="none" w:sz="0" w:space="0" w:color="auto"/>
        <w:left w:val="none" w:sz="0" w:space="0" w:color="auto"/>
        <w:bottom w:val="none" w:sz="0" w:space="0" w:color="auto"/>
        <w:right w:val="none" w:sz="0" w:space="0" w:color="auto"/>
      </w:divBdr>
    </w:div>
    <w:div w:id="1095978389">
      <w:bodyDiv w:val="1"/>
      <w:marLeft w:val="0"/>
      <w:marRight w:val="0"/>
      <w:marTop w:val="0"/>
      <w:marBottom w:val="0"/>
      <w:divBdr>
        <w:top w:val="none" w:sz="0" w:space="0" w:color="auto"/>
        <w:left w:val="none" w:sz="0" w:space="0" w:color="auto"/>
        <w:bottom w:val="none" w:sz="0" w:space="0" w:color="auto"/>
        <w:right w:val="none" w:sz="0" w:space="0" w:color="auto"/>
      </w:divBdr>
    </w:div>
    <w:div w:id="1112748855">
      <w:bodyDiv w:val="1"/>
      <w:marLeft w:val="0"/>
      <w:marRight w:val="0"/>
      <w:marTop w:val="0"/>
      <w:marBottom w:val="0"/>
      <w:divBdr>
        <w:top w:val="none" w:sz="0" w:space="0" w:color="auto"/>
        <w:left w:val="none" w:sz="0" w:space="0" w:color="auto"/>
        <w:bottom w:val="none" w:sz="0" w:space="0" w:color="auto"/>
        <w:right w:val="none" w:sz="0" w:space="0" w:color="auto"/>
      </w:divBdr>
    </w:div>
    <w:div w:id="1113937357">
      <w:bodyDiv w:val="1"/>
      <w:marLeft w:val="0"/>
      <w:marRight w:val="0"/>
      <w:marTop w:val="0"/>
      <w:marBottom w:val="0"/>
      <w:divBdr>
        <w:top w:val="none" w:sz="0" w:space="0" w:color="auto"/>
        <w:left w:val="none" w:sz="0" w:space="0" w:color="auto"/>
        <w:bottom w:val="none" w:sz="0" w:space="0" w:color="auto"/>
        <w:right w:val="none" w:sz="0" w:space="0" w:color="auto"/>
      </w:divBdr>
    </w:div>
    <w:div w:id="1114328043">
      <w:bodyDiv w:val="1"/>
      <w:marLeft w:val="0"/>
      <w:marRight w:val="0"/>
      <w:marTop w:val="0"/>
      <w:marBottom w:val="0"/>
      <w:divBdr>
        <w:top w:val="none" w:sz="0" w:space="0" w:color="auto"/>
        <w:left w:val="none" w:sz="0" w:space="0" w:color="auto"/>
        <w:bottom w:val="none" w:sz="0" w:space="0" w:color="auto"/>
        <w:right w:val="none" w:sz="0" w:space="0" w:color="auto"/>
      </w:divBdr>
    </w:div>
    <w:div w:id="1125462204">
      <w:bodyDiv w:val="1"/>
      <w:marLeft w:val="0"/>
      <w:marRight w:val="0"/>
      <w:marTop w:val="0"/>
      <w:marBottom w:val="0"/>
      <w:divBdr>
        <w:top w:val="none" w:sz="0" w:space="0" w:color="auto"/>
        <w:left w:val="none" w:sz="0" w:space="0" w:color="auto"/>
        <w:bottom w:val="none" w:sz="0" w:space="0" w:color="auto"/>
        <w:right w:val="none" w:sz="0" w:space="0" w:color="auto"/>
      </w:divBdr>
    </w:div>
    <w:div w:id="1128547549">
      <w:bodyDiv w:val="1"/>
      <w:marLeft w:val="0"/>
      <w:marRight w:val="0"/>
      <w:marTop w:val="0"/>
      <w:marBottom w:val="0"/>
      <w:divBdr>
        <w:top w:val="none" w:sz="0" w:space="0" w:color="auto"/>
        <w:left w:val="none" w:sz="0" w:space="0" w:color="auto"/>
        <w:bottom w:val="none" w:sz="0" w:space="0" w:color="auto"/>
        <w:right w:val="none" w:sz="0" w:space="0" w:color="auto"/>
      </w:divBdr>
    </w:div>
    <w:div w:id="1136333308">
      <w:bodyDiv w:val="1"/>
      <w:marLeft w:val="0"/>
      <w:marRight w:val="0"/>
      <w:marTop w:val="0"/>
      <w:marBottom w:val="0"/>
      <w:divBdr>
        <w:top w:val="none" w:sz="0" w:space="0" w:color="auto"/>
        <w:left w:val="none" w:sz="0" w:space="0" w:color="auto"/>
        <w:bottom w:val="none" w:sz="0" w:space="0" w:color="auto"/>
        <w:right w:val="none" w:sz="0" w:space="0" w:color="auto"/>
      </w:divBdr>
    </w:div>
    <w:div w:id="1137721993">
      <w:bodyDiv w:val="1"/>
      <w:marLeft w:val="0"/>
      <w:marRight w:val="0"/>
      <w:marTop w:val="0"/>
      <w:marBottom w:val="0"/>
      <w:divBdr>
        <w:top w:val="none" w:sz="0" w:space="0" w:color="auto"/>
        <w:left w:val="none" w:sz="0" w:space="0" w:color="auto"/>
        <w:bottom w:val="none" w:sz="0" w:space="0" w:color="auto"/>
        <w:right w:val="none" w:sz="0" w:space="0" w:color="auto"/>
      </w:divBdr>
    </w:div>
    <w:div w:id="1141263752">
      <w:bodyDiv w:val="1"/>
      <w:marLeft w:val="0"/>
      <w:marRight w:val="0"/>
      <w:marTop w:val="0"/>
      <w:marBottom w:val="0"/>
      <w:divBdr>
        <w:top w:val="none" w:sz="0" w:space="0" w:color="auto"/>
        <w:left w:val="none" w:sz="0" w:space="0" w:color="auto"/>
        <w:bottom w:val="none" w:sz="0" w:space="0" w:color="auto"/>
        <w:right w:val="none" w:sz="0" w:space="0" w:color="auto"/>
      </w:divBdr>
    </w:div>
    <w:div w:id="1147625144">
      <w:bodyDiv w:val="1"/>
      <w:marLeft w:val="0"/>
      <w:marRight w:val="0"/>
      <w:marTop w:val="0"/>
      <w:marBottom w:val="0"/>
      <w:divBdr>
        <w:top w:val="none" w:sz="0" w:space="0" w:color="auto"/>
        <w:left w:val="none" w:sz="0" w:space="0" w:color="auto"/>
        <w:bottom w:val="none" w:sz="0" w:space="0" w:color="auto"/>
        <w:right w:val="none" w:sz="0" w:space="0" w:color="auto"/>
      </w:divBdr>
    </w:div>
    <w:div w:id="1160579015">
      <w:bodyDiv w:val="1"/>
      <w:marLeft w:val="0"/>
      <w:marRight w:val="0"/>
      <w:marTop w:val="0"/>
      <w:marBottom w:val="0"/>
      <w:divBdr>
        <w:top w:val="none" w:sz="0" w:space="0" w:color="auto"/>
        <w:left w:val="none" w:sz="0" w:space="0" w:color="auto"/>
        <w:bottom w:val="none" w:sz="0" w:space="0" w:color="auto"/>
        <w:right w:val="none" w:sz="0" w:space="0" w:color="auto"/>
      </w:divBdr>
    </w:div>
    <w:div w:id="1169439379">
      <w:bodyDiv w:val="1"/>
      <w:marLeft w:val="0"/>
      <w:marRight w:val="0"/>
      <w:marTop w:val="0"/>
      <w:marBottom w:val="0"/>
      <w:divBdr>
        <w:top w:val="none" w:sz="0" w:space="0" w:color="auto"/>
        <w:left w:val="none" w:sz="0" w:space="0" w:color="auto"/>
        <w:bottom w:val="none" w:sz="0" w:space="0" w:color="auto"/>
        <w:right w:val="none" w:sz="0" w:space="0" w:color="auto"/>
      </w:divBdr>
    </w:div>
    <w:div w:id="1170296413">
      <w:bodyDiv w:val="1"/>
      <w:marLeft w:val="0"/>
      <w:marRight w:val="0"/>
      <w:marTop w:val="0"/>
      <w:marBottom w:val="0"/>
      <w:divBdr>
        <w:top w:val="none" w:sz="0" w:space="0" w:color="auto"/>
        <w:left w:val="none" w:sz="0" w:space="0" w:color="auto"/>
        <w:bottom w:val="none" w:sz="0" w:space="0" w:color="auto"/>
        <w:right w:val="none" w:sz="0" w:space="0" w:color="auto"/>
      </w:divBdr>
    </w:div>
    <w:div w:id="1177689402">
      <w:bodyDiv w:val="1"/>
      <w:marLeft w:val="0"/>
      <w:marRight w:val="0"/>
      <w:marTop w:val="0"/>
      <w:marBottom w:val="0"/>
      <w:divBdr>
        <w:top w:val="none" w:sz="0" w:space="0" w:color="auto"/>
        <w:left w:val="none" w:sz="0" w:space="0" w:color="auto"/>
        <w:bottom w:val="none" w:sz="0" w:space="0" w:color="auto"/>
        <w:right w:val="none" w:sz="0" w:space="0" w:color="auto"/>
      </w:divBdr>
    </w:div>
    <w:div w:id="1190802370">
      <w:bodyDiv w:val="1"/>
      <w:marLeft w:val="0"/>
      <w:marRight w:val="0"/>
      <w:marTop w:val="0"/>
      <w:marBottom w:val="0"/>
      <w:divBdr>
        <w:top w:val="none" w:sz="0" w:space="0" w:color="auto"/>
        <w:left w:val="none" w:sz="0" w:space="0" w:color="auto"/>
        <w:bottom w:val="none" w:sz="0" w:space="0" w:color="auto"/>
        <w:right w:val="none" w:sz="0" w:space="0" w:color="auto"/>
      </w:divBdr>
    </w:div>
    <w:div w:id="1198853106">
      <w:bodyDiv w:val="1"/>
      <w:marLeft w:val="0"/>
      <w:marRight w:val="0"/>
      <w:marTop w:val="0"/>
      <w:marBottom w:val="0"/>
      <w:divBdr>
        <w:top w:val="none" w:sz="0" w:space="0" w:color="auto"/>
        <w:left w:val="none" w:sz="0" w:space="0" w:color="auto"/>
        <w:bottom w:val="none" w:sz="0" w:space="0" w:color="auto"/>
        <w:right w:val="none" w:sz="0" w:space="0" w:color="auto"/>
      </w:divBdr>
    </w:div>
    <w:div w:id="1229220376">
      <w:bodyDiv w:val="1"/>
      <w:marLeft w:val="0"/>
      <w:marRight w:val="0"/>
      <w:marTop w:val="0"/>
      <w:marBottom w:val="0"/>
      <w:divBdr>
        <w:top w:val="none" w:sz="0" w:space="0" w:color="auto"/>
        <w:left w:val="none" w:sz="0" w:space="0" w:color="auto"/>
        <w:bottom w:val="none" w:sz="0" w:space="0" w:color="auto"/>
        <w:right w:val="none" w:sz="0" w:space="0" w:color="auto"/>
      </w:divBdr>
    </w:div>
    <w:div w:id="1238595069">
      <w:bodyDiv w:val="1"/>
      <w:marLeft w:val="0"/>
      <w:marRight w:val="0"/>
      <w:marTop w:val="0"/>
      <w:marBottom w:val="0"/>
      <w:divBdr>
        <w:top w:val="none" w:sz="0" w:space="0" w:color="auto"/>
        <w:left w:val="none" w:sz="0" w:space="0" w:color="auto"/>
        <w:bottom w:val="none" w:sz="0" w:space="0" w:color="auto"/>
        <w:right w:val="none" w:sz="0" w:space="0" w:color="auto"/>
      </w:divBdr>
    </w:div>
    <w:div w:id="1249851291">
      <w:bodyDiv w:val="1"/>
      <w:marLeft w:val="0"/>
      <w:marRight w:val="0"/>
      <w:marTop w:val="0"/>
      <w:marBottom w:val="0"/>
      <w:divBdr>
        <w:top w:val="none" w:sz="0" w:space="0" w:color="auto"/>
        <w:left w:val="none" w:sz="0" w:space="0" w:color="auto"/>
        <w:bottom w:val="none" w:sz="0" w:space="0" w:color="auto"/>
        <w:right w:val="none" w:sz="0" w:space="0" w:color="auto"/>
      </w:divBdr>
    </w:div>
    <w:div w:id="1263999572">
      <w:bodyDiv w:val="1"/>
      <w:marLeft w:val="0"/>
      <w:marRight w:val="0"/>
      <w:marTop w:val="0"/>
      <w:marBottom w:val="0"/>
      <w:divBdr>
        <w:top w:val="none" w:sz="0" w:space="0" w:color="auto"/>
        <w:left w:val="none" w:sz="0" w:space="0" w:color="auto"/>
        <w:bottom w:val="none" w:sz="0" w:space="0" w:color="auto"/>
        <w:right w:val="none" w:sz="0" w:space="0" w:color="auto"/>
      </w:divBdr>
    </w:div>
    <w:div w:id="1281185684">
      <w:bodyDiv w:val="1"/>
      <w:marLeft w:val="0"/>
      <w:marRight w:val="0"/>
      <w:marTop w:val="0"/>
      <w:marBottom w:val="0"/>
      <w:divBdr>
        <w:top w:val="none" w:sz="0" w:space="0" w:color="auto"/>
        <w:left w:val="none" w:sz="0" w:space="0" w:color="auto"/>
        <w:bottom w:val="none" w:sz="0" w:space="0" w:color="auto"/>
        <w:right w:val="none" w:sz="0" w:space="0" w:color="auto"/>
      </w:divBdr>
    </w:div>
    <w:div w:id="1285189728">
      <w:bodyDiv w:val="1"/>
      <w:marLeft w:val="0"/>
      <w:marRight w:val="0"/>
      <w:marTop w:val="0"/>
      <w:marBottom w:val="0"/>
      <w:divBdr>
        <w:top w:val="none" w:sz="0" w:space="0" w:color="auto"/>
        <w:left w:val="none" w:sz="0" w:space="0" w:color="auto"/>
        <w:bottom w:val="none" w:sz="0" w:space="0" w:color="auto"/>
        <w:right w:val="none" w:sz="0" w:space="0" w:color="auto"/>
      </w:divBdr>
    </w:div>
    <w:div w:id="1300304592">
      <w:bodyDiv w:val="1"/>
      <w:marLeft w:val="0"/>
      <w:marRight w:val="0"/>
      <w:marTop w:val="0"/>
      <w:marBottom w:val="0"/>
      <w:divBdr>
        <w:top w:val="none" w:sz="0" w:space="0" w:color="auto"/>
        <w:left w:val="none" w:sz="0" w:space="0" w:color="auto"/>
        <w:bottom w:val="none" w:sz="0" w:space="0" w:color="auto"/>
        <w:right w:val="none" w:sz="0" w:space="0" w:color="auto"/>
      </w:divBdr>
    </w:div>
    <w:div w:id="1315572914">
      <w:bodyDiv w:val="1"/>
      <w:marLeft w:val="0"/>
      <w:marRight w:val="0"/>
      <w:marTop w:val="0"/>
      <w:marBottom w:val="0"/>
      <w:divBdr>
        <w:top w:val="none" w:sz="0" w:space="0" w:color="auto"/>
        <w:left w:val="none" w:sz="0" w:space="0" w:color="auto"/>
        <w:bottom w:val="none" w:sz="0" w:space="0" w:color="auto"/>
        <w:right w:val="none" w:sz="0" w:space="0" w:color="auto"/>
      </w:divBdr>
    </w:div>
    <w:div w:id="1330211457">
      <w:bodyDiv w:val="1"/>
      <w:marLeft w:val="0"/>
      <w:marRight w:val="0"/>
      <w:marTop w:val="0"/>
      <w:marBottom w:val="0"/>
      <w:divBdr>
        <w:top w:val="none" w:sz="0" w:space="0" w:color="auto"/>
        <w:left w:val="none" w:sz="0" w:space="0" w:color="auto"/>
        <w:bottom w:val="none" w:sz="0" w:space="0" w:color="auto"/>
        <w:right w:val="none" w:sz="0" w:space="0" w:color="auto"/>
      </w:divBdr>
    </w:div>
    <w:div w:id="1331524717">
      <w:bodyDiv w:val="1"/>
      <w:marLeft w:val="0"/>
      <w:marRight w:val="0"/>
      <w:marTop w:val="0"/>
      <w:marBottom w:val="0"/>
      <w:divBdr>
        <w:top w:val="none" w:sz="0" w:space="0" w:color="auto"/>
        <w:left w:val="none" w:sz="0" w:space="0" w:color="auto"/>
        <w:bottom w:val="none" w:sz="0" w:space="0" w:color="auto"/>
        <w:right w:val="none" w:sz="0" w:space="0" w:color="auto"/>
      </w:divBdr>
    </w:div>
    <w:div w:id="1337540036">
      <w:bodyDiv w:val="1"/>
      <w:marLeft w:val="0"/>
      <w:marRight w:val="0"/>
      <w:marTop w:val="0"/>
      <w:marBottom w:val="0"/>
      <w:divBdr>
        <w:top w:val="none" w:sz="0" w:space="0" w:color="auto"/>
        <w:left w:val="none" w:sz="0" w:space="0" w:color="auto"/>
        <w:bottom w:val="none" w:sz="0" w:space="0" w:color="auto"/>
        <w:right w:val="none" w:sz="0" w:space="0" w:color="auto"/>
      </w:divBdr>
    </w:div>
    <w:div w:id="1352533554">
      <w:bodyDiv w:val="1"/>
      <w:marLeft w:val="0"/>
      <w:marRight w:val="0"/>
      <w:marTop w:val="0"/>
      <w:marBottom w:val="0"/>
      <w:divBdr>
        <w:top w:val="none" w:sz="0" w:space="0" w:color="auto"/>
        <w:left w:val="none" w:sz="0" w:space="0" w:color="auto"/>
        <w:bottom w:val="none" w:sz="0" w:space="0" w:color="auto"/>
        <w:right w:val="none" w:sz="0" w:space="0" w:color="auto"/>
      </w:divBdr>
    </w:div>
    <w:div w:id="1353409838">
      <w:bodyDiv w:val="1"/>
      <w:marLeft w:val="0"/>
      <w:marRight w:val="0"/>
      <w:marTop w:val="0"/>
      <w:marBottom w:val="0"/>
      <w:divBdr>
        <w:top w:val="none" w:sz="0" w:space="0" w:color="auto"/>
        <w:left w:val="none" w:sz="0" w:space="0" w:color="auto"/>
        <w:bottom w:val="none" w:sz="0" w:space="0" w:color="auto"/>
        <w:right w:val="none" w:sz="0" w:space="0" w:color="auto"/>
      </w:divBdr>
    </w:div>
    <w:div w:id="1358389005">
      <w:bodyDiv w:val="1"/>
      <w:marLeft w:val="0"/>
      <w:marRight w:val="0"/>
      <w:marTop w:val="0"/>
      <w:marBottom w:val="0"/>
      <w:divBdr>
        <w:top w:val="none" w:sz="0" w:space="0" w:color="auto"/>
        <w:left w:val="none" w:sz="0" w:space="0" w:color="auto"/>
        <w:bottom w:val="none" w:sz="0" w:space="0" w:color="auto"/>
        <w:right w:val="none" w:sz="0" w:space="0" w:color="auto"/>
      </w:divBdr>
    </w:div>
    <w:div w:id="1374422934">
      <w:bodyDiv w:val="1"/>
      <w:marLeft w:val="0"/>
      <w:marRight w:val="0"/>
      <w:marTop w:val="0"/>
      <w:marBottom w:val="0"/>
      <w:divBdr>
        <w:top w:val="none" w:sz="0" w:space="0" w:color="auto"/>
        <w:left w:val="none" w:sz="0" w:space="0" w:color="auto"/>
        <w:bottom w:val="none" w:sz="0" w:space="0" w:color="auto"/>
        <w:right w:val="none" w:sz="0" w:space="0" w:color="auto"/>
      </w:divBdr>
    </w:div>
    <w:div w:id="1377923991">
      <w:bodyDiv w:val="1"/>
      <w:marLeft w:val="0"/>
      <w:marRight w:val="0"/>
      <w:marTop w:val="0"/>
      <w:marBottom w:val="0"/>
      <w:divBdr>
        <w:top w:val="none" w:sz="0" w:space="0" w:color="auto"/>
        <w:left w:val="none" w:sz="0" w:space="0" w:color="auto"/>
        <w:bottom w:val="none" w:sz="0" w:space="0" w:color="auto"/>
        <w:right w:val="none" w:sz="0" w:space="0" w:color="auto"/>
      </w:divBdr>
    </w:div>
    <w:div w:id="1386442919">
      <w:bodyDiv w:val="1"/>
      <w:marLeft w:val="0"/>
      <w:marRight w:val="0"/>
      <w:marTop w:val="0"/>
      <w:marBottom w:val="0"/>
      <w:divBdr>
        <w:top w:val="none" w:sz="0" w:space="0" w:color="auto"/>
        <w:left w:val="none" w:sz="0" w:space="0" w:color="auto"/>
        <w:bottom w:val="none" w:sz="0" w:space="0" w:color="auto"/>
        <w:right w:val="none" w:sz="0" w:space="0" w:color="auto"/>
      </w:divBdr>
    </w:div>
    <w:div w:id="1391228968">
      <w:bodyDiv w:val="1"/>
      <w:marLeft w:val="0"/>
      <w:marRight w:val="0"/>
      <w:marTop w:val="0"/>
      <w:marBottom w:val="0"/>
      <w:divBdr>
        <w:top w:val="none" w:sz="0" w:space="0" w:color="auto"/>
        <w:left w:val="none" w:sz="0" w:space="0" w:color="auto"/>
        <w:bottom w:val="none" w:sz="0" w:space="0" w:color="auto"/>
        <w:right w:val="none" w:sz="0" w:space="0" w:color="auto"/>
      </w:divBdr>
    </w:div>
    <w:div w:id="1393311706">
      <w:bodyDiv w:val="1"/>
      <w:marLeft w:val="0"/>
      <w:marRight w:val="0"/>
      <w:marTop w:val="0"/>
      <w:marBottom w:val="0"/>
      <w:divBdr>
        <w:top w:val="none" w:sz="0" w:space="0" w:color="auto"/>
        <w:left w:val="none" w:sz="0" w:space="0" w:color="auto"/>
        <w:bottom w:val="none" w:sz="0" w:space="0" w:color="auto"/>
        <w:right w:val="none" w:sz="0" w:space="0" w:color="auto"/>
      </w:divBdr>
    </w:div>
    <w:div w:id="1403597614">
      <w:bodyDiv w:val="1"/>
      <w:marLeft w:val="0"/>
      <w:marRight w:val="0"/>
      <w:marTop w:val="0"/>
      <w:marBottom w:val="0"/>
      <w:divBdr>
        <w:top w:val="none" w:sz="0" w:space="0" w:color="auto"/>
        <w:left w:val="none" w:sz="0" w:space="0" w:color="auto"/>
        <w:bottom w:val="none" w:sz="0" w:space="0" w:color="auto"/>
        <w:right w:val="none" w:sz="0" w:space="0" w:color="auto"/>
      </w:divBdr>
    </w:div>
    <w:div w:id="1405103214">
      <w:bodyDiv w:val="1"/>
      <w:marLeft w:val="0"/>
      <w:marRight w:val="0"/>
      <w:marTop w:val="0"/>
      <w:marBottom w:val="0"/>
      <w:divBdr>
        <w:top w:val="none" w:sz="0" w:space="0" w:color="auto"/>
        <w:left w:val="none" w:sz="0" w:space="0" w:color="auto"/>
        <w:bottom w:val="none" w:sz="0" w:space="0" w:color="auto"/>
        <w:right w:val="none" w:sz="0" w:space="0" w:color="auto"/>
      </w:divBdr>
    </w:div>
    <w:div w:id="1405759920">
      <w:bodyDiv w:val="1"/>
      <w:marLeft w:val="0"/>
      <w:marRight w:val="0"/>
      <w:marTop w:val="0"/>
      <w:marBottom w:val="0"/>
      <w:divBdr>
        <w:top w:val="none" w:sz="0" w:space="0" w:color="auto"/>
        <w:left w:val="none" w:sz="0" w:space="0" w:color="auto"/>
        <w:bottom w:val="none" w:sz="0" w:space="0" w:color="auto"/>
        <w:right w:val="none" w:sz="0" w:space="0" w:color="auto"/>
      </w:divBdr>
    </w:div>
    <w:div w:id="1428847877">
      <w:bodyDiv w:val="1"/>
      <w:marLeft w:val="0"/>
      <w:marRight w:val="0"/>
      <w:marTop w:val="0"/>
      <w:marBottom w:val="0"/>
      <w:divBdr>
        <w:top w:val="none" w:sz="0" w:space="0" w:color="auto"/>
        <w:left w:val="none" w:sz="0" w:space="0" w:color="auto"/>
        <w:bottom w:val="none" w:sz="0" w:space="0" w:color="auto"/>
        <w:right w:val="none" w:sz="0" w:space="0" w:color="auto"/>
      </w:divBdr>
    </w:div>
    <w:div w:id="1430540699">
      <w:bodyDiv w:val="1"/>
      <w:marLeft w:val="0"/>
      <w:marRight w:val="0"/>
      <w:marTop w:val="0"/>
      <w:marBottom w:val="0"/>
      <w:divBdr>
        <w:top w:val="none" w:sz="0" w:space="0" w:color="auto"/>
        <w:left w:val="none" w:sz="0" w:space="0" w:color="auto"/>
        <w:bottom w:val="none" w:sz="0" w:space="0" w:color="auto"/>
        <w:right w:val="none" w:sz="0" w:space="0" w:color="auto"/>
      </w:divBdr>
    </w:div>
    <w:div w:id="1431781233">
      <w:bodyDiv w:val="1"/>
      <w:marLeft w:val="0"/>
      <w:marRight w:val="0"/>
      <w:marTop w:val="0"/>
      <w:marBottom w:val="0"/>
      <w:divBdr>
        <w:top w:val="none" w:sz="0" w:space="0" w:color="auto"/>
        <w:left w:val="none" w:sz="0" w:space="0" w:color="auto"/>
        <w:bottom w:val="none" w:sz="0" w:space="0" w:color="auto"/>
        <w:right w:val="none" w:sz="0" w:space="0" w:color="auto"/>
      </w:divBdr>
    </w:div>
    <w:div w:id="1442996758">
      <w:bodyDiv w:val="1"/>
      <w:marLeft w:val="0"/>
      <w:marRight w:val="0"/>
      <w:marTop w:val="0"/>
      <w:marBottom w:val="0"/>
      <w:divBdr>
        <w:top w:val="none" w:sz="0" w:space="0" w:color="auto"/>
        <w:left w:val="none" w:sz="0" w:space="0" w:color="auto"/>
        <w:bottom w:val="none" w:sz="0" w:space="0" w:color="auto"/>
        <w:right w:val="none" w:sz="0" w:space="0" w:color="auto"/>
      </w:divBdr>
    </w:div>
    <w:div w:id="1443718788">
      <w:bodyDiv w:val="1"/>
      <w:marLeft w:val="0"/>
      <w:marRight w:val="0"/>
      <w:marTop w:val="0"/>
      <w:marBottom w:val="0"/>
      <w:divBdr>
        <w:top w:val="none" w:sz="0" w:space="0" w:color="auto"/>
        <w:left w:val="none" w:sz="0" w:space="0" w:color="auto"/>
        <w:bottom w:val="none" w:sz="0" w:space="0" w:color="auto"/>
        <w:right w:val="none" w:sz="0" w:space="0" w:color="auto"/>
      </w:divBdr>
    </w:div>
    <w:div w:id="1456868856">
      <w:bodyDiv w:val="1"/>
      <w:marLeft w:val="0"/>
      <w:marRight w:val="0"/>
      <w:marTop w:val="0"/>
      <w:marBottom w:val="0"/>
      <w:divBdr>
        <w:top w:val="none" w:sz="0" w:space="0" w:color="auto"/>
        <w:left w:val="none" w:sz="0" w:space="0" w:color="auto"/>
        <w:bottom w:val="none" w:sz="0" w:space="0" w:color="auto"/>
        <w:right w:val="none" w:sz="0" w:space="0" w:color="auto"/>
      </w:divBdr>
    </w:div>
    <w:div w:id="1473905874">
      <w:bodyDiv w:val="1"/>
      <w:marLeft w:val="0"/>
      <w:marRight w:val="0"/>
      <w:marTop w:val="0"/>
      <w:marBottom w:val="0"/>
      <w:divBdr>
        <w:top w:val="none" w:sz="0" w:space="0" w:color="auto"/>
        <w:left w:val="none" w:sz="0" w:space="0" w:color="auto"/>
        <w:bottom w:val="none" w:sz="0" w:space="0" w:color="auto"/>
        <w:right w:val="none" w:sz="0" w:space="0" w:color="auto"/>
      </w:divBdr>
    </w:div>
    <w:div w:id="1476221039">
      <w:bodyDiv w:val="1"/>
      <w:marLeft w:val="0"/>
      <w:marRight w:val="0"/>
      <w:marTop w:val="0"/>
      <w:marBottom w:val="0"/>
      <w:divBdr>
        <w:top w:val="none" w:sz="0" w:space="0" w:color="auto"/>
        <w:left w:val="none" w:sz="0" w:space="0" w:color="auto"/>
        <w:bottom w:val="none" w:sz="0" w:space="0" w:color="auto"/>
        <w:right w:val="none" w:sz="0" w:space="0" w:color="auto"/>
      </w:divBdr>
    </w:div>
    <w:div w:id="1489438211">
      <w:bodyDiv w:val="1"/>
      <w:marLeft w:val="0"/>
      <w:marRight w:val="0"/>
      <w:marTop w:val="0"/>
      <w:marBottom w:val="0"/>
      <w:divBdr>
        <w:top w:val="none" w:sz="0" w:space="0" w:color="auto"/>
        <w:left w:val="none" w:sz="0" w:space="0" w:color="auto"/>
        <w:bottom w:val="none" w:sz="0" w:space="0" w:color="auto"/>
        <w:right w:val="none" w:sz="0" w:space="0" w:color="auto"/>
      </w:divBdr>
    </w:div>
    <w:div w:id="1490514057">
      <w:bodyDiv w:val="1"/>
      <w:marLeft w:val="0"/>
      <w:marRight w:val="0"/>
      <w:marTop w:val="0"/>
      <w:marBottom w:val="0"/>
      <w:divBdr>
        <w:top w:val="none" w:sz="0" w:space="0" w:color="auto"/>
        <w:left w:val="none" w:sz="0" w:space="0" w:color="auto"/>
        <w:bottom w:val="none" w:sz="0" w:space="0" w:color="auto"/>
        <w:right w:val="none" w:sz="0" w:space="0" w:color="auto"/>
      </w:divBdr>
    </w:div>
    <w:div w:id="1505590756">
      <w:bodyDiv w:val="1"/>
      <w:marLeft w:val="0"/>
      <w:marRight w:val="0"/>
      <w:marTop w:val="0"/>
      <w:marBottom w:val="0"/>
      <w:divBdr>
        <w:top w:val="none" w:sz="0" w:space="0" w:color="auto"/>
        <w:left w:val="none" w:sz="0" w:space="0" w:color="auto"/>
        <w:bottom w:val="none" w:sz="0" w:space="0" w:color="auto"/>
        <w:right w:val="none" w:sz="0" w:space="0" w:color="auto"/>
      </w:divBdr>
    </w:div>
    <w:div w:id="1510368203">
      <w:bodyDiv w:val="1"/>
      <w:marLeft w:val="0"/>
      <w:marRight w:val="0"/>
      <w:marTop w:val="0"/>
      <w:marBottom w:val="0"/>
      <w:divBdr>
        <w:top w:val="none" w:sz="0" w:space="0" w:color="auto"/>
        <w:left w:val="none" w:sz="0" w:space="0" w:color="auto"/>
        <w:bottom w:val="none" w:sz="0" w:space="0" w:color="auto"/>
        <w:right w:val="none" w:sz="0" w:space="0" w:color="auto"/>
      </w:divBdr>
    </w:div>
    <w:div w:id="1512911403">
      <w:bodyDiv w:val="1"/>
      <w:marLeft w:val="0"/>
      <w:marRight w:val="0"/>
      <w:marTop w:val="0"/>
      <w:marBottom w:val="0"/>
      <w:divBdr>
        <w:top w:val="none" w:sz="0" w:space="0" w:color="auto"/>
        <w:left w:val="none" w:sz="0" w:space="0" w:color="auto"/>
        <w:bottom w:val="none" w:sz="0" w:space="0" w:color="auto"/>
        <w:right w:val="none" w:sz="0" w:space="0" w:color="auto"/>
      </w:divBdr>
    </w:div>
    <w:div w:id="1518426797">
      <w:bodyDiv w:val="1"/>
      <w:marLeft w:val="0"/>
      <w:marRight w:val="0"/>
      <w:marTop w:val="0"/>
      <w:marBottom w:val="0"/>
      <w:divBdr>
        <w:top w:val="none" w:sz="0" w:space="0" w:color="auto"/>
        <w:left w:val="none" w:sz="0" w:space="0" w:color="auto"/>
        <w:bottom w:val="none" w:sz="0" w:space="0" w:color="auto"/>
        <w:right w:val="none" w:sz="0" w:space="0" w:color="auto"/>
      </w:divBdr>
    </w:div>
    <w:div w:id="1530685655">
      <w:bodyDiv w:val="1"/>
      <w:marLeft w:val="0"/>
      <w:marRight w:val="0"/>
      <w:marTop w:val="0"/>
      <w:marBottom w:val="0"/>
      <w:divBdr>
        <w:top w:val="none" w:sz="0" w:space="0" w:color="auto"/>
        <w:left w:val="none" w:sz="0" w:space="0" w:color="auto"/>
        <w:bottom w:val="none" w:sz="0" w:space="0" w:color="auto"/>
        <w:right w:val="none" w:sz="0" w:space="0" w:color="auto"/>
      </w:divBdr>
    </w:div>
    <w:div w:id="1544512640">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50647691">
      <w:bodyDiv w:val="1"/>
      <w:marLeft w:val="0"/>
      <w:marRight w:val="0"/>
      <w:marTop w:val="0"/>
      <w:marBottom w:val="0"/>
      <w:divBdr>
        <w:top w:val="none" w:sz="0" w:space="0" w:color="auto"/>
        <w:left w:val="none" w:sz="0" w:space="0" w:color="auto"/>
        <w:bottom w:val="none" w:sz="0" w:space="0" w:color="auto"/>
        <w:right w:val="none" w:sz="0" w:space="0" w:color="auto"/>
      </w:divBdr>
    </w:div>
    <w:div w:id="1552957537">
      <w:bodyDiv w:val="1"/>
      <w:marLeft w:val="0"/>
      <w:marRight w:val="0"/>
      <w:marTop w:val="0"/>
      <w:marBottom w:val="0"/>
      <w:divBdr>
        <w:top w:val="none" w:sz="0" w:space="0" w:color="auto"/>
        <w:left w:val="none" w:sz="0" w:space="0" w:color="auto"/>
        <w:bottom w:val="none" w:sz="0" w:space="0" w:color="auto"/>
        <w:right w:val="none" w:sz="0" w:space="0" w:color="auto"/>
      </w:divBdr>
    </w:div>
    <w:div w:id="1557470444">
      <w:bodyDiv w:val="1"/>
      <w:marLeft w:val="0"/>
      <w:marRight w:val="0"/>
      <w:marTop w:val="0"/>
      <w:marBottom w:val="0"/>
      <w:divBdr>
        <w:top w:val="none" w:sz="0" w:space="0" w:color="auto"/>
        <w:left w:val="none" w:sz="0" w:space="0" w:color="auto"/>
        <w:bottom w:val="none" w:sz="0" w:space="0" w:color="auto"/>
        <w:right w:val="none" w:sz="0" w:space="0" w:color="auto"/>
      </w:divBdr>
    </w:div>
    <w:div w:id="1567103931">
      <w:bodyDiv w:val="1"/>
      <w:marLeft w:val="0"/>
      <w:marRight w:val="0"/>
      <w:marTop w:val="0"/>
      <w:marBottom w:val="0"/>
      <w:divBdr>
        <w:top w:val="none" w:sz="0" w:space="0" w:color="auto"/>
        <w:left w:val="none" w:sz="0" w:space="0" w:color="auto"/>
        <w:bottom w:val="none" w:sz="0" w:space="0" w:color="auto"/>
        <w:right w:val="none" w:sz="0" w:space="0" w:color="auto"/>
      </w:divBdr>
    </w:div>
    <w:div w:id="1568222562">
      <w:bodyDiv w:val="1"/>
      <w:marLeft w:val="0"/>
      <w:marRight w:val="0"/>
      <w:marTop w:val="0"/>
      <w:marBottom w:val="0"/>
      <w:divBdr>
        <w:top w:val="none" w:sz="0" w:space="0" w:color="auto"/>
        <w:left w:val="none" w:sz="0" w:space="0" w:color="auto"/>
        <w:bottom w:val="none" w:sz="0" w:space="0" w:color="auto"/>
        <w:right w:val="none" w:sz="0" w:space="0" w:color="auto"/>
      </w:divBdr>
    </w:div>
    <w:div w:id="1570845509">
      <w:bodyDiv w:val="1"/>
      <w:marLeft w:val="0"/>
      <w:marRight w:val="0"/>
      <w:marTop w:val="0"/>
      <w:marBottom w:val="0"/>
      <w:divBdr>
        <w:top w:val="none" w:sz="0" w:space="0" w:color="auto"/>
        <w:left w:val="none" w:sz="0" w:space="0" w:color="auto"/>
        <w:bottom w:val="none" w:sz="0" w:space="0" w:color="auto"/>
        <w:right w:val="none" w:sz="0" w:space="0" w:color="auto"/>
      </w:divBdr>
    </w:div>
    <w:div w:id="1571189201">
      <w:bodyDiv w:val="1"/>
      <w:marLeft w:val="0"/>
      <w:marRight w:val="0"/>
      <w:marTop w:val="0"/>
      <w:marBottom w:val="0"/>
      <w:divBdr>
        <w:top w:val="none" w:sz="0" w:space="0" w:color="auto"/>
        <w:left w:val="none" w:sz="0" w:space="0" w:color="auto"/>
        <w:bottom w:val="none" w:sz="0" w:space="0" w:color="auto"/>
        <w:right w:val="none" w:sz="0" w:space="0" w:color="auto"/>
      </w:divBdr>
    </w:div>
    <w:div w:id="1579485754">
      <w:bodyDiv w:val="1"/>
      <w:marLeft w:val="0"/>
      <w:marRight w:val="0"/>
      <w:marTop w:val="0"/>
      <w:marBottom w:val="0"/>
      <w:divBdr>
        <w:top w:val="none" w:sz="0" w:space="0" w:color="auto"/>
        <w:left w:val="none" w:sz="0" w:space="0" w:color="auto"/>
        <w:bottom w:val="none" w:sz="0" w:space="0" w:color="auto"/>
        <w:right w:val="none" w:sz="0" w:space="0" w:color="auto"/>
      </w:divBdr>
    </w:div>
    <w:div w:id="1584222358">
      <w:bodyDiv w:val="1"/>
      <w:marLeft w:val="0"/>
      <w:marRight w:val="0"/>
      <w:marTop w:val="0"/>
      <w:marBottom w:val="0"/>
      <w:divBdr>
        <w:top w:val="none" w:sz="0" w:space="0" w:color="auto"/>
        <w:left w:val="none" w:sz="0" w:space="0" w:color="auto"/>
        <w:bottom w:val="none" w:sz="0" w:space="0" w:color="auto"/>
        <w:right w:val="none" w:sz="0" w:space="0" w:color="auto"/>
      </w:divBdr>
    </w:div>
    <w:div w:id="1587959635">
      <w:bodyDiv w:val="1"/>
      <w:marLeft w:val="0"/>
      <w:marRight w:val="0"/>
      <w:marTop w:val="0"/>
      <w:marBottom w:val="0"/>
      <w:divBdr>
        <w:top w:val="none" w:sz="0" w:space="0" w:color="auto"/>
        <w:left w:val="none" w:sz="0" w:space="0" w:color="auto"/>
        <w:bottom w:val="none" w:sz="0" w:space="0" w:color="auto"/>
        <w:right w:val="none" w:sz="0" w:space="0" w:color="auto"/>
      </w:divBdr>
    </w:div>
    <w:div w:id="1589969496">
      <w:bodyDiv w:val="1"/>
      <w:marLeft w:val="0"/>
      <w:marRight w:val="0"/>
      <w:marTop w:val="0"/>
      <w:marBottom w:val="0"/>
      <w:divBdr>
        <w:top w:val="none" w:sz="0" w:space="0" w:color="auto"/>
        <w:left w:val="none" w:sz="0" w:space="0" w:color="auto"/>
        <w:bottom w:val="none" w:sz="0" w:space="0" w:color="auto"/>
        <w:right w:val="none" w:sz="0" w:space="0" w:color="auto"/>
      </w:divBdr>
    </w:div>
    <w:div w:id="1596864295">
      <w:bodyDiv w:val="1"/>
      <w:marLeft w:val="0"/>
      <w:marRight w:val="0"/>
      <w:marTop w:val="0"/>
      <w:marBottom w:val="0"/>
      <w:divBdr>
        <w:top w:val="none" w:sz="0" w:space="0" w:color="auto"/>
        <w:left w:val="none" w:sz="0" w:space="0" w:color="auto"/>
        <w:bottom w:val="none" w:sz="0" w:space="0" w:color="auto"/>
        <w:right w:val="none" w:sz="0" w:space="0" w:color="auto"/>
      </w:divBdr>
    </w:div>
    <w:div w:id="1601328964">
      <w:bodyDiv w:val="1"/>
      <w:marLeft w:val="0"/>
      <w:marRight w:val="0"/>
      <w:marTop w:val="0"/>
      <w:marBottom w:val="0"/>
      <w:divBdr>
        <w:top w:val="none" w:sz="0" w:space="0" w:color="auto"/>
        <w:left w:val="none" w:sz="0" w:space="0" w:color="auto"/>
        <w:bottom w:val="none" w:sz="0" w:space="0" w:color="auto"/>
        <w:right w:val="none" w:sz="0" w:space="0" w:color="auto"/>
      </w:divBdr>
    </w:div>
    <w:div w:id="1630622041">
      <w:bodyDiv w:val="1"/>
      <w:marLeft w:val="0"/>
      <w:marRight w:val="0"/>
      <w:marTop w:val="0"/>
      <w:marBottom w:val="0"/>
      <w:divBdr>
        <w:top w:val="none" w:sz="0" w:space="0" w:color="auto"/>
        <w:left w:val="none" w:sz="0" w:space="0" w:color="auto"/>
        <w:bottom w:val="none" w:sz="0" w:space="0" w:color="auto"/>
        <w:right w:val="none" w:sz="0" w:space="0" w:color="auto"/>
      </w:divBdr>
    </w:div>
    <w:div w:id="1653757338">
      <w:bodyDiv w:val="1"/>
      <w:marLeft w:val="0"/>
      <w:marRight w:val="0"/>
      <w:marTop w:val="0"/>
      <w:marBottom w:val="0"/>
      <w:divBdr>
        <w:top w:val="none" w:sz="0" w:space="0" w:color="auto"/>
        <w:left w:val="none" w:sz="0" w:space="0" w:color="auto"/>
        <w:bottom w:val="none" w:sz="0" w:space="0" w:color="auto"/>
        <w:right w:val="none" w:sz="0" w:space="0" w:color="auto"/>
      </w:divBdr>
    </w:div>
    <w:div w:id="1655453794">
      <w:bodyDiv w:val="1"/>
      <w:marLeft w:val="0"/>
      <w:marRight w:val="0"/>
      <w:marTop w:val="0"/>
      <w:marBottom w:val="0"/>
      <w:divBdr>
        <w:top w:val="none" w:sz="0" w:space="0" w:color="auto"/>
        <w:left w:val="none" w:sz="0" w:space="0" w:color="auto"/>
        <w:bottom w:val="none" w:sz="0" w:space="0" w:color="auto"/>
        <w:right w:val="none" w:sz="0" w:space="0" w:color="auto"/>
      </w:divBdr>
    </w:div>
    <w:div w:id="1657370731">
      <w:bodyDiv w:val="1"/>
      <w:marLeft w:val="0"/>
      <w:marRight w:val="0"/>
      <w:marTop w:val="0"/>
      <w:marBottom w:val="0"/>
      <w:divBdr>
        <w:top w:val="none" w:sz="0" w:space="0" w:color="auto"/>
        <w:left w:val="none" w:sz="0" w:space="0" w:color="auto"/>
        <w:bottom w:val="none" w:sz="0" w:space="0" w:color="auto"/>
        <w:right w:val="none" w:sz="0" w:space="0" w:color="auto"/>
      </w:divBdr>
    </w:div>
    <w:div w:id="1661611946">
      <w:bodyDiv w:val="1"/>
      <w:marLeft w:val="0"/>
      <w:marRight w:val="0"/>
      <w:marTop w:val="0"/>
      <w:marBottom w:val="0"/>
      <w:divBdr>
        <w:top w:val="none" w:sz="0" w:space="0" w:color="auto"/>
        <w:left w:val="none" w:sz="0" w:space="0" w:color="auto"/>
        <w:bottom w:val="none" w:sz="0" w:space="0" w:color="auto"/>
        <w:right w:val="none" w:sz="0" w:space="0" w:color="auto"/>
      </w:divBdr>
    </w:div>
    <w:div w:id="1662585674">
      <w:bodyDiv w:val="1"/>
      <w:marLeft w:val="0"/>
      <w:marRight w:val="0"/>
      <w:marTop w:val="0"/>
      <w:marBottom w:val="0"/>
      <w:divBdr>
        <w:top w:val="none" w:sz="0" w:space="0" w:color="auto"/>
        <w:left w:val="none" w:sz="0" w:space="0" w:color="auto"/>
        <w:bottom w:val="none" w:sz="0" w:space="0" w:color="auto"/>
        <w:right w:val="none" w:sz="0" w:space="0" w:color="auto"/>
      </w:divBdr>
    </w:div>
    <w:div w:id="1669941428">
      <w:bodyDiv w:val="1"/>
      <w:marLeft w:val="0"/>
      <w:marRight w:val="0"/>
      <w:marTop w:val="0"/>
      <w:marBottom w:val="0"/>
      <w:divBdr>
        <w:top w:val="none" w:sz="0" w:space="0" w:color="auto"/>
        <w:left w:val="none" w:sz="0" w:space="0" w:color="auto"/>
        <w:bottom w:val="none" w:sz="0" w:space="0" w:color="auto"/>
        <w:right w:val="none" w:sz="0" w:space="0" w:color="auto"/>
      </w:divBdr>
    </w:div>
    <w:div w:id="1681420686">
      <w:bodyDiv w:val="1"/>
      <w:marLeft w:val="0"/>
      <w:marRight w:val="0"/>
      <w:marTop w:val="0"/>
      <w:marBottom w:val="0"/>
      <w:divBdr>
        <w:top w:val="none" w:sz="0" w:space="0" w:color="auto"/>
        <w:left w:val="none" w:sz="0" w:space="0" w:color="auto"/>
        <w:bottom w:val="none" w:sz="0" w:space="0" w:color="auto"/>
        <w:right w:val="none" w:sz="0" w:space="0" w:color="auto"/>
      </w:divBdr>
    </w:div>
    <w:div w:id="1686204708">
      <w:bodyDiv w:val="1"/>
      <w:marLeft w:val="0"/>
      <w:marRight w:val="0"/>
      <w:marTop w:val="0"/>
      <w:marBottom w:val="0"/>
      <w:divBdr>
        <w:top w:val="none" w:sz="0" w:space="0" w:color="auto"/>
        <w:left w:val="none" w:sz="0" w:space="0" w:color="auto"/>
        <w:bottom w:val="none" w:sz="0" w:space="0" w:color="auto"/>
        <w:right w:val="none" w:sz="0" w:space="0" w:color="auto"/>
      </w:divBdr>
    </w:div>
    <w:div w:id="1692872346">
      <w:bodyDiv w:val="1"/>
      <w:marLeft w:val="0"/>
      <w:marRight w:val="0"/>
      <w:marTop w:val="0"/>
      <w:marBottom w:val="0"/>
      <w:divBdr>
        <w:top w:val="none" w:sz="0" w:space="0" w:color="auto"/>
        <w:left w:val="none" w:sz="0" w:space="0" w:color="auto"/>
        <w:bottom w:val="none" w:sz="0" w:space="0" w:color="auto"/>
        <w:right w:val="none" w:sz="0" w:space="0" w:color="auto"/>
      </w:divBdr>
    </w:div>
    <w:div w:id="1698921487">
      <w:bodyDiv w:val="1"/>
      <w:marLeft w:val="0"/>
      <w:marRight w:val="0"/>
      <w:marTop w:val="0"/>
      <w:marBottom w:val="0"/>
      <w:divBdr>
        <w:top w:val="none" w:sz="0" w:space="0" w:color="auto"/>
        <w:left w:val="none" w:sz="0" w:space="0" w:color="auto"/>
        <w:bottom w:val="none" w:sz="0" w:space="0" w:color="auto"/>
        <w:right w:val="none" w:sz="0" w:space="0" w:color="auto"/>
      </w:divBdr>
    </w:div>
    <w:div w:id="1704284162">
      <w:bodyDiv w:val="1"/>
      <w:marLeft w:val="0"/>
      <w:marRight w:val="0"/>
      <w:marTop w:val="0"/>
      <w:marBottom w:val="0"/>
      <w:divBdr>
        <w:top w:val="none" w:sz="0" w:space="0" w:color="auto"/>
        <w:left w:val="none" w:sz="0" w:space="0" w:color="auto"/>
        <w:bottom w:val="none" w:sz="0" w:space="0" w:color="auto"/>
        <w:right w:val="none" w:sz="0" w:space="0" w:color="auto"/>
      </w:divBdr>
    </w:div>
    <w:div w:id="1705135454">
      <w:bodyDiv w:val="1"/>
      <w:marLeft w:val="0"/>
      <w:marRight w:val="0"/>
      <w:marTop w:val="0"/>
      <w:marBottom w:val="0"/>
      <w:divBdr>
        <w:top w:val="none" w:sz="0" w:space="0" w:color="auto"/>
        <w:left w:val="none" w:sz="0" w:space="0" w:color="auto"/>
        <w:bottom w:val="none" w:sz="0" w:space="0" w:color="auto"/>
        <w:right w:val="none" w:sz="0" w:space="0" w:color="auto"/>
      </w:divBdr>
    </w:div>
    <w:div w:id="1706639065">
      <w:bodyDiv w:val="1"/>
      <w:marLeft w:val="0"/>
      <w:marRight w:val="0"/>
      <w:marTop w:val="0"/>
      <w:marBottom w:val="0"/>
      <w:divBdr>
        <w:top w:val="none" w:sz="0" w:space="0" w:color="auto"/>
        <w:left w:val="none" w:sz="0" w:space="0" w:color="auto"/>
        <w:bottom w:val="none" w:sz="0" w:space="0" w:color="auto"/>
        <w:right w:val="none" w:sz="0" w:space="0" w:color="auto"/>
      </w:divBdr>
    </w:div>
    <w:div w:id="1712339261">
      <w:bodyDiv w:val="1"/>
      <w:marLeft w:val="0"/>
      <w:marRight w:val="0"/>
      <w:marTop w:val="0"/>
      <w:marBottom w:val="0"/>
      <w:divBdr>
        <w:top w:val="none" w:sz="0" w:space="0" w:color="auto"/>
        <w:left w:val="none" w:sz="0" w:space="0" w:color="auto"/>
        <w:bottom w:val="none" w:sz="0" w:space="0" w:color="auto"/>
        <w:right w:val="none" w:sz="0" w:space="0" w:color="auto"/>
      </w:divBdr>
    </w:div>
    <w:div w:id="1730960376">
      <w:bodyDiv w:val="1"/>
      <w:marLeft w:val="0"/>
      <w:marRight w:val="0"/>
      <w:marTop w:val="0"/>
      <w:marBottom w:val="0"/>
      <w:divBdr>
        <w:top w:val="none" w:sz="0" w:space="0" w:color="auto"/>
        <w:left w:val="none" w:sz="0" w:space="0" w:color="auto"/>
        <w:bottom w:val="none" w:sz="0" w:space="0" w:color="auto"/>
        <w:right w:val="none" w:sz="0" w:space="0" w:color="auto"/>
      </w:divBdr>
    </w:div>
    <w:div w:id="1731615749">
      <w:bodyDiv w:val="1"/>
      <w:marLeft w:val="0"/>
      <w:marRight w:val="0"/>
      <w:marTop w:val="0"/>
      <w:marBottom w:val="0"/>
      <w:divBdr>
        <w:top w:val="none" w:sz="0" w:space="0" w:color="auto"/>
        <w:left w:val="none" w:sz="0" w:space="0" w:color="auto"/>
        <w:bottom w:val="none" w:sz="0" w:space="0" w:color="auto"/>
        <w:right w:val="none" w:sz="0" w:space="0" w:color="auto"/>
      </w:divBdr>
    </w:div>
    <w:div w:id="1750417401">
      <w:bodyDiv w:val="1"/>
      <w:marLeft w:val="0"/>
      <w:marRight w:val="0"/>
      <w:marTop w:val="0"/>
      <w:marBottom w:val="0"/>
      <w:divBdr>
        <w:top w:val="none" w:sz="0" w:space="0" w:color="auto"/>
        <w:left w:val="none" w:sz="0" w:space="0" w:color="auto"/>
        <w:bottom w:val="none" w:sz="0" w:space="0" w:color="auto"/>
        <w:right w:val="none" w:sz="0" w:space="0" w:color="auto"/>
      </w:divBdr>
    </w:div>
    <w:div w:id="1753157210">
      <w:bodyDiv w:val="1"/>
      <w:marLeft w:val="0"/>
      <w:marRight w:val="0"/>
      <w:marTop w:val="0"/>
      <w:marBottom w:val="0"/>
      <w:divBdr>
        <w:top w:val="none" w:sz="0" w:space="0" w:color="auto"/>
        <w:left w:val="none" w:sz="0" w:space="0" w:color="auto"/>
        <w:bottom w:val="none" w:sz="0" w:space="0" w:color="auto"/>
        <w:right w:val="none" w:sz="0" w:space="0" w:color="auto"/>
      </w:divBdr>
    </w:div>
    <w:div w:id="1770393821">
      <w:bodyDiv w:val="1"/>
      <w:marLeft w:val="0"/>
      <w:marRight w:val="0"/>
      <w:marTop w:val="0"/>
      <w:marBottom w:val="0"/>
      <w:divBdr>
        <w:top w:val="none" w:sz="0" w:space="0" w:color="auto"/>
        <w:left w:val="none" w:sz="0" w:space="0" w:color="auto"/>
        <w:bottom w:val="none" w:sz="0" w:space="0" w:color="auto"/>
        <w:right w:val="none" w:sz="0" w:space="0" w:color="auto"/>
      </w:divBdr>
    </w:div>
    <w:div w:id="1770736449">
      <w:bodyDiv w:val="1"/>
      <w:marLeft w:val="0"/>
      <w:marRight w:val="0"/>
      <w:marTop w:val="0"/>
      <w:marBottom w:val="0"/>
      <w:divBdr>
        <w:top w:val="none" w:sz="0" w:space="0" w:color="auto"/>
        <w:left w:val="none" w:sz="0" w:space="0" w:color="auto"/>
        <w:bottom w:val="none" w:sz="0" w:space="0" w:color="auto"/>
        <w:right w:val="none" w:sz="0" w:space="0" w:color="auto"/>
      </w:divBdr>
    </w:div>
    <w:div w:id="1773740951">
      <w:bodyDiv w:val="1"/>
      <w:marLeft w:val="0"/>
      <w:marRight w:val="0"/>
      <w:marTop w:val="0"/>
      <w:marBottom w:val="0"/>
      <w:divBdr>
        <w:top w:val="none" w:sz="0" w:space="0" w:color="auto"/>
        <w:left w:val="none" w:sz="0" w:space="0" w:color="auto"/>
        <w:bottom w:val="none" w:sz="0" w:space="0" w:color="auto"/>
        <w:right w:val="none" w:sz="0" w:space="0" w:color="auto"/>
      </w:divBdr>
    </w:div>
    <w:div w:id="1783572882">
      <w:bodyDiv w:val="1"/>
      <w:marLeft w:val="0"/>
      <w:marRight w:val="0"/>
      <w:marTop w:val="0"/>
      <w:marBottom w:val="0"/>
      <w:divBdr>
        <w:top w:val="none" w:sz="0" w:space="0" w:color="auto"/>
        <w:left w:val="none" w:sz="0" w:space="0" w:color="auto"/>
        <w:bottom w:val="none" w:sz="0" w:space="0" w:color="auto"/>
        <w:right w:val="none" w:sz="0" w:space="0" w:color="auto"/>
      </w:divBdr>
    </w:div>
    <w:div w:id="1786382655">
      <w:bodyDiv w:val="1"/>
      <w:marLeft w:val="0"/>
      <w:marRight w:val="0"/>
      <w:marTop w:val="0"/>
      <w:marBottom w:val="0"/>
      <w:divBdr>
        <w:top w:val="none" w:sz="0" w:space="0" w:color="auto"/>
        <w:left w:val="none" w:sz="0" w:space="0" w:color="auto"/>
        <w:bottom w:val="none" w:sz="0" w:space="0" w:color="auto"/>
        <w:right w:val="none" w:sz="0" w:space="0" w:color="auto"/>
      </w:divBdr>
    </w:div>
    <w:div w:id="1792087509">
      <w:bodyDiv w:val="1"/>
      <w:marLeft w:val="0"/>
      <w:marRight w:val="0"/>
      <w:marTop w:val="0"/>
      <w:marBottom w:val="0"/>
      <w:divBdr>
        <w:top w:val="none" w:sz="0" w:space="0" w:color="auto"/>
        <w:left w:val="none" w:sz="0" w:space="0" w:color="auto"/>
        <w:bottom w:val="none" w:sz="0" w:space="0" w:color="auto"/>
        <w:right w:val="none" w:sz="0" w:space="0" w:color="auto"/>
      </w:divBdr>
    </w:div>
    <w:div w:id="1798520593">
      <w:bodyDiv w:val="1"/>
      <w:marLeft w:val="0"/>
      <w:marRight w:val="0"/>
      <w:marTop w:val="0"/>
      <w:marBottom w:val="0"/>
      <w:divBdr>
        <w:top w:val="none" w:sz="0" w:space="0" w:color="auto"/>
        <w:left w:val="none" w:sz="0" w:space="0" w:color="auto"/>
        <w:bottom w:val="none" w:sz="0" w:space="0" w:color="auto"/>
        <w:right w:val="none" w:sz="0" w:space="0" w:color="auto"/>
      </w:divBdr>
    </w:div>
    <w:div w:id="1833327945">
      <w:bodyDiv w:val="1"/>
      <w:marLeft w:val="0"/>
      <w:marRight w:val="0"/>
      <w:marTop w:val="0"/>
      <w:marBottom w:val="0"/>
      <w:divBdr>
        <w:top w:val="none" w:sz="0" w:space="0" w:color="auto"/>
        <w:left w:val="none" w:sz="0" w:space="0" w:color="auto"/>
        <w:bottom w:val="none" w:sz="0" w:space="0" w:color="auto"/>
        <w:right w:val="none" w:sz="0" w:space="0" w:color="auto"/>
      </w:divBdr>
    </w:div>
    <w:div w:id="1849053018">
      <w:bodyDiv w:val="1"/>
      <w:marLeft w:val="0"/>
      <w:marRight w:val="0"/>
      <w:marTop w:val="0"/>
      <w:marBottom w:val="0"/>
      <w:divBdr>
        <w:top w:val="none" w:sz="0" w:space="0" w:color="auto"/>
        <w:left w:val="none" w:sz="0" w:space="0" w:color="auto"/>
        <w:bottom w:val="none" w:sz="0" w:space="0" w:color="auto"/>
        <w:right w:val="none" w:sz="0" w:space="0" w:color="auto"/>
      </w:divBdr>
    </w:div>
    <w:div w:id="1852257953">
      <w:bodyDiv w:val="1"/>
      <w:marLeft w:val="0"/>
      <w:marRight w:val="0"/>
      <w:marTop w:val="0"/>
      <w:marBottom w:val="0"/>
      <w:divBdr>
        <w:top w:val="none" w:sz="0" w:space="0" w:color="auto"/>
        <w:left w:val="none" w:sz="0" w:space="0" w:color="auto"/>
        <w:bottom w:val="none" w:sz="0" w:space="0" w:color="auto"/>
        <w:right w:val="none" w:sz="0" w:space="0" w:color="auto"/>
      </w:divBdr>
    </w:div>
    <w:div w:id="1854148803">
      <w:bodyDiv w:val="1"/>
      <w:marLeft w:val="0"/>
      <w:marRight w:val="0"/>
      <w:marTop w:val="0"/>
      <w:marBottom w:val="0"/>
      <w:divBdr>
        <w:top w:val="none" w:sz="0" w:space="0" w:color="auto"/>
        <w:left w:val="none" w:sz="0" w:space="0" w:color="auto"/>
        <w:bottom w:val="none" w:sz="0" w:space="0" w:color="auto"/>
        <w:right w:val="none" w:sz="0" w:space="0" w:color="auto"/>
      </w:divBdr>
    </w:div>
    <w:div w:id="1856266820">
      <w:bodyDiv w:val="1"/>
      <w:marLeft w:val="0"/>
      <w:marRight w:val="0"/>
      <w:marTop w:val="0"/>
      <w:marBottom w:val="0"/>
      <w:divBdr>
        <w:top w:val="none" w:sz="0" w:space="0" w:color="auto"/>
        <w:left w:val="none" w:sz="0" w:space="0" w:color="auto"/>
        <w:bottom w:val="none" w:sz="0" w:space="0" w:color="auto"/>
        <w:right w:val="none" w:sz="0" w:space="0" w:color="auto"/>
      </w:divBdr>
    </w:div>
    <w:div w:id="1860004976">
      <w:bodyDiv w:val="1"/>
      <w:marLeft w:val="0"/>
      <w:marRight w:val="0"/>
      <w:marTop w:val="0"/>
      <w:marBottom w:val="0"/>
      <w:divBdr>
        <w:top w:val="none" w:sz="0" w:space="0" w:color="auto"/>
        <w:left w:val="none" w:sz="0" w:space="0" w:color="auto"/>
        <w:bottom w:val="none" w:sz="0" w:space="0" w:color="auto"/>
        <w:right w:val="none" w:sz="0" w:space="0" w:color="auto"/>
      </w:divBdr>
    </w:div>
    <w:div w:id="1860200065">
      <w:bodyDiv w:val="1"/>
      <w:marLeft w:val="0"/>
      <w:marRight w:val="0"/>
      <w:marTop w:val="0"/>
      <w:marBottom w:val="0"/>
      <w:divBdr>
        <w:top w:val="none" w:sz="0" w:space="0" w:color="auto"/>
        <w:left w:val="none" w:sz="0" w:space="0" w:color="auto"/>
        <w:bottom w:val="none" w:sz="0" w:space="0" w:color="auto"/>
        <w:right w:val="none" w:sz="0" w:space="0" w:color="auto"/>
      </w:divBdr>
    </w:div>
    <w:div w:id="1874612815">
      <w:bodyDiv w:val="1"/>
      <w:marLeft w:val="0"/>
      <w:marRight w:val="0"/>
      <w:marTop w:val="0"/>
      <w:marBottom w:val="0"/>
      <w:divBdr>
        <w:top w:val="none" w:sz="0" w:space="0" w:color="auto"/>
        <w:left w:val="none" w:sz="0" w:space="0" w:color="auto"/>
        <w:bottom w:val="none" w:sz="0" w:space="0" w:color="auto"/>
        <w:right w:val="none" w:sz="0" w:space="0" w:color="auto"/>
      </w:divBdr>
    </w:div>
    <w:div w:id="1907640758">
      <w:bodyDiv w:val="1"/>
      <w:marLeft w:val="0"/>
      <w:marRight w:val="0"/>
      <w:marTop w:val="0"/>
      <w:marBottom w:val="0"/>
      <w:divBdr>
        <w:top w:val="none" w:sz="0" w:space="0" w:color="auto"/>
        <w:left w:val="none" w:sz="0" w:space="0" w:color="auto"/>
        <w:bottom w:val="none" w:sz="0" w:space="0" w:color="auto"/>
        <w:right w:val="none" w:sz="0" w:space="0" w:color="auto"/>
      </w:divBdr>
    </w:div>
    <w:div w:id="1910993316">
      <w:bodyDiv w:val="1"/>
      <w:marLeft w:val="0"/>
      <w:marRight w:val="0"/>
      <w:marTop w:val="0"/>
      <w:marBottom w:val="0"/>
      <w:divBdr>
        <w:top w:val="none" w:sz="0" w:space="0" w:color="auto"/>
        <w:left w:val="none" w:sz="0" w:space="0" w:color="auto"/>
        <w:bottom w:val="none" w:sz="0" w:space="0" w:color="auto"/>
        <w:right w:val="none" w:sz="0" w:space="0" w:color="auto"/>
      </w:divBdr>
    </w:div>
    <w:div w:id="1921863229">
      <w:bodyDiv w:val="1"/>
      <w:marLeft w:val="0"/>
      <w:marRight w:val="0"/>
      <w:marTop w:val="0"/>
      <w:marBottom w:val="0"/>
      <w:divBdr>
        <w:top w:val="none" w:sz="0" w:space="0" w:color="auto"/>
        <w:left w:val="none" w:sz="0" w:space="0" w:color="auto"/>
        <w:bottom w:val="none" w:sz="0" w:space="0" w:color="auto"/>
        <w:right w:val="none" w:sz="0" w:space="0" w:color="auto"/>
      </w:divBdr>
    </w:div>
    <w:div w:id="1931887589">
      <w:bodyDiv w:val="1"/>
      <w:marLeft w:val="0"/>
      <w:marRight w:val="0"/>
      <w:marTop w:val="0"/>
      <w:marBottom w:val="0"/>
      <w:divBdr>
        <w:top w:val="none" w:sz="0" w:space="0" w:color="auto"/>
        <w:left w:val="none" w:sz="0" w:space="0" w:color="auto"/>
        <w:bottom w:val="none" w:sz="0" w:space="0" w:color="auto"/>
        <w:right w:val="none" w:sz="0" w:space="0" w:color="auto"/>
      </w:divBdr>
    </w:div>
    <w:div w:id="1941839405">
      <w:bodyDiv w:val="1"/>
      <w:marLeft w:val="0"/>
      <w:marRight w:val="0"/>
      <w:marTop w:val="0"/>
      <w:marBottom w:val="0"/>
      <w:divBdr>
        <w:top w:val="none" w:sz="0" w:space="0" w:color="auto"/>
        <w:left w:val="none" w:sz="0" w:space="0" w:color="auto"/>
        <w:bottom w:val="none" w:sz="0" w:space="0" w:color="auto"/>
        <w:right w:val="none" w:sz="0" w:space="0" w:color="auto"/>
      </w:divBdr>
    </w:div>
    <w:div w:id="1942183681">
      <w:bodyDiv w:val="1"/>
      <w:marLeft w:val="0"/>
      <w:marRight w:val="0"/>
      <w:marTop w:val="0"/>
      <w:marBottom w:val="0"/>
      <w:divBdr>
        <w:top w:val="none" w:sz="0" w:space="0" w:color="auto"/>
        <w:left w:val="none" w:sz="0" w:space="0" w:color="auto"/>
        <w:bottom w:val="none" w:sz="0" w:space="0" w:color="auto"/>
        <w:right w:val="none" w:sz="0" w:space="0" w:color="auto"/>
      </w:divBdr>
    </w:div>
    <w:div w:id="1946495642">
      <w:bodyDiv w:val="1"/>
      <w:marLeft w:val="0"/>
      <w:marRight w:val="0"/>
      <w:marTop w:val="0"/>
      <w:marBottom w:val="0"/>
      <w:divBdr>
        <w:top w:val="none" w:sz="0" w:space="0" w:color="auto"/>
        <w:left w:val="none" w:sz="0" w:space="0" w:color="auto"/>
        <w:bottom w:val="none" w:sz="0" w:space="0" w:color="auto"/>
        <w:right w:val="none" w:sz="0" w:space="0" w:color="auto"/>
      </w:divBdr>
    </w:div>
    <w:div w:id="1981501052">
      <w:bodyDiv w:val="1"/>
      <w:marLeft w:val="0"/>
      <w:marRight w:val="0"/>
      <w:marTop w:val="0"/>
      <w:marBottom w:val="0"/>
      <w:divBdr>
        <w:top w:val="none" w:sz="0" w:space="0" w:color="auto"/>
        <w:left w:val="none" w:sz="0" w:space="0" w:color="auto"/>
        <w:bottom w:val="none" w:sz="0" w:space="0" w:color="auto"/>
        <w:right w:val="none" w:sz="0" w:space="0" w:color="auto"/>
      </w:divBdr>
    </w:div>
    <w:div w:id="2002806278">
      <w:bodyDiv w:val="1"/>
      <w:marLeft w:val="0"/>
      <w:marRight w:val="0"/>
      <w:marTop w:val="0"/>
      <w:marBottom w:val="0"/>
      <w:divBdr>
        <w:top w:val="none" w:sz="0" w:space="0" w:color="auto"/>
        <w:left w:val="none" w:sz="0" w:space="0" w:color="auto"/>
        <w:bottom w:val="none" w:sz="0" w:space="0" w:color="auto"/>
        <w:right w:val="none" w:sz="0" w:space="0" w:color="auto"/>
      </w:divBdr>
    </w:div>
    <w:div w:id="2014145900">
      <w:bodyDiv w:val="1"/>
      <w:marLeft w:val="0"/>
      <w:marRight w:val="0"/>
      <w:marTop w:val="0"/>
      <w:marBottom w:val="0"/>
      <w:divBdr>
        <w:top w:val="none" w:sz="0" w:space="0" w:color="auto"/>
        <w:left w:val="none" w:sz="0" w:space="0" w:color="auto"/>
        <w:bottom w:val="none" w:sz="0" w:space="0" w:color="auto"/>
        <w:right w:val="none" w:sz="0" w:space="0" w:color="auto"/>
      </w:divBdr>
    </w:div>
    <w:div w:id="2014261808">
      <w:bodyDiv w:val="1"/>
      <w:marLeft w:val="0"/>
      <w:marRight w:val="0"/>
      <w:marTop w:val="0"/>
      <w:marBottom w:val="0"/>
      <w:divBdr>
        <w:top w:val="none" w:sz="0" w:space="0" w:color="auto"/>
        <w:left w:val="none" w:sz="0" w:space="0" w:color="auto"/>
        <w:bottom w:val="none" w:sz="0" w:space="0" w:color="auto"/>
        <w:right w:val="none" w:sz="0" w:space="0" w:color="auto"/>
      </w:divBdr>
    </w:div>
    <w:div w:id="2071683743">
      <w:bodyDiv w:val="1"/>
      <w:marLeft w:val="0"/>
      <w:marRight w:val="0"/>
      <w:marTop w:val="0"/>
      <w:marBottom w:val="0"/>
      <w:divBdr>
        <w:top w:val="none" w:sz="0" w:space="0" w:color="auto"/>
        <w:left w:val="none" w:sz="0" w:space="0" w:color="auto"/>
        <w:bottom w:val="none" w:sz="0" w:space="0" w:color="auto"/>
        <w:right w:val="none" w:sz="0" w:space="0" w:color="auto"/>
      </w:divBdr>
    </w:div>
    <w:div w:id="2078430843">
      <w:bodyDiv w:val="1"/>
      <w:marLeft w:val="0"/>
      <w:marRight w:val="0"/>
      <w:marTop w:val="0"/>
      <w:marBottom w:val="0"/>
      <w:divBdr>
        <w:top w:val="none" w:sz="0" w:space="0" w:color="auto"/>
        <w:left w:val="none" w:sz="0" w:space="0" w:color="auto"/>
        <w:bottom w:val="none" w:sz="0" w:space="0" w:color="auto"/>
        <w:right w:val="none" w:sz="0" w:space="0" w:color="auto"/>
      </w:divBdr>
    </w:div>
    <w:div w:id="2078748638">
      <w:bodyDiv w:val="1"/>
      <w:marLeft w:val="0"/>
      <w:marRight w:val="0"/>
      <w:marTop w:val="0"/>
      <w:marBottom w:val="0"/>
      <w:divBdr>
        <w:top w:val="none" w:sz="0" w:space="0" w:color="auto"/>
        <w:left w:val="none" w:sz="0" w:space="0" w:color="auto"/>
        <w:bottom w:val="none" w:sz="0" w:space="0" w:color="auto"/>
        <w:right w:val="none" w:sz="0" w:space="0" w:color="auto"/>
      </w:divBdr>
    </w:div>
    <w:div w:id="2081783366">
      <w:bodyDiv w:val="1"/>
      <w:marLeft w:val="0"/>
      <w:marRight w:val="0"/>
      <w:marTop w:val="0"/>
      <w:marBottom w:val="0"/>
      <w:divBdr>
        <w:top w:val="none" w:sz="0" w:space="0" w:color="auto"/>
        <w:left w:val="none" w:sz="0" w:space="0" w:color="auto"/>
        <w:bottom w:val="none" w:sz="0" w:space="0" w:color="auto"/>
        <w:right w:val="none" w:sz="0" w:space="0" w:color="auto"/>
      </w:divBdr>
    </w:div>
    <w:div w:id="2089106780">
      <w:bodyDiv w:val="1"/>
      <w:marLeft w:val="0"/>
      <w:marRight w:val="0"/>
      <w:marTop w:val="0"/>
      <w:marBottom w:val="0"/>
      <w:divBdr>
        <w:top w:val="none" w:sz="0" w:space="0" w:color="auto"/>
        <w:left w:val="none" w:sz="0" w:space="0" w:color="auto"/>
        <w:bottom w:val="none" w:sz="0" w:space="0" w:color="auto"/>
        <w:right w:val="none" w:sz="0" w:space="0" w:color="auto"/>
      </w:divBdr>
    </w:div>
    <w:div w:id="2098360012">
      <w:bodyDiv w:val="1"/>
      <w:marLeft w:val="0"/>
      <w:marRight w:val="0"/>
      <w:marTop w:val="0"/>
      <w:marBottom w:val="0"/>
      <w:divBdr>
        <w:top w:val="none" w:sz="0" w:space="0" w:color="auto"/>
        <w:left w:val="none" w:sz="0" w:space="0" w:color="auto"/>
        <w:bottom w:val="none" w:sz="0" w:space="0" w:color="auto"/>
        <w:right w:val="none" w:sz="0" w:space="0" w:color="auto"/>
      </w:divBdr>
    </w:div>
    <w:div w:id="2104105378">
      <w:bodyDiv w:val="1"/>
      <w:marLeft w:val="0"/>
      <w:marRight w:val="0"/>
      <w:marTop w:val="0"/>
      <w:marBottom w:val="0"/>
      <w:divBdr>
        <w:top w:val="none" w:sz="0" w:space="0" w:color="auto"/>
        <w:left w:val="none" w:sz="0" w:space="0" w:color="auto"/>
        <w:bottom w:val="none" w:sz="0" w:space="0" w:color="auto"/>
        <w:right w:val="none" w:sz="0" w:space="0" w:color="auto"/>
      </w:divBdr>
    </w:div>
    <w:div w:id="2110854785">
      <w:bodyDiv w:val="1"/>
      <w:marLeft w:val="0"/>
      <w:marRight w:val="0"/>
      <w:marTop w:val="0"/>
      <w:marBottom w:val="0"/>
      <w:divBdr>
        <w:top w:val="none" w:sz="0" w:space="0" w:color="auto"/>
        <w:left w:val="none" w:sz="0" w:space="0" w:color="auto"/>
        <w:bottom w:val="none" w:sz="0" w:space="0" w:color="auto"/>
        <w:right w:val="none" w:sz="0" w:space="0" w:color="auto"/>
      </w:divBdr>
    </w:div>
    <w:div w:id="2111779041">
      <w:bodyDiv w:val="1"/>
      <w:marLeft w:val="0"/>
      <w:marRight w:val="0"/>
      <w:marTop w:val="0"/>
      <w:marBottom w:val="0"/>
      <w:divBdr>
        <w:top w:val="none" w:sz="0" w:space="0" w:color="auto"/>
        <w:left w:val="none" w:sz="0" w:space="0" w:color="auto"/>
        <w:bottom w:val="none" w:sz="0" w:space="0" w:color="auto"/>
        <w:right w:val="none" w:sz="0" w:space="0" w:color="auto"/>
      </w:divBdr>
    </w:div>
    <w:div w:id="2122724383">
      <w:bodyDiv w:val="1"/>
      <w:marLeft w:val="0"/>
      <w:marRight w:val="0"/>
      <w:marTop w:val="0"/>
      <w:marBottom w:val="0"/>
      <w:divBdr>
        <w:top w:val="none" w:sz="0" w:space="0" w:color="auto"/>
        <w:left w:val="none" w:sz="0" w:space="0" w:color="auto"/>
        <w:bottom w:val="none" w:sz="0" w:space="0" w:color="auto"/>
        <w:right w:val="none" w:sz="0" w:space="0" w:color="auto"/>
      </w:divBdr>
    </w:div>
    <w:div w:id="2126463660">
      <w:bodyDiv w:val="1"/>
      <w:marLeft w:val="0"/>
      <w:marRight w:val="0"/>
      <w:marTop w:val="0"/>
      <w:marBottom w:val="0"/>
      <w:divBdr>
        <w:top w:val="none" w:sz="0" w:space="0" w:color="auto"/>
        <w:left w:val="none" w:sz="0" w:space="0" w:color="auto"/>
        <w:bottom w:val="none" w:sz="0" w:space="0" w:color="auto"/>
        <w:right w:val="none" w:sz="0" w:space="0" w:color="auto"/>
      </w:divBdr>
    </w:div>
    <w:div w:id="2131509106">
      <w:bodyDiv w:val="1"/>
      <w:marLeft w:val="0"/>
      <w:marRight w:val="0"/>
      <w:marTop w:val="0"/>
      <w:marBottom w:val="0"/>
      <w:divBdr>
        <w:top w:val="none" w:sz="0" w:space="0" w:color="auto"/>
        <w:left w:val="none" w:sz="0" w:space="0" w:color="auto"/>
        <w:bottom w:val="none" w:sz="0" w:space="0" w:color="auto"/>
        <w:right w:val="none" w:sz="0" w:space="0" w:color="auto"/>
      </w:divBdr>
    </w:div>
    <w:div w:id="2132360062">
      <w:bodyDiv w:val="1"/>
      <w:marLeft w:val="0"/>
      <w:marRight w:val="0"/>
      <w:marTop w:val="0"/>
      <w:marBottom w:val="0"/>
      <w:divBdr>
        <w:top w:val="none" w:sz="0" w:space="0" w:color="auto"/>
        <w:left w:val="none" w:sz="0" w:space="0" w:color="auto"/>
        <w:bottom w:val="none" w:sz="0" w:space="0" w:color="auto"/>
        <w:right w:val="none" w:sz="0" w:space="0" w:color="auto"/>
      </w:divBdr>
    </w:div>
    <w:div w:id="2135980719">
      <w:bodyDiv w:val="1"/>
      <w:marLeft w:val="0"/>
      <w:marRight w:val="0"/>
      <w:marTop w:val="0"/>
      <w:marBottom w:val="0"/>
      <w:divBdr>
        <w:top w:val="none" w:sz="0" w:space="0" w:color="auto"/>
        <w:left w:val="none" w:sz="0" w:space="0" w:color="auto"/>
        <w:bottom w:val="none" w:sz="0" w:space="0" w:color="auto"/>
        <w:right w:val="none" w:sz="0" w:space="0" w:color="auto"/>
      </w:divBdr>
    </w:div>
    <w:div w:id="2141877088">
      <w:bodyDiv w:val="1"/>
      <w:marLeft w:val="0"/>
      <w:marRight w:val="0"/>
      <w:marTop w:val="0"/>
      <w:marBottom w:val="0"/>
      <w:divBdr>
        <w:top w:val="none" w:sz="0" w:space="0" w:color="auto"/>
        <w:left w:val="none" w:sz="0" w:space="0" w:color="auto"/>
        <w:bottom w:val="none" w:sz="0" w:space="0" w:color="auto"/>
        <w:right w:val="none" w:sz="0" w:space="0" w:color="auto"/>
      </w:divBdr>
    </w:div>
    <w:div w:id="21453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oleObject" Target="embeddings/oleObject1.bin"/><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me\Downloads\RTU_ditf_nosleguma_darba_veid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SourceType>Journal Article</b:SourceType>
    <b:Title>Spanning-tree based coverage of continuous areas by a mobile robot</b:Title>
    <b:Year>2001</b:Year>
    <b:StandardNumber>1573-7470</b:StandardNumber>
    <b:Pages>77-98</b:Pages>
    <b:JournalName>Annals of Mathematics and Artificial Intelligence</b:JournalName>
    <b:Volume>31</b:Volume>
    <b:Issue>1</b:Issue>
    <b:Author>
      <b:Author>
        <b:NameList>
          <b:Person>
            <b:First>Yoav</b:First>
            <b:Last>Gabriely</b:Last>
          </b:Person>
          <b:Person>
            <b:First>Elon</b:First>
            <b:Last>Rimon</b:Last>
          </b:Person>
        </b:NameList>
      </b:Author>
      <b:Editor>
        <b:NameList>
				</b:NameList>
      </b:Editor>
    </b:Author>
    <b:URL>https://doi.org/10.1023/A:1016610507833</b:URL>
    <b:Tag>spanning-tree-based-coverage-of-continuous-areas-by-a-mobile-robot</b:Tag>
    <b:RefOrder>6</b:RefOrder>
  </b:Source>
  <b:Source>
    <b:SourceType>Journal Article</b:SourceType>
    <b:Title>Sensor-based Coverage of Unknown Environments: Incremental Construction of Morse Decompositions</b:Title>
    <b:Year>2002</b:Year>
    <b:Pages>345 - 366</b:Pages>
    <b:JournalName>The International Journal of Robotics Research</b:JournalName>
    <b:Volume>21</b:Volume>
    <b:Author>
      <b:Author>
        <b:NameList>
          <b:Person>
            <b:First>Ercan U</b:First>
            <b:Last>Acar</b:Last>
          </b:Person>
          <b:Person>
            <b:First>Howie</b:First>
            <b:Last>Choset</b:Last>
          </b:Person>
        </b:NameList>
      </b:Author>
      <b:Editor>
        <b:NameList>
				</b:NameList>
      </b:Editor>
    </b:Author>
    <b:Tag>sensor-based-coverage-of-unknown-environments:-incremental-construction-of-morse-decompositions</b:Tag>
    <b:RefOrder>3</b:RefOrder>
  </b:Source>
  <b:Source>
    <b:SourceType>Conference Proceedings</b:SourceType>
    <b:Title>Reinforcement learning with Gaussian processes</b:Title>
    <b:Year>2005</b:Year>
    <b:JournalName>ICML 2005 - Proceedings of the 22nd International Conference on Machine Learning</b:JournalName>
    <b:Author>
      <b:Author>
        <b:NameList>
          <b:Person>
            <b:First>Yaakov</b:First>
            <b:Last>Engel</b:Last>
          </b:Person>
          <b:Person>
            <b:First>Shie</b:First>
            <b:Last>Mannor</b:Last>
          </b:Person>
          <b:Person>
            <b:First>Ron</b:First>
            <b:Last>Meir</b:Last>
          </b:Person>
        </b:NameList>
      </b:Author>
      <b:Editor>
        <b:NameList>
				</b:NameList>
      </b:Editor>
    </b:Author>
    <b:Tag>reinforcement-learning-with-gaussian-processes</b:Tag>
    <b:RefOrder>8</b:RefOrder>
  </b:Source>
  <b:Source>
    <b:SourceType>Conference Proceedings</b:SourceType>
    <b:Title>Redundancy, Efficiency and Robustness in Multi-Robot Coverage</b:Title>
    <b:Year>2005</b:Year>
    <b:Pages>735-741</b:Pages>
    <b:JournalName>Proceedings of the 2005 IEEE International Conference on Robotics and Automation</b:JournalName>
    <b:Author>
      <b:Author>
        <b:NameList>
          <b:Person>
            <b:First>N</b:First>
            <b:Last>Hazon</b:Last>
          </b:Person>
          <b:Person>
            <b:First>G A</b:First>
            <b:Last>Kaminka</b:Last>
          </b:Person>
        </b:NameList>
      </b:Author>
      <b:Editor>
        <b:NameList>
				</b:NameList>
      </b:Editor>
    </b:Author>
    <b:Tag>redundancy,-efficiency-and-robustness-in-multi-robot-coverage</b:Tag>
    <b:RefOrder>7</b:RefOrder>
  </b:Source>
  <b:Source>
    <b:SourceType>Conference Proceedings</b:SourceType>
    <b:Title>Proceedings of the fifth international joint conference on Autonomous agents and multiagent systems</b:Title>
    <b:Year>2006</b:Year>
    <b:JournalName>Adaptive Agents and Multi-Agent Systems</b:JournalName>
    <b:Author>
      <b:Author>
        <b:NameList>
          <b:Person>
            <b:First>Hideyuki</b:First>
            <b:Last>Nakashima</b:Last>
          </b:Person>
          <b:Person>
            <b:First>Michael P</b:First>
            <b:Last>Wellman</b:Last>
          </b:Person>
          <b:Person>
            <b:First>Gerhard</b:First>
            <b:Last>Weiss</b:Last>
          </b:Person>
          <b:Person>
            <b:First>Peter</b:First>
            <b:Last>Stone</b:Last>
          </b:Person>
        </b:NameList>
      </b:Author>
      <b:Editor>
        <b:NameList>
				</b:NameList>
      </b:Editor>
    </b:Author>
    <b:Tag>proceedings-of-the-fifth-international-joint-conference-on-autonomous-agents-and-multiagent-systems</b:Tag>
    <b:RefOrder>13</b:RefOrder>
  </b:Source>
  <b:Source>
    <b:SourceType>Conference Proceedings</b:SourceType>
    <b:Title>Planning Paths of Complete Coverage of an Unstructured Environment by a Mobile Robot</b:Title>
    <b:Year>2007</b:Year>
    <b:Author>
      <b:Author>
        <b:NameList>
          <b:Person>
            <b:First>Alexander</b:First>
            <b:Last>Zelinsky</b:Last>
          </b:Person>
          <b:Person>
            <b:First>Ray A</b:First>
            <b:Last>Jarvis</b:Last>
          </b:Person>
          <b:Person>
            <b:First>Julian</b:First>
            <b:Last>Byrne</b:Last>
          </b:Person>
          <b:Person>
            <b:First>Shin'ichi</b:First>
            <b:Last>Yuta</b:Last>
          </b:Person>
        </b:NameList>
      </b:Author>
      <b:Editor>
        <b:NameList>
				</b:NameList>
      </b:Editor>
    </b:Author>
    <b:Tag>planning-paths-of-complete-coverage-of-an-unstructured-environment-by-a-mobile-robot</b:Tag>
    <b:RefOrder>4</b:RefOrder>
  </b:Source>
  <b:Source>
    <b:SourceType>Journal Article</b:SourceType>
    <b:Title>Optimal line-sweep-based decompositions for coverage algorithms</b:Title>
    <b:Year>2001</b:Year>
    <b:Pages>27-32 vol.1</b:Pages>
    <b:JournalName>Proceedings 2001 ICRA. IEEE International Conference on Robotics and Automation (Cat. No.01CH37164)</b:JournalName>
    <b:Volume>1</b:Volume>
    <b:Author>
      <b:Author>
        <b:NameList>
          <b:Person>
            <b:First>Wesley H</b:First>
            <b:Last>Huang</b:Last>
          </b:Person>
        </b:NameList>
      </b:Author>
      <b:Editor>
        <b:NameList>
				</b:NameList>
      </b:Editor>
    </b:Author>
    <b:Tag>optimal-line-sweep-based-decompositions-for-coverage-algorithms</b:Tag>
    <b:RefOrder>5</b:RefOrder>
  </b:Source>
  <b:Source>
    <b:SourceType>Journal Article</b:SourceType>
    <b:Title>On actor-critic algorithms</b:Title>
    <b:Year>2003</b:Year>
    <b:StandardNumber>03630129</b:StandardNumber>
    <b:JournalName>SIAM Journal on Control and Optimization</b:JournalName>
    <b:Volume>42</b:Volume>
    <b:Issue>4</b:Issue>
    <b:Author>
      <b:Author>
        <b:NameList>
          <b:Person>
            <b:First>Vijay R.</b:First>
            <b:Last>Konda</b:Last>
          </b:Person>
          <b:Person>
            <b:First>John N.</b:First>
            <b:Last>Tsitsiklis</b:Last>
          </b:Person>
        </b:NameList>
      </b:Author>
      <b:Editor>
        <b:NameList>
				</b:NameList>
      </b:Editor>
    </b:Author>
    <b:Tag>on-actor-critic-algorithms</b:Tag>
    <b:RefOrder>10</b:RefOrder>
  </b:Source>
  <b:Source>
    <b:SourceType>Conference Proceedings</b:SourceType>
    <b:Title>Multi-Agent Actor-Critic for Mixed Cooperative-Competitive Environments</b:Title>
    <b:Year>2017</b:Year>
    <b:Publisher>Curran Associates, Inc.</b:Publisher>
    <b:JournalName>Advances in Neural Information Processing Systems</b:JournalName>
    <b:Volume>30</b:Volume>
    <b:Author>
      <b:Author>
        <b:NameList>
          <b:Person>
            <b:First>Ryan</b:First>
            <b:Last>Lowe</b:Last>
          </b:Person>
          <b:Person>
            <b:First>Y I</b:First>
            <b:Last>WU</b:Last>
          </b:Person>
          <b:Person>
            <b:First>Aviv</b:First>
            <b:Last>Tamar</b:Last>
          </b:Person>
          <b:Person>
            <b:First>Jean</b:First>
            <b:Last>Harb</b:Last>
          </b:Person>
          <b:Person>
            <b:First>OpenAI</b:First>
            <b:Last>Pieter Abbeel</b:Last>
          </b:Person>
          <b:Person>
            <b:First>Igor</b:First>
            <b:Last>Mordatch</b:Last>
          </b:Person>
        </b:NameList>
      </b:Author>
      <b:Editor>
        <b:NameList>
          <b:Person>
            <b:First>I</b:First>
            <b:Last>Guyon</b:Last>
          </b:Person>
          <b:Person>
            <b:First>U Von</b:First>
            <b:Last>Luxburg</b:Last>
          </b:Person>
          <b:Person>
            <b:First>S</b:First>
            <b:Last>Bengio</b:Last>
          </b:Person>
          <b:Person>
            <b:First>H</b:First>
            <b:Last>Wallach</b:Last>
          </b:Person>
          <b:Person>
            <b:First>R</b:First>
            <b:Last>Fergus</b:Last>
          </b:Person>
          <b:Person>
            <b:First>S</b:First>
            <b:Last>Vishwanathan</b:Last>
          </b:Person>
          <b:Person>
            <b:First>R</b:First>
            <b:Last>Garnett</b:Last>
          </b:Person>
        </b:NameList>
      </b:Editor>
    </b:Author>
    <b:URL>https://proceedings.neurips.cc/paper_files/paper/2017/file/68a9750337a418a86fe06c1991a1d64c-Paper.pdf</b:URL>
    <b:Tag>multi-agent-actor-critic-for-mixed-cooperative-competitive-environments</b:Tag>
    <b:RefOrder>14</b:RefOrder>
  </b:Source>
  <b:Source>
    <b:SourceType>generic</b:SourceType>
    <b:Title>Independent reinforcement learners in cooperative Markov games: A survey regarding coordination problems</b:Title>
    <b:Year>2012</b:Year>
    <b:StandardNumber>02698889</b:StandardNumber>
    <b:JournalName>Knowledge Engineering Review</b:JournalName>
    <b:Volume>27</b:Volume>
    <b:Issue>1</b:Issue>
    <b:Author>
      <b:Author>
        <b:NameList>
          <b:Person>
            <b:First>Laetitia</b:First>
            <b:Last>Matignon</b:Last>
          </b:Person>
          <b:Person>
            <b:First>Guillaume J.</b:First>
            <b:Last>Laurent</b:Last>
          </b:Person>
          <b:Person>
            <b:First>Nadine</b:First>
            <b:Last>Le Fort-Piat</b:Last>
          </b:Person>
        </b:NameList>
      </b:Author>
      <b:Editor>
        <b:NameList>
				</b:NameList>
      </b:Editor>
    </b:Author>
    <b:Tag>independent-reinforcement-learners-in-cooperative-markov-games:-a-survey-regarding-coordination-problems</b:Tag>
    <b:RefOrder>12</b:RefOrder>
  </b:Source>
  <b:Source>
    <b:SourceType>Journal Article</b:SourceType>
    <b:Title>Human-level control through deep reinforcement learning</b:Title>
    <b:Year>2015</b:Year>
    <b:StandardNumber>14764687</b:StandardNumber>
    <b:JournalName>Nature</b:JournalName>
    <b:Volume>518</b:Volume>
    <b:Issue>7540</b:Issue>
    <b:Author>
      <b:Author>
        <b:NameList>
          <b:Person>
            <b:First>Volodymyr</b:First>
            <b:Last>Mnih</b:Last>
          </b:Person>
          <b:Person>
            <b:First>Koray</b:First>
            <b:Last>Kavukcuoglu</b:Last>
          </b:Person>
          <b:Person>
            <b:First>David</b:First>
            <b:Last>Silver</b:Last>
          </b:Person>
          <b:Person>
            <b:First>Andrei A.</b:First>
            <b:Last>Rusu</b:Last>
          </b:Person>
          <b:Person>
            <b:First>Joel</b:First>
            <b:Last>Veness</b:Last>
          </b:Person>
          <b:Person>
            <b:First>Marc G.</b:First>
            <b:Last>Bellemare</b:Last>
          </b:Person>
          <b:Person>
            <b:First>Alex</b:First>
            <b:Last>Graves</b:Last>
          </b:Person>
          <b:Person>
            <b:First>Martin</b:First>
            <b:Last>Riedmiller</b:Last>
          </b:Person>
          <b:Person>
            <b:First>Andreas K.</b:First>
            <b:Last>Fidjeland</b:Last>
          </b:Person>
          <b:Person>
            <b:First>Georg</b:First>
            <b:Last>Ostrovski</b:Last>
          </b:Person>
          <b:Person>
            <b:First>Stig</b:First>
            <b:Last>Petersen</b:Last>
          </b:Person>
          <b:Person>
            <b:First>Charles</b:First>
            <b:Last>Beattie</b:Last>
          </b:Person>
          <b:Person>
            <b:First>Amir</b:First>
            <b:Last>Sadik</b:Last>
          </b:Person>
          <b:Person>
            <b:First>Ioannis</b:First>
            <b:Last>Antonoglou</b:Last>
          </b:Person>
          <b:Person>
            <b:First>Helen</b:First>
            <b:Last>King</b:Last>
          </b:Person>
          <b:Person>
            <b:First>Dharshan</b:First>
            <b:Last>Kumaran</b:Last>
          </b:Person>
          <b:Person>
            <b:First>Daan</b:First>
            <b:Last>Wierstra</b:Last>
          </b:Person>
          <b:Person>
            <b:First>Shane</b:First>
            <b:Last>Legg</b:Last>
          </b:Person>
          <b:Person>
            <b:First>Demis</b:First>
            <b:Last>Hassabis</b:Last>
          </b:Person>
        </b:NameList>
      </b:Author>
      <b:Editor>
        <b:NameList>
				</b:NameList>
      </b:Editor>
    </b:Author>
    <b:Tag>human-level-control-through-deep-reinforcement-learning</b:Tag>
    <b:RefOrder>9</b:RefOrder>
  </b:Source>
  <b:Source>
    <b:SourceType>Conference Proceedings</b:SourceType>
    <b:Title>High resolution maps from wide angle sonar</b:Title>
    <b:Publisher>Institute of Electrical and Electronics Engineers</b:Publisher>
    <b:Pages>116-121</b:Pages>
    <b:JournalName>Proceedings. 1985 IEEE International Conference on Robotics and Automation</b:JournalName>
    <b:Author>
      <b:Author>
        <b:NameList>
          <b:Person>
            <b:First>H.</b:First>
            <b:Last>Moravec</b:Last>
          </b:Person>
          <b:Person>
            <b:First>A.</b:First>
            <b:Last>Elfes</b:Last>
          </b:Person>
        </b:NameList>
      </b:Author>
      <b:Editor>
        <b:NameList>
				</b:NameList>
      </b:Editor>
    </b:Author>
    <b:Tag>high-resolution-maps-from-wide-angle-sonar</b:Tag>
    <b:RefOrder>1</b:RefOrder>
  </b:Source>
  <b:Source>
    <b:SourceType>Conference Proceedings</b:SourceType>
    <b:Title>Efficient selectivity and backup operators in Monte-Carlo tree search</b:Title>
    <b:Year>2007</b:Year>
    <b:StandardNumber>16113349</b:StandardNumber>
    <b:JournalName>Lecture Notes in Computer Science (including subseries Lecture Notes in Artificial Intelligence and Lecture Notes in Bioinformatics)</b:JournalName>
    <b:Volume>4630 LNCS</b:Volume>
    <b:Author>
      <b:Author>
        <b:NameList>
          <b:Person>
            <b:First>Rémi</b:First>
            <b:Last>Coulom</b:Last>
          </b:Person>
        </b:NameList>
      </b:Author>
      <b:Editor>
        <b:NameList>
				</b:NameList>
      </b:Editor>
    </b:Author>
    <b:Tag>efficient-selectivity-and-backup-operators-in-monte-carlo-tree-search</b:Tag>
    <b:RefOrder>11</b:RefOrder>
  </b:Source>
  <b:Source>
    <b:SourceType>book_section</b:SourceType>
    <b:Title>Coverage Path Planning: The Boustrophedon Cellular Decomposition</b:Title>
    <b:Year>1998</b:Year>
    <b:Publisher>Springer London</b:Publisher>
    <b:Pages>216-222</b:Pages>
    <b:JournalName>Field and Service Robotics</b:JournalName>
    <b:Author>
      <b:Author>
        <b:NameList>
          <b:Person>
            <b:First>Howie</b:First>
            <b:Last>Choset</b:Last>
          </b:Person>
          <b:Person>
            <b:First>Philippe</b:First>
            <b:Last>Pignon</b:Last>
          </b:Person>
        </b:NameList>
      </b:Author>
      <b:Editor>
        <b:NameList>
				</b:NameList>
      </b:Editor>
    </b:Author>
    <b:City>London</b:City>
    <b:Tag>coverage-path-planning:-the-boustrophedon-cellular-decomposition</b:Tag>
    <b:RefOrder>2</b:RefOrder>
  </b:Source>
  <b:Source>
    <b:SourceType>Conference Proceedings</b:SourceType>
    <b:Title>Counterfactual Multi-Agent Policy Gradients</b:Title>
    <b:Year>2018</b:Year>
    <b:StandardNumber>978-1-57735-800-8</b:StandardNumber>
    <b:Publisher>AAAI Press</b:Publisher>
    <b:JournalName>Proceedings of the Thirty-Second AAAI Conference on Artificial Intelligence and Thirtieth Innovative Applications of Artificial Intelligence Conference and Eighth AAAI Symposium on Educational Advances in Artificial Intelligence</b:JournalName>
    <b:Author>
      <b:Author>
        <b:NameList>
          <b:Person>
            <b:First>Jakob N</b:First>
            <b:Last>Foerster</b:Last>
          </b:Person>
          <b:Person>
            <b:First>Gregory</b:First>
            <b:Last>Farquhar</b:Last>
          </b:Person>
          <b:Person>
            <b:First>Triantafyllos</b:First>
            <b:Last>Afouras</b:Last>
          </b:Person>
          <b:Person>
            <b:First>Nantas</b:First>
            <b:Last>Nardelli</b:Last>
          </b:Person>
          <b:Person>
            <b:First>Shimon</b:First>
            <b:Last>Whiteson</b:Last>
          </b:Person>
        </b:NameList>
      </b:Author>
      <b:Editor>
        <b:NameList>
				</b:NameList>
      </b:Editor>
    </b:Author>
    <b:Tag>counterfactual-multi-agent-policy-gradients</b:Tag>
    <b:RefOrder>15</b:RefOrder>
  </b:Source>
  <b:Source>
    <b:SourceType>Book</b:SourceType>
    <b:Title>Probabilistic Robotics (Intelligent Robotics and Autonomous Agents)</b:Title>
    <b:Year>2005</b:Year>
    <b:StandardNumber>0262201623</b:StandardNumber>
    <b:Publisher>The MIT Press</b:Publisher>
    <b:Author>
      <b:Author>
        <b:NameList>
          <b:Person>
            <b:First>Sebastian</b:First>
            <b:Last>Thrun</b:Last>
          </b:Person>
          <b:Person>
            <b:First>Wolfram</b:First>
            <b:Last>Burgard</b:Last>
          </b:Person>
          <b:Person>
            <b:First>Dieter</b:First>
            <b:Last>Fox</b:Last>
          </b:Person>
        </b:NameList>
      </b:Author>
      <b:Editor>
        <b:NameList>
				</b:NameList>
      </b:Editor>
    </b:Author>
    <b:Tag>probabilistic-robotics-(intelligent-robotics-and-autonomous-agents)</b:Tag>
    <b:RefOrder>17</b:RefOrder>
  </b:Source>
  <b:Source>
    <b:SourceType>book_section</b:SourceType>
    <b:Title>Spreading Out: A Local Approach to Multi-robot Coverage</b:Title>
    <b:Year>2002</b:Year>
    <b:JournalName>Distributed Autonomous Robotic Systems 5</b:JournalName>
    <b:Author>
      <b:Author>
        <b:NameList>
          <b:Person>
            <b:First>Maxim A.</b:First>
            <b:Last>Batalin</b:Last>
          </b:Person>
          <b:Person>
            <b:First>Gaurav S.</b:First>
            <b:Last>Sukhatme</b:Last>
          </b:Person>
        </b:NameList>
      </b:Author>
      <b:Editor>
        <b:NameList>
				</b:NameList>
      </b:Editor>
    </b:Author>
    <b:Tag>spreading-out:-a-local-approach-to-multi-robot-coverage</b:Tag>
    <b:RefOrder>24</b:RefOrder>
  </b:Source>
  <b:Source>
    <b:SourceType>Journal Article</b:SourceType>
    <b:Title>Reinforcement Learning in the Multi-Robot Domain</b:Title>
    <b:Year>1997</b:Year>
    <b:StandardNumber>09295593</b:StandardNumber>
    <b:JournalName>Autonomous Robots</b:JournalName>
    <b:Volume>4</b:Volume>
    <b:Issue>1</b:Issue>
    <b:Author>
      <b:Author>
        <b:NameList>
          <b:Person>
            <b:First>Maja J.</b:First>
            <b:Last>Matarić</b:Last>
          </b:Person>
        </b:NameList>
      </b:Author>
      <b:Editor>
        <b:NameList>
				</b:NameList>
      </b:Editor>
    </b:Author>
    <b:Tag>reinforcement-learning-in-the-multi-robot-domain</b:Tag>
    <b:RefOrder>20</b:RefOrder>
  </b:Source>
  <b:Source>
    <b:SourceType>Conference Proceedings</b:SourceType>
    <b:Title>Multi-robot exploration of an unknown environment, efficiently reducing the odometry error</b:Title>
    <b:Year>1997</b:Year>
    <b:StandardNumber>10450823</b:StandardNumber>
    <b:JournalName>IJCAI International Joint Conference on Artificial Intelligence</b:JournalName>
    <b:Volume>2</b:Volume>
    <b:Author>
      <b:Author>
        <b:NameList>
          <b:Person>
            <b:First>Loannis M.</b:First>
            <b:Last>Rekleitis</b:Last>
          </b:Person>
          <b:Person>
            <b:First>Gregory</b:First>
            <b:Last>Dudek</b:Last>
          </b:Person>
          <b:Person>
            <b:First>Evangelos E.</b:First>
            <b:Last>Milios</b:Last>
          </b:Person>
        </b:NameList>
      </b:Author>
      <b:Editor>
        <b:NameList>
				</b:NameList>
      </b:Editor>
    </b:Author>
    <b:Tag>multi-robot-exploration-of-an-unknown-environment,-efficiently-reducing-the-odometry-error</b:Tag>
    <b:RefOrder>19</b:RefOrder>
  </b:Source>
  <b:Source>
    <b:SourceType>Conference Proceedings</b:SourceType>
    <b:Title>Multi-robot exploration controlled by a market economy</b:Title>
    <b:Year>2002</b:Year>
    <b:StandardNumber>10504729</b:StandardNumber>
    <b:JournalName>Proceedings - IEEE International Conference on Robotics and Automation</b:JournalName>
    <b:Volume>3</b:Volume>
    <b:Author>
      <b:Author>
        <b:NameList>
          <b:Person>
            <b:First>Robert</b:First>
            <b:Last>Zlot</b:Last>
          </b:Person>
          <b:Person>
            <b:First>Anthony Tony</b:First>
            <b:Last>Stentz</b:Last>
          </b:Person>
          <b:Person>
            <b:First>M. Bernardine</b:First>
            <b:Last>Dias</b:Last>
          </b:Person>
          <b:Person>
            <b:First>Scott</b:First>
            <b:Last>Thayer</b:Last>
          </b:Person>
        </b:NameList>
      </b:Author>
      <b:Editor>
        <b:NameList>
				</b:NameList>
      </b:Editor>
    </b:Author>
    <b:Tag>multi-robot-exploration-controlled-by-a-market-economy</b:Tag>
    <b:RefOrder>22</b:RefOrder>
  </b:Source>
  <b:Source>
    <b:SourceType>Journal Article</b:SourceType>
    <b:Title>Coverage for robotics - A survey of recent results</b:Title>
    <b:Year>2001</b:Year>
    <b:StandardNumber>10122443</b:StandardNumber>
    <b:JournalName>Annals of Mathematics and Artificial Intelligence</b:JournalName>
    <b:Volume>31</b:Volume>
    <b:Issue>1-4</b:Issue>
    <b:Author>
      <b:Author>
        <b:NameList>
          <b:Person>
            <b:First>Howie</b:First>
            <b:Last>Choset</b:Last>
          </b:Person>
        </b:NameList>
      </b:Author>
      <b:Editor>
        <b:NameList>
				</b:NameList>
      </b:Editor>
    </b:Author>
    <b:Tag>coverage-for-robotics---a-survey-of-recent-results</b:Tag>
    <b:RefOrder>18</b:RefOrder>
  </b:Source>
  <b:Source>
    <b:SourceType>Journal Article</b:SourceType>
    <b:Title>Collaborative multi-robot exploration. In: Proceedings 2000 ICRA. Millennium Conference. IEEE International Conference on Robotics and Automation. Symposia Proceedings (Cat. No.00CH37065).Vol 1. IEEE; 2000</b:Title>
    <b:Year>2000</b:Year>
    <b:StandardNumber>1050-4729</b:StandardNumber>
    <b:JournalName>Proceedings 2000 ICRA. Millennium Conference. IEEE International Conference on Robotics and Automation. Symposia Proceedings (Cat. No.00CH37065)</b:JournalName>
    <b:Volume>1</b:Volume>
    <b:Issue>February</b:Issue>
    <b:Author>
      <b:Author>
        <b:NameList>
          <b:Person>
            <b:First>W.</b:First>
            <b:Last>Burgard</b:Last>
          </b:Person>
          <b:Person>
            <b:First>M.</b:First>
            <b:Last>Moors</b:Last>
          </b:Person>
          <b:Person>
            <b:First>D.</b:First>
            <b:Last>Fox</b:Last>
          </b:Person>
          <b:Person>
            <b:First>R.</b:First>
            <b:Last>Simmons</b:Last>
          </b:Person>
          <b:Person>
            <b:First>S.</b:First>
            <b:Last>Thrun</b:Last>
          </b:Person>
        </b:NameList>
      </b:Author>
      <b:Editor>
        <b:NameList>
				</b:NameList>
      </b:Editor>
    </b:Author>
    <b:Tag>collaborative-multi-robot-exploration.-in:-proceedings-2000-icra.-millennium-conference.-ieee-international-conference-on-robotics-and-automation.-symposia-proceedings-(cat.-no.00ch37065).vol-1.-ieee;-2000</b:Tag>
    <b:RefOrder>23</b:RefOrder>
  </b:Source>
  <b:Source>
    <b:SourceType>Journal Article</b:SourceType>
    <b:Title>ALLIANCE: an architecture for fault tolerant multirobot cooperation</b:Title>
    <b:Year>1998</b:Year>
    <b:Pages>220-240</b:Pages>
    <b:JournalName>IEEE Transactions on Robotics and Automation</b:JournalName>
    <b:Volume>14</b:Volume>
    <b:Issue>2</b:Issue>
    <b:Author>
      <b:Author>
        <b:NameList>
          <b:Person>
            <b:First>L E</b:First>
            <b:Last>Parker</b:Last>
          </b:Person>
        </b:NameList>
      </b:Author>
      <b:Editor>
        <b:NameList>
				</b:NameList>
      </b:Editor>
    </b:Author>
    <b:Tag>alliance:-an-architecture-for-fault-tolerant-multirobot-cooperation</b:Tag>
    <b:RefOrder>21</b:RefOrder>
  </b:Source>
  <b:Source>
    <b:SourceType>Journal Article</b:SourceType>
    <b:Title>A survey on coverage path planning for robotics</b:Title>
    <b:Year>2013</b:Year>
    <b:StandardNumber>0921-8890</b:StandardNumber>
    <b:Pages>1258-1276</b:Pages>
    <b:JournalName>Robotics and Autonomous Systems</b:JournalName>
    <b:Volume>61</b:Volume>
    <b:Issue>12</b:Issue>
    <b:Author>
      <b:Author>
        <b:NameList>
          <b:Person>
            <b:First>Enric</b:First>
            <b:Last>Galceran</b:Last>
          </b:Person>
          <b:Person>
            <b:First>Marc</b:First>
            <b:Last>Carreras</b:Last>
          </b:Person>
        </b:NameList>
      </b:Author>
      <b:Editor>
        <b:NameList>
				</b:NameList>
      </b:Editor>
    </b:Author>
    <b:URL>https://www.sciencedirect.com/science/article/pii/S092188901300167X</b:URL>
    <b:Tag>a-survey-on-coverage-path-planning-for-robotics</b:Tag>
    <b:RefOrder>16</b:RefOrder>
  </b:Source>
  <b:Source>
    <b:SourceType>Conference Proceedings</b:SourceType>
    <b:Title>Trust region policy optimization</b:Title>
    <b:Year>2015</b:Year>
    <b:JournalName>32nd International Conference on Machine Learning, ICML 2015</b:JournalName>
    <b:Volume>3</b:Volume>
    <b:Author>
      <b:Author>
        <b:NameList>
          <b:Person>
            <b:First>John</b:First>
            <b:Last>Schulman</b:Last>
          </b:Person>
          <b:Person>
            <b:First>Sergey</b:First>
            <b:Last>Levine</b:Last>
          </b:Person>
          <b:Person>
            <b:First>Philipp</b:First>
            <b:Last>Moritz</b:Last>
          </b:Person>
          <b:Person>
            <b:First>Michael</b:First>
            <b:Last>Jordan</b:Last>
          </b:Person>
          <b:Person>
            <b:First>Pieter</b:First>
            <b:Last>Abbeel</b:Last>
          </b:Person>
        </b:NameList>
      </b:Author>
      <b:Editor>
        <b:NameList>
				</b:NameList>
      </b:Editor>
    </b:Author>
    <b:Tag>trust-region-policy-optimization</b:Tag>
    <b:RefOrder>31</b:RefOrder>
  </b:Source>
  <b:Source>
    <b:SourceType>Conference Proceedings</b:SourceType>
    <b:Title>Soft actor-critic: Off-policy maximum entropy deep reinforcement learning with a stochastic actor</b:Title>
    <b:Year>2018</b:Year>
    <b:JournalName>35th International Conference on Machine Learning, ICML 2018</b:JournalName>
    <b:Volume>5</b:Volume>
    <b:Author>
      <b:Author>
        <b:NameList>
          <b:Person>
            <b:First>Tuomas</b:First>
            <b:Last>Haarnoja</b:Last>
          </b:Person>
          <b:Person>
            <b:First>Aurick</b:First>
            <b:Last>Zhou</b:Last>
          </b:Person>
          <b:Person>
            <b:First>Pieter</b:First>
            <b:Last>Abbeel</b:Last>
          </b:Person>
          <b:Person>
            <b:First>Sergey</b:First>
            <b:Last>Levine</b:Last>
          </b:Person>
        </b:NameList>
      </b:Author>
      <b:Editor>
        <b:NameList>
				</b:NameList>
      </b:Editor>
    </b:Author>
    <b:Tag>soft-actor-critic:-off-policy-maximum-entropy-deep-reinforcement-learning-with-a-stochastic-actor</b:Tag>
    <b:RefOrder>36</b:RefOrder>
  </b:Source>
  <b:Source>
    <b:SourceType>Journal Article</b:SourceType>
    <b:Title>Simple statistical gradient-following algorithms for connectionist reinforcement learning</b:Title>
    <b:Year>1992</b:Year>
    <b:StandardNumber>0885-6125</b:StandardNumber>
    <b:JournalName>Machine Learning</b:JournalName>
    <b:Volume>8</b:Volume>
    <b:Issue>3-4</b:Issue>
    <b:Author>
      <b:Author>
        <b:NameList>
          <b:Person>
            <b:First>Ronald J.</b:First>
            <b:Last>Williams</b:Last>
          </b:Person>
        </b:NameList>
      </b:Author>
      <b:Editor>
        <b:NameList>
				</b:NameList>
      </b:Editor>
    </b:Author>
    <b:Tag>simple-statistical-gradient-following-algorithms-for-connectionist-reinforcement-learning</b:Tag>
    <b:RefOrder>30</b:RefOrder>
  </b:Source>
  <b:Source>
    <b:SourceType>Journal Article</b:SourceType>
    <b:Title>Reinforcement Learning: An Introduction. Cambridge: MIT Press.</b:Title>
    <b:Year>1998</b:Year>
    <b:StandardNumber>1045-9227</b:StandardNumber>
    <b:JournalName>MA: MIT Press.[Google Scholar]</b:JournalName>
    <b:Author>
      <b:Author>
        <b:NameList>
          <b:Person>
            <b:First>R.S.</b:First>
            <b:Last>Sutton</b:Last>
          </b:Person>
          <b:Person>
            <b:First>A.G.</b:First>
            <b:Last>Barto</b:Last>
          </b:Person>
        </b:NameList>
      </b:Author>
      <b:Editor>
        <b:NameList>
				</b:NameList>
      </b:Editor>
    </b:Author>
    <b:Tag>reinforcement-learning:-an-introduction.-cambridge:-mit-press.</b:Tag>
    <b:RefOrder>25</b:RefOrder>
  </b:Source>
  <b:Source>
    <b:SourceType>Journal Article</b:SourceType>
    <b:Title>Proximal Policy Optimization Algorithms</b:Title>
    <b:Year>2017</b:Year>
    <b:Month>7</b:Month>
    <b:Author>
      <b:Author>
        <b:NameList>
          <b:Person>
            <b:First>John</b:First>
            <b:Last>Schulman</b:Last>
          </b:Person>
          <b:Person>
            <b:First>Filip</b:First>
            <b:Last>Wolski</b:Last>
          </b:Person>
          <b:Person>
            <b:First>Prafulla</b:First>
            <b:Last>Dhariwal</b:Last>
          </b:Person>
          <b:Person>
            <b:First>Alec</b:First>
            <b:Last>Radford</b:Last>
          </b:Person>
          <b:Person>
            <b:First>Oleg</b:First>
            <b:Last>Klimov</b:Last>
          </b:Person>
        </b:NameList>
      </b:Author>
      <b:Editor>
        <b:NameList>
				</b:NameList>
      </b:Editor>
    </b:Author>
    <b:Tag>proximal-policy-optimization-algorithms</b:Tag>
    <b:RefOrder>32</b:RefOrder>
  </b:Source>
  <b:Source>
    <b:SourceType>Journal Article</b:SourceType>
    <b:Title>Planning and acting in partially observable stochastic domains</b:Title>
    <b:Year>1998</b:Year>
    <b:StandardNumber>00043702</b:StandardNumber>
    <b:JournalName>Artificial Intelligence</b:JournalName>
    <b:Volume>101</b:Volume>
    <b:Issue>1-2</b:Issue>
    <b:Author>
      <b:Author>
        <b:NameList>
          <b:Person>
            <b:First>Leslie Pack</b:First>
            <b:Last>Kaelbling</b:Last>
          </b:Person>
          <b:Person>
            <b:First>Michael L.</b:First>
            <b:Last>Littman</b:Last>
          </b:Person>
          <b:Person>
            <b:First>Anthony R.</b:First>
            <b:Last>Cassandra</b:Last>
          </b:Person>
        </b:NameList>
      </b:Author>
      <b:Editor>
        <b:NameList>
				</b:NameList>
      </b:Editor>
    </b:Author>
    <b:Tag>planning-and-acting-in-partially-observable-stochastic-domains</b:Tag>
    <b:RefOrder>27</b:RefOrder>
  </b:Source>
  <b:Source>
    <b:SourceType>Journal Article</b:SourceType>
    <b:Title>On-line q-learning using connectionist systems cued/f-infeng/tr 166</b:Title>
    <b:Year>1994</b:Year>
    <b:JournalName>Update</b:JournalName>
    <b:Issue>September</b:Issue>
    <b:Author>
      <b:Author>
        <b:NameList>
          <b:Person>
            <b:First>G A</b:First>
            <b:Last>Rummery</b:Last>
          </b:Person>
          <b:Person>
            <b:First>M</b:First>
            <b:Last>Niranjan</b:Last>
          </b:Person>
        </b:NameList>
      </b:Author>
      <b:Editor>
        <b:NameList>
				</b:NameList>
      </b:Editor>
    </b:Author>
    <b:Tag>on-line-q-learning-using-connectionist-systems-cued/f-infeng/tr-166</b:Tag>
    <b:RefOrder>29</b:RefOrder>
  </b:Source>
  <b:Source>
    <b:SourceType>Journal Article</b:SourceType>
    <b:Title>Markov Decision Processes: Discrete Stochastic Dynamic Programming (Martin L. Puterman)</b:Title>
    <b:Year>1996</b:Year>
    <b:StandardNumber>0036-1445</b:StandardNumber>
    <b:JournalName>SIAM Review</b:JournalName>
    <b:Volume>38</b:Volume>
    <b:Issue>4</b:Issue>
    <b:Author>
      <b:Author>
        <b:NameList>
          <b:Person>
            <b:First>A.</b:First>
            <b:Last>Feinberg</b:Last>
          </b:Person>
        </b:NameList>
      </b:Author>
      <b:Editor>
        <b:NameList>
				</b:NameList>
      </b:Editor>
    </b:Author>
    <b:Tag>markov-decision-processes:-discrete-stochastic-dynamic-programming-(martin-l.-puterman)</b:Tag>
    <b:RefOrder>26</b:RefOrder>
  </b:Source>
  <b:Source>
    <b:SourceType>generic</b:SourceType>
    <b:Title>Learning from delayed rewards</b:Title>
    <b:Year>1995</b:Year>
    <b:StandardNumber>09218890</b:StandardNumber>
    <b:JournalName>Robotics and Autonomous Systems</b:JournalName>
    <b:Volume>15</b:Volume>
    <b:Issue>4</b:Issue>
    <b:Author>
      <b:Author>
        <b:NameList>
          <b:Person>
            <b:First>Ben J.A.</b:First>
            <b:Last>Kröse</b:Last>
          </b:Person>
        </b:NameList>
      </b:Author>
      <b:Editor>
        <b:NameList>
				</b:NameList>
      </b:Editor>
    </b:Author>
    <b:Tag>learning-from-delayed-rewards</b:Tag>
    <b:RefOrder>28</b:RefOrder>
  </b:Source>
  <b:Source>
    <b:SourceType>Journal Article</b:SourceType>
    <b:Title>Finite-time analysis of the multiarmed bandit problem</b:Title>
    <b:Year>2002</b:Year>
    <b:StandardNumber>08856125</b:StandardNumber>
    <b:JournalName>Machine Learning</b:JournalName>
    <b:Volume>47</b:Volume>
    <b:Issue>2-3</b:Issue>
    <b:Author>
      <b:Author>
        <b:NameList>
          <b:Person>
            <b:First>Peter</b:First>
            <b:Last>Auer</b:Last>
          </b:Person>
          <b:Person>
            <b:First>Nicolò</b:First>
            <b:Last>Cesa-Bianchi</b:Last>
          </b:Person>
          <b:Person>
            <b:First>Paul</b:First>
            <b:Last>Fischer</b:Last>
          </b:Person>
        </b:NameList>
      </b:Author>
      <b:Editor>
        <b:NameList>
				</b:NameList>
      </b:Editor>
    </b:Author>
    <b:Tag>finite-time-analysis-of-the-multiarmed-bandit-problem</b:Tag>
    <b:RefOrder>37</b:RefOrder>
  </b:Source>
  <b:Source>
    <b:SourceType>Journal Article</b:SourceType>
    <b:Title>Continuous control with deep reinforcement learning</b:Title>
    <b:Year>2015</b:Year>
    <b:Month>9</b:Month>
    <b:Author>
      <b:Author>
        <b:NameList>
          <b:Person>
            <b:First>Timothy P.</b:First>
            <b:Last>Lillicrap</b:Last>
          </b:Person>
          <b:Person>
            <b:First>Jonathan J.</b:First>
            <b:Last>Hunt</b:Last>
          </b:Person>
          <b:Person>
            <b:First>Alexander</b:First>
            <b:Last>Pritzel</b:Last>
          </b:Person>
          <b:Person>
            <b:First>Nicolas</b:First>
            <b:Last>Heess</b:Last>
          </b:Person>
          <b:Person>
            <b:First>Tom</b:First>
            <b:Last>Erez</b:Last>
          </b:Person>
          <b:Person>
            <b:First>Yuval</b:First>
            <b:Last>Tassa</b:Last>
          </b:Person>
          <b:Person>
            <b:First>David</b:First>
            <b:Last>Silver</b:Last>
          </b:Person>
          <b:Person>
            <b:First>Daan</b:First>
            <b:Last>Wierstra</b:Last>
          </b:Person>
        </b:NameList>
      </b:Author>
      <b:Editor>
        <b:NameList>
				</b:NameList>
      </b:Editor>
    </b:Author>
    <b:Tag>continuous-control-with-deep-reinforcement-learning</b:Tag>
    <b:RefOrder>34</b:RefOrder>
  </b:Source>
  <b:Source>
    <b:SourceType>Conference Proceedings</b:SourceType>
    <b:Title>Asynchronous methods for deep reinforcement learning</b:Title>
    <b:Year>2016</b:Year>
    <b:JournalName>33rd International Conference on Machine Learning, ICML 2016</b:JournalName>
    <b:Volume>4</b:Volume>
    <b:Author>
      <b:Author>
        <b:NameList>
          <b:Person>
            <b:First>Volodymyr</b:First>
            <b:Last>Mnih</b:Last>
          </b:Person>
          <b:Person>
            <b:First>Adria Puigdomenech</b:First>
            <b:Last>Badia</b:Last>
          </b:Person>
          <b:Person>
            <b:First>Lehdi</b:First>
            <b:Last>Mirza</b:Last>
          </b:Person>
          <b:Person>
            <b:First>Alex</b:First>
            <b:Last>Graves</b:Last>
          </b:Person>
          <b:Person>
            <b:First>Tim</b:First>
            <b:Last>Harley</b:Last>
          </b:Person>
          <b:Person>
            <b:First>Timothy P.</b:First>
            <b:Last>Lillicrap</b:Last>
          </b:Person>
          <b:Person>
            <b:First>David</b:First>
            <b:Last>Silver</b:Last>
          </b:Person>
          <b:Person>
            <b:First>Koray</b:First>
            <b:Last>Kavukcuoglu</b:Last>
          </b:Person>
        </b:NameList>
      </b:Author>
      <b:Editor>
        <b:NameList>
				</b:NameList>
      </b:Editor>
    </b:Author>
    <b:Tag>asynchronous-methods-for-deep-reinforcement-learning</b:Tag>
    <b:RefOrder>33</b:RefOrder>
  </b:Source>
  <b:Source>
    <b:SourceType>Conference Proceedings</b:SourceType>
    <b:Title>Addressing Function Approximation Error in Actor-Critic Methods</b:Title>
    <b:Year>2018</b:Year>
    <b:JournalName>35th International Conference on Machine Learning, ICML 2018</b:JournalName>
    <b:Volume>4</b:Volume>
    <b:Author>
      <b:Author>
        <b:NameList>
          <b:Person>
            <b:First>Scott</b:First>
            <b:Last>Fujimoto</b:Last>
          </b:Person>
          <b:Person>
            <b:First>Herke</b:First>
            <b:Last>Van Hoof</b:Last>
          </b:Person>
          <b:Person>
            <b:First>David</b:First>
            <b:Last>Meger</b:Last>
          </b:Person>
        </b:NameList>
      </b:Author>
      <b:Editor>
        <b:NameList>
				</b:NameList>
      </b:Editor>
    </b:Author>
    <b:Tag>addressing-function-approximation-error-in-actor-critic-methods</b:Tag>
    <b:RefOrder>35</b:RefOrder>
  </b:Source>
  <b:Source>
    <b:SourceType>Journal Article</b:SourceType>
    <b:Title>A Tutorial on Thompson Sampling</b:Title>
    <b:Year>2017</b:Year>
    <b:Month>7</b:Month>
    <b:Pages>1-96</b:Pages>
    <b:Author>
      <b:Author>
        <b:NameList>
          <b:Person>
            <b:First>Daniel</b:First>
            <b:Last>Russo</b:Last>
          </b:Person>
          <b:Person>
            <b:First>Benjamin</b:First>
            <b:Last>Van Roy</b:Last>
          </b:Person>
          <b:Person>
            <b:First>Abbas</b:First>
            <b:Last>Kazerouni</b:Last>
          </b:Person>
          <b:Person>
            <b:First>Ian</b:First>
            <b:Last>Osband</b:Last>
          </b:Person>
          <b:Person>
            <b:First>Zheng</b:First>
            <b:Last>Wen</b:Last>
          </b:Person>
        </b:NameList>
      </b:Author>
      <b:Editor>
        <b:NameList>
				</b:NameList>
      </b:Editor>
    </b:Author>
    <b:Tag>a-tutorial-on-thompson-sampling</b:Tag>
    <b:RefOrder>38</b:RefOrder>
  </b:Source>
  <b:Source>
    <b:SourceType>Conference Proceedings</b:SourceType>
    <b:Title>Value-decomposition networks for cooperative multi-agent learning based on team reward</b:Title>
    <b:Year>2018</b:Year>
    <b:StandardNumber>15582914</b:StandardNumber>
    <b:JournalName>Proceedings of the International Joint Conference on Autonomous Agents and Multiagent Systems, AAMAS</b:JournalName>
    <b:Volume>3</b:Volume>
    <b:Author>
      <b:Author>
        <b:NameList>
          <b:Person>
            <b:First>Peter</b:First>
            <b:Last>Sunehag</b:Last>
          </b:Person>
          <b:Person>
            <b:First>Guy</b:First>
            <b:Last>Lever</b:Last>
          </b:Person>
          <b:Person>
            <b:First>Audrunas</b:First>
            <b:Last>Gruslys</b:Last>
          </b:Person>
          <b:Person>
            <b:First>Wojciech Marian</b:First>
            <b:Last>Czarnecki</b:Last>
          </b:Person>
          <b:Person>
            <b:First>Vinicius</b:First>
            <b:Last>Zambaldi</b:Last>
          </b:Person>
          <b:Person>
            <b:First>Max</b:First>
            <b:Last>Jaderberg</b:Last>
          </b:Person>
          <b:Person>
            <b:First>Marc</b:First>
            <b:Last>Lanctot</b:Last>
          </b:Person>
          <b:Person>
            <b:First>Nicolas</b:First>
            <b:Last>Sonnerat</b:Last>
          </b:Person>
          <b:Person>
            <b:First>Joel Z.</b:First>
            <b:Last>Leibo</b:Last>
          </b:Person>
          <b:Person>
            <b:First>Karl</b:First>
            <b:Last>Tuyls</b:Last>
          </b:Person>
          <b:Person>
            <b:First>Thore</b:First>
            <b:Last>Graepel</b:Last>
          </b:Person>
        </b:NameList>
      </b:Author>
      <b:Editor>
        <b:NameList>
				</b:NameList>
      </b:Editor>
    </b:Author>
    <b:Tag>value-decomposition-networks-for-cooperative-multi-agent-learning-based-on-team-reward</b:Tag>
    <b:RefOrder>49</b:RefOrder>
  </b:Source>
  <b:Source>
    <b:SourceType>Conference Proceedings</b:SourceType>
    <b:Title>Stabilising experience replay for deep multi-agent reinforcement learning</b:Title>
    <b:Year>2017</b:Year>
    <b:JournalName>34th International Conference on Machine Learning, ICML 2017</b:JournalName>
    <b:Volume>3</b:Volume>
    <b:Author>
      <b:Author>
        <b:NameList>
          <b:Person>
            <b:First>Jakob</b:First>
            <b:Last>Foerster</b:Last>
          </b:Person>
          <b:Person>
            <b:First>Nantas</b:First>
            <b:Last>Nardell</b:Last>
          </b:Person>
          <b:Person>
            <b:First>Gregory</b:First>
            <b:Last>Farquhar</b:Last>
          </b:Person>
          <b:Person>
            <b:First>Trtantafyllos</b:First>
            <b:Last>Afouras</b:Last>
          </b:Person>
          <b:Person>
            <b:First>Philip H.S.</b:First>
            <b:Last>Torr</b:Last>
          </b:Person>
          <b:Person>
            <b:First>Pushmeet</b:First>
            <b:Last>Kohli</b:Last>
          </b:Person>
          <b:Person>
            <b:First>Shimon</b:First>
            <b:Last>Whiteson</b:Last>
          </b:Person>
        </b:NameList>
      </b:Author>
      <b:Editor>
        <b:NameList>
				</b:NameList>
      </b:Editor>
    </b:Author>
    <b:Tag>stabilising-experience-replay-for-deep-multi-agent-reinforcement-learning</b:Tag>
    <b:RefOrder>47</b:RefOrder>
  </b:Source>
  <b:Source>
    <b:SourceType>Conference Proceedings</b:SourceType>
    <b:Title>QMIX: Monotonic value function factorisation for deep multi-agent reinforcement Learning</b:Title>
    <b:Year>2018</b:Year>
    <b:JournalName>35th International Conference on Machine Learning, ICML 2018</b:JournalName>
    <b:Volume>10</b:Volume>
    <b:Author>
      <b:Author>
        <b:NameList>
          <b:Person>
            <b:First>Tabish</b:First>
            <b:Last>Rashid</b:Last>
          </b:Person>
          <b:Person>
            <b:First>Mikayel</b:First>
            <b:Last>Samvelyan</b:Last>
          </b:Person>
          <b:Person>
            <b:First>Christian Schroeder</b:First>
            <b:Last>De Witt</b:Last>
          </b:Person>
          <b:Person>
            <b:First>Gregory</b:First>
            <b:Last>Farquhar</b:Last>
          </b:Person>
          <b:Person>
            <b:First>Jakob</b:First>
            <b:Last>Foerster</b:Last>
          </b:Person>
          <b:Person>
            <b:First>Shimon</b:First>
            <b:Last>Whiteson</b:Last>
          </b:Person>
        </b:NameList>
      </b:Author>
      <b:Editor>
        <b:NameList>
				</b:NameList>
      </b:Editor>
    </b:Author>
    <b:Tag>qmix:-monotonic-value-function-factorisation-for-deep-multi-agent-reinforcement-learning</b:Tag>
    <b:RefOrder>48</b:RefOrder>
  </b:Source>
  <b:Source>
    <b:SourceType>book_section</b:SourceType>
    <b:Title>Multi-Agent Reinforcement Learning: Independent vs. Cooperative Agents</b:Title>
    <b:Year>1993</b:Year>
    <b:JournalName>Machine Learning Proceedings 1993</b:JournalName>
    <b:Author>
      <b:Author>
        <b:NameList>
          <b:Person>
            <b:First>Ming</b:First>
            <b:Last>Tan</b:Last>
          </b:Person>
        </b:NameList>
      </b:Author>
      <b:Editor>
        <b:NameList>
				</b:NameList>
      </b:Editor>
    </b:Author>
    <b:Tag>multi-agent-reinforcement-learning:-independent-vs.-cooperative-agents</b:Tag>
    <b:RefOrder>41</b:RefOrder>
  </b:Source>
  <b:Source>
    <b:SourceType>book_section</b:SourceType>
    <b:Title>Markov games as a framework for multi-agent reinforcement learning</b:Title>
    <b:Year>1994</b:Year>
    <b:JournalName>Machine Learning Proceedings 1994</b:JournalName>
    <b:Author>
      <b:Author>
        <b:NameList>
          <b:Person>
            <b:First>Michael L.</b:First>
            <b:Last>Littman</b:Last>
          </b:Person>
        </b:NameList>
      </b:Author>
      <b:Editor>
        <b:NameList>
				</b:NameList>
      </b:Editor>
    </b:Author>
    <b:Tag>markov-games-as-a-framework-for-multi-agent-reinforcement-learning</b:Tag>
    <b:RefOrder>42</b:RefOrder>
  </b:Source>
  <b:Source>
    <b:SourceType>Conference Proceedings</b:SourceType>
    <b:Title>Learning to communicate with deep multi-agent reinforcement learning</b:Title>
    <b:Year>2016</b:Year>
    <b:StandardNumber>10495258</b:StandardNumber>
    <b:JournalName>Advances in Neural Information Processing Systems</b:JournalName>
    <b:Author>
      <b:Author>
        <b:NameList>
          <b:Person>
            <b:First>Jakob N.</b:First>
            <b:Last>Foerster</b:Last>
          </b:Person>
          <b:Person>
            <b:First>Yannis M.</b:First>
            <b:Last>Assael</b:Last>
          </b:Person>
          <b:Person>
            <b:First>Nando</b:First>
            <b:Last>De Freitas</b:Last>
          </b:Person>
          <b:Person>
            <b:First>Shimon</b:First>
            <b:Last>Whiteson</b:Last>
          </b:Person>
        </b:NameList>
      </b:Author>
      <b:Editor>
        <b:NameList>
				</b:NameList>
      </b:Editor>
    </b:Author>
    <b:Tag>learning-to-communicate-with-deep-multi-agent-reinforcement-learning</b:Tag>
    <b:RefOrder>45</b:RefOrder>
  </b:Source>
  <b:Source>
    <b:SourceType>Conference Proceedings</b:SourceType>
    <b:Title>Learning multiagent communication with backpropagation</b:Title>
    <b:Year>2016</b:Year>
    <b:StandardNumber>10495258</b:StandardNumber>
    <b:JournalName>Advances in Neural Information Processing Systems</b:JournalName>
    <b:Author>
      <b:Author>
        <b:NameList>
          <b:Person>
            <b:First>Sainbayar</b:First>
            <b:Last>Sukhbaatar</b:Last>
          </b:Person>
          <b:Person>
            <b:First>Arthur</b:First>
            <b:Last>Szlam</b:Last>
          </b:Person>
          <b:Person>
            <b:First>Rob</b:First>
            <b:Last>Fergus</b:Last>
          </b:Person>
        </b:NameList>
      </b:Author>
      <b:Editor>
        <b:NameList>
				</b:NameList>
      </b:Editor>
    </b:Author>
    <b:Tag>learning-multiagent-communication-with-backpropagation</b:Tag>
    <b:RefOrder>46</b:RefOrder>
  </b:Source>
  <b:Source>
    <b:SourceType>Conference Proceedings</b:SourceType>
    <b:Title>Fully decentralized multi-agent reinforcement learning with networked agents</b:Title>
    <b:Year>2018</b:Year>
    <b:JournalName>35th International Conference on Machine Learning, ICML 2018</b:JournalName>
    <b:Volume>13</b:Volume>
    <b:Author>
      <b:Author>
        <b:NameList>
          <b:Person>
            <b:First>Kaiqing</b:First>
            <b:Last>Zhang</b:Last>
          </b:Person>
          <b:Person>
            <b:First>Zhuoran</b:First>
            <b:Last>Yang</b:Last>
          </b:Person>
          <b:Person>
            <b:First>Han</b:First>
            <b:Last>Liu</b:Last>
          </b:Person>
          <b:Person>
            <b:First>Tong</b:First>
            <b:Last>Zhang</b:Last>
          </b:Person>
          <b:Person>
            <b:First>Tamer</b:First>
            <b:Last>Başar</b:Last>
          </b:Person>
        </b:NameList>
      </b:Author>
      <b:Editor>
        <b:NameList>
				</b:NameList>
      </b:Editor>
    </b:Author>
    <b:Tag>fully-decentralized-multi-agent-reinforcement-learning-with-networked-agents</b:Tag>
    <b:RefOrder>44</b:RefOrder>
  </b:Source>
  <b:Source>
    <b:SourceType>Conference Proceedings</b:SourceType>
    <b:Title>Coordinated Reinforcement Learning</b:Title>
    <b:Year>2002</b:Year>
    <b:JournalName>International Conference on Machine Learning</b:JournalName>
    <b:Author>
      <b:Author>
        <b:NameList>
          <b:Person>
            <b:First>Carlos</b:First>
            <b:Last>Guestrin</b:Last>
          </b:Person>
          <b:Person>
            <b:First>Michail G</b:First>
            <b:Last>Lagoudakis</b:Last>
          </b:Person>
          <b:Person>
            <b:First>Ronald E</b:First>
            <b:Last>Parr</b:Last>
          </b:Person>
        </b:NameList>
      </b:Author>
      <b:Editor>
        <b:NameList>
				</b:NameList>
      </b:Editor>
    </b:Author>
    <b:Tag>coordinated-reinforcement-learning</b:Tag>
    <b:RefOrder>43</b:RefOrder>
  </b:Source>
  <b:Source>
    <b:SourceType>Journal Article</b:SourceType>
    <b:Title>Cooperative multi-agent learning: The state of the art</b:Title>
    <b:Year>2005</b:Year>
    <b:StandardNumber>13872532</b:StandardNumber>
    <b:JournalName>Autonomous Agents and Multi-Agent Systems</b:JournalName>
    <b:Volume>11</b:Volume>
    <b:Issue>3</b:Issue>
    <b:Author>
      <b:Author>
        <b:NameList>
          <b:Person>
            <b:First>Liviu</b:First>
            <b:Last>Panait</b:Last>
          </b:Person>
          <b:Person>
            <b:First>Sean</b:First>
            <b:Last>Luke</b:Last>
          </b:Person>
        </b:NameList>
      </b:Author>
      <b:Editor>
        <b:NameList>
				</b:NameList>
      </b:Editor>
    </b:Author>
    <b:Tag>cooperative-multi-agent-learning:-the-state-of-the-art</b:Tag>
    <b:RefOrder>40</b:RefOrder>
  </b:Source>
  <b:Source>
    <b:SourceType>Journal Article</b:SourceType>
    <b:Title>A Comprehensive Survey of Multiagent Reinforcement Learning</b:Title>
    <b:Year>2008</b:Year>
    <b:Pages>156-172</b:Pages>
    <b:JournalName>IEEE Transactions on Systems, Man, and Cybernetics, Part C (Applications and Reviews)</b:JournalName>
    <b:Volume>38</b:Volume>
    <b:Issue>2</b:Issue>
    <b:Author>
      <b:Author>
        <b:NameList>
          <b:Person>
            <b:First>Lucian</b:First>
            <b:Last>Busoniu</b:Last>
          </b:Person>
          <b:Person>
            <b:First>Robert</b:First>
            <b:Last>Babuska</b:Last>
          </b:Person>
          <b:Person>
            <b:First>Bart</b:First>
            <b:Last>De Schutter</b:Last>
          </b:Person>
        </b:NameList>
      </b:Author>
      <b:Editor>
        <b:NameList>
				</b:NameList>
      </b:Editor>
    </b:Author>
    <b:Tag>a-comprehensive-survey-of-multiagent-reinforcement-learning</b:Tag>
    <b:RefOrder>39</b:RefOrder>
  </b:Source>
</b:Sources>
</file>

<file path=customXml/itemProps1.xml><?xml version="1.0" encoding="utf-8"?>
<ds:datastoreItem xmlns:ds="http://schemas.openxmlformats.org/officeDocument/2006/customXml" ds:itemID="{0B50E757-77EA-4897-9845-27FBA9FC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RTU_ditf_nosleguma_darba_veidne.dotx</Template>
  <TotalTime>1167</TotalTime>
  <Pages>28</Pages>
  <Words>6823</Words>
  <Characters>38894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dorange 123</dc:creator>
  <cp:keywords/>
  <dc:description/>
  <cp:lastModifiedBy>dorange 123</cp:lastModifiedBy>
  <cp:revision>43</cp:revision>
  <cp:lastPrinted>2023-02-20T19:29:00Z</cp:lastPrinted>
  <dcterms:created xsi:type="dcterms:W3CDTF">2022-12-06T12:38:00Z</dcterms:created>
  <dcterms:modified xsi:type="dcterms:W3CDTF">2023-04-10T18:20:00Z</dcterms:modified>
</cp:coreProperties>
</file>